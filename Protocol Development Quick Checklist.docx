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85E3E" w14:textId="77777777" w:rsidR="00DF7605" w:rsidRDefault="00651E8A" w:rsidP="006B59B9">
      <w:pPr>
        <w:tabs>
          <w:tab w:val="left" w:pos="8235"/>
        </w:tabs>
      </w:pPr>
      <w:r>
        <w:tab/>
      </w:r>
    </w:p>
    <w:p w14:paraId="1DC43D2D" w14:textId="77777777" w:rsidR="00DF7605" w:rsidRDefault="00DF7605" w:rsidP="00B30A73"/>
    <w:p w14:paraId="0C6BBA39" w14:textId="77777777" w:rsidR="00DB5803" w:rsidRDefault="00DB5803" w:rsidP="00B30A73"/>
    <w:p w14:paraId="1BD3CC24" w14:textId="77777777" w:rsidR="00DF7605" w:rsidRDefault="00DF7605" w:rsidP="00B30A73"/>
    <w:p w14:paraId="274B33BB" w14:textId="77777777" w:rsidR="00DF7605" w:rsidRDefault="00DF7605" w:rsidP="00B30A73"/>
    <w:p w14:paraId="0B0C5EAF" w14:textId="77777777" w:rsidR="00DF7605" w:rsidRDefault="00DF7605" w:rsidP="00B30A73"/>
    <w:sdt>
      <w:sdtPr>
        <w:rPr>
          <w:sz w:val="96"/>
          <w:szCs w:val="116"/>
        </w:rPr>
        <w:alias w:val="Title"/>
        <w:tag w:val=""/>
        <w:id w:val="508795984"/>
        <w:placeholder>
          <w:docPart w:val="76A5E5812E2F44478AB3D08F6358CBAE"/>
        </w:placeholder>
        <w:dataBinding w:prefixMappings="xmlns:ns0='http://purl.org/dc/elements/1.1/' xmlns:ns1='http://schemas.openxmlformats.org/package/2006/metadata/core-properties' " w:xpath="/ns1:coreProperties[1]/ns0:title[1]" w:storeItemID="{6C3C8BC8-F283-45AE-878A-BAB7291924A1}"/>
        <w:text/>
      </w:sdtPr>
      <w:sdtContent>
        <w:p w14:paraId="74991991" w14:textId="77777777" w:rsidR="00C76449" w:rsidRPr="006A4A3F" w:rsidRDefault="0038244F" w:rsidP="00B30A73">
          <w:pPr>
            <w:pStyle w:val="SLCTitle"/>
            <w:rPr>
              <w:sz w:val="96"/>
              <w:szCs w:val="116"/>
            </w:rPr>
          </w:pPr>
          <w:r>
            <w:rPr>
              <w:sz w:val="96"/>
              <w:szCs w:val="116"/>
            </w:rPr>
            <w:t>Protocol Development Quick Checklist (with corresponding guidelines)</w:t>
          </w:r>
        </w:p>
      </w:sdtContent>
    </w:sdt>
    <w:sdt>
      <w:sdtPr>
        <w:rPr>
          <w:sz w:val="40"/>
          <w:szCs w:val="40"/>
        </w:rPr>
        <w:alias w:val="Subject"/>
        <w:tag w:val=""/>
        <w:id w:val="-909927386"/>
        <w:placeholder>
          <w:docPart w:val="7D10BBF169234D45A8A476582E937A96"/>
        </w:placeholder>
        <w:dataBinding w:prefixMappings="xmlns:ns0='http://purl.org/dc/elements/1.1/' xmlns:ns1='http://schemas.openxmlformats.org/package/2006/metadata/core-properties' " w:xpath="/ns1:coreProperties[1]/ns0:subject[1]" w:storeItemID="{6C3C8BC8-F283-45AE-878A-BAB7291924A1}"/>
        <w:text/>
      </w:sdtPr>
      <w:sdtContent>
        <w:p w14:paraId="3076C025" w14:textId="77777777" w:rsidR="00DF7605" w:rsidRPr="00DF7605" w:rsidRDefault="00C84692" w:rsidP="00B30A73">
          <w:pPr>
            <w:pStyle w:val="SLCSubtitle"/>
          </w:pPr>
          <w:r>
            <w:rPr>
              <w:sz w:val="40"/>
              <w:szCs w:val="40"/>
            </w:rPr>
            <w:t>Strictly confidential</w:t>
          </w:r>
        </w:p>
      </w:sdtContent>
    </w:sdt>
    <w:p w14:paraId="56B617A4" w14:textId="77777777" w:rsidR="000B4A46" w:rsidRPr="00B30A73" w:rsidRDefault="000B4A46" w:rsidP="00B30A73"/>
    <w:p w14:paraId="22B5E45E"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rFonts w:ascii="SkylineSans" w:hAnsi="SkylineSans"/>
          <w:bCs/>
          <w:noProof/>
          <w:szCs w:val="20"/>
        </w:rPr>
      </w:sdtEndPr>
      <w:sdtContent>
        <w:p w14:paraId="3706B24E" w14:textId="77777777" w:rsidR="00EE2A9B" w:rsidRDefault="00EE2A9B">
          <w:pPr>
            <w:pStyle w:val="TOCHeading"/>
          </w:pPr>
          <w:r>
            <w:t>Contents</w:t>
          </w:r>
        </w:p>
        <w:p w14:paraId="16F3311B" w14:textId="77777777" w:rsidR="001045B7" w:rsidRDefault="00EE2A9B">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83650860" w:history="1">
            <w:r w:rsidR="001045B7" w:rsidRPr="000E7726">
              <w:rPr>
                <w:rStyle w:val="Hyperlink"/>
              </w:rPr>
              <w:t>1</w:t>
            </w:r>
            <w:r w:rsidR="001045B7">
              <w:rPr>
                <w:rFonts w:asciiTheme="minorHAnsi" w:eastAsiaTheme="minorEastAsia" w:hAnsiTheme="minorHAnsi" w:cstheme="minorBidi"/>
                <w:sz w:val="22"/>
                <w:szCs w:val="22"/>
              </w:rPr>
              <w:tab/>
            </w:r>
            <w:r w:rsidR="001045B7" w:rsidRPr="000E7726">
              <w:rPr>
                <w:rStyle w:val="Hyperlink"/>
              </w:rPr>
              <w:t>Introduction</w:t>
            </w:r>
            <w:r w:rsidR="001045B7">
              <w:rPr>
                <w:webHidden/>
              </w:rPr>
              <w:tab/>
            </w:r>
            <w:r w:rsidR="001045B7">
              <w:rPr>
                <w:webHidden/>
              </w:rPr>
              <w:fldChar w:fldCharType="begin"/>
            </w:r>
            <w:r w:rsidR="001045B7">
              <w:rPr>
                <w:webHidden/>
              </w:rPr>
              <w:instrText xml:space="preserve"> PAGEREF _Toc83650860 \h </w:instrText>
            </w:r>
            <w:r w:rsidR="001045B7">
              <w:rPr>
                <w:webHidden/>
              </w:rPr>
            </w:r>
            <w:r w:rsidR="001045B7">
              <w:rPr>
                <w:webHidden/>
              </w:rPr>
              <w:fldChar w:fldCharType="separate"/>
            </w:r>
            <w:r w:rsidR="001045B7">
              <w:rPr>
                <w:webHidden/>
              </w:rPr>
              <w:t>5</w:t>
            </w:r>
            <w:r w:rsidR="001045B7">
              <w:rPr>
                <w:webHidden/>
              </w:rPr>
              <w:fldChar w:fldCharType="end"/>
            </w:r>
          </w:hyperlink>
        </w:p>
        <w:p w14:paraId="0AAF9953" w14:textId="77777777" w:rsidR="001045B7" w:rsidRDefault="00000000">
          <w:pPr>
            <w:pStyle w:val="TOC1"/>
            <w:rPr>
              <w:rFonts w:asciiTheme="minorHAnsi" w:eastAsiaTheme="minorEastAsia" w:hAnsiTheme="minorHAnsi" w:cstheme="minorBidi"/>
              <w:sz w:val="22"/>
              <w:szCs w:val="22"/>
            </w:rPr>
          </w:pPr>
          <w:hyperlink w:anchor="_Toc83650861" w:history="1">
            <w:r w:rsidR="001045B7" w:rsidRPr="000E7726">
              <w:rPr>
                <w:rStyle w:val="Hyperlink"/>
              </w:rPr>
              <w:t>2</w:t>
            </w:r>
            <w:r w:rsidR="001045B7">
              <w:rPr>
                <w:rFonts w:asciiTheme="minorHAnsi" w:eastAsiaTheme="minorEastAsia" w:hAnsiTheme="minorHAnsi" w:cstheme="minorBidi"/>
                <w:sz w:val="22"/>
                <w:szCs w:val="22"/>
              </w:rPr>
              <w:tab/>
            </w:r>
            <w:r w:rsidR="001045B7" w:rsidRPr="000E7726">
              <w:rPr>
                <w:rStyle w:val="Hyperlink"/>
              </w:rPr>
              <w:t>Protocol Development Checklist</w:t>
            </w:r>
            <w:r w:rsidR="001045B7">
              <w:rPr>
                <w:webHidden/>
              </w:rPr>
              <w:tab/>
            </w:r>
            <w:r w:rsidR="001045B7">
              <w:rPr>
                <w:webHidden/>
              </w:rPr>
              <w:fldChar w:fldCharType="begin"/>
            </w:r>
            <w:r w:rsidR="001045B7">
              <w:rPr>
                <w:webHidden/>
              </w:rPr>
              <w:instrText xml:space="preserve"> PAGEREF _Toc83650861 \h </w:instrText>
            </w:r>
            <w:r w:rsidR="001045B7">
              <w:rPr>
                <w:webHidden/>
              </w:rPr>
            </w:r>
            <w:r w:rsidR="001045B7">
              <w:rPr>
                <w:webHidden/>
              </w:rPr>
              <w:fldChar w:fldCharType="separate"/>
            </w:r>
            <w:r w:rsidR="001045B7">
              <w:rPr>
                <w:webHidden/>
              </w:rPr>
              <w:t>6</w:t>
            </w:r>
            <w:r w:rsidR="001045B7">
              <w:rPr>
                <w:webHidden/>
              </w:rPr>
              <w:fldChar w:fldCharType="end"/>
            </w:r>
          </w:hyperlink>
        </w:p>
        <w:p w14:paraId="0D99C7B1" w14:textId="77777777" w:rsidR="001045B7" w:rsidRDefault="00000000">
          <w:pPr>
            <w:pStyle w:val="TOC2"/>
            <w:rPr>
              <w:rFonts w:asciiTheme="minorHAnsi" w:eastAsiaTheme="minorEastAsia" w:hAnsiTheme="minorHAnsi" w:cstheme="minorBidi"/>
              <w:noProof/>
              <w:sz w:val="22"/>
              <w:szCs w:val="22"/>
            </w:rPr>
          </w:pPr>
          <w:hyperlink w:anchor="_Toc83650862" w:history="1">
            <w:r w:rsidR="001045B7" w:rsidRPr="000E7726">
              <w:rPr>
                <w:rStyle w:val="Hyperlink"/>
                <w:noProof/>
              </w:rPr>
              <w:t>2.1</w:t>
            </w:r>
            <w:r w:rsidR="001045B7">
              <w:rPr>
                <w:rFonts w:asciiTheme="minorHAnsi" w:eastAsiaTheme="minorEastAsia" w:hAnsiTheme="minorHAnsi" w:cstheme="minorBidi"/>
                <w:noProof/>
                <w:sz w:val="22"/>
                <w:szCs w:val="22"/>
              </w:rPr>
              <w:tab/>
            </w:r>
            <w:r w:rsidR="001045B7" w:rsidRPr="000E7726">
              <w:rPr>
                <w:rStyle w:val="Hyperlink"/>
                <w:noProof/>
              </w:rPr>
              <w:t>ID</w:t>
            </w:r>
            <w:r w:rsidR="001045B7">
              <w:rPr>
                <w:noProof/>
                <w:webHidden/>
              </w:rPr>
              <w:tab/>
            </w:r>
            <w:r w:rsidR="001045B7">
              <w:rPr>
                <w:noProof/>
                <w:webHidden/>
              </w:rPr>
              <w:fldChar w:fldCharType="begin"/>
            </w:r>
            <w:r w:rsidR="001045B7">
              <w:rPr>
                <w:noProof/>
                <w:webHidden/>
              </w:rPr>
              <w:instrText xml:space="preserve"> PAGEREF _Toc83650862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5F8E902A" w14:textId="77777777" w:rsidR="001045B7" w:rsidRDefault="00000000">
          <w:pPr>
            <w:pStyle w:val="TOC2"/>
            <w:rPr>
              <w:rFonts w:asciiTheme="minorHAnsi" w:eastAsiaTheme="minorEastAsia" w:hAnsiTheme="minorHAnsi" w:cstheme="minorBidi"/>
              <w:noProof/>
              <w:sz w:val="22"/>
              <w:szCs w:val="22"/>
            </w:rPr>
          </w:pPr>
          <w:hyperlink w:anchor="_Toc83650863" w:history="1">
            <w:r w:rsidR="001045B7" w:rsidRPr="000E7726">
              <w:rPr>
                <w:rStyle w:val="Hyperlink"/>
                <w:noProof/>
              </w:rPr>
              <w:t>2.2</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_Toc83650863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7B3D844E" w14:textId="77777777" w:rsidR="001045B7" w:rsidRDefault="00000000">
          <w:pPr>
            <w:pStyle w:val="TOC2"/>
            <w:rPr>
              <w:rFonts w:asciiTheme="minorHAnsi" w:eastAsiaTheme="minorEastAsia" w:hAnsiTheme="minorHAnsi" w:cstheme="minorBidi"/>
              <w:noProof/>
              <w:sz w:val="22"/>
              <w:szCs w:val="22"/>
            </w:rPr>
          </w:pPr>
          <w:hyperlink w:anchor="_Toc83650864" w:history="1">
            <w:r w:rsidR="001045B7" w:rsidRPr="000E7726">
              <w:rPr>
                <w:rStyle w:val="Hyperlink"/>
                <w:noProof/>
              </w:rPr>
              <w:t>2.3</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_Toc83650864 \h </w:instrText>
            </w:r>
            <w:r w:rsidR="001045B7">
              <w:rPr>
                <w:noProof/>
                <w:webHidden/>
              </w:rPr>
            </w:r>
            <w:r w:rsidR="001045B7">
              <w:rPr>
                <w:noProof/>
                <w:webHidden/>
              </w:rPr>
              <w:fldChar w:fldCharType="separate"/>
            </w:r>
            <w:r w:rsidR="001045B7">
              <w:rPr>
                <w:noProof/>
                <w:webHidden/>
              </w:rPr>
              <w:t>6</w:t>
            </w:r>
            <w:r w:rsidR="001045B7">
              <w:rPr>
                <w:noProof/>
                <w:webHidden/>
              </w:rPr>
              <w:fldChar w:fldCharType="end"/>
            </w:r>
          </w:hyperlink>
        </w:p>
        <w:p w14:paraId="02099781" w14:textId="77777777" w:rsidR="001045B7" w:rsidRDefault="00000000">
          <w:pPr>
            <w:pStyle w:val="TOC2"/>
            <w:rPr>
              <w:rFonts w:asciiTheme="minorHAnsi" w:eastAsiaTheme="minorEastAsia" w:hAnsiTheme="minorHAnsi" w:cstheme="minorBidi"/>
              <w:noProof/>
              <w:sz w:val="22"/>
              <w:szCs w:val="22"/>
            </w:rPr>
          </w:pPr>
          <w:hyperlink w:anchor="_Toc83650865" w:history="1">
            <w:r w:rsidR="001045B7" w:rsidRPr="000E7726">
              <w:rPr>
                <w:rStyle w:val="Hyperlink"/>
                <w:noProof/>
              </w:rPr>
              <w:t>2.4</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_Toc83650865 \h </w:instrText>
            </w:r>
            <w:r w:rsidR="001045B7">
              <w:rPr>
                <w:noProof/>
                <w:webHidden/>
              </w:rPr>
            </w:r>
            <w:r w:rsidR="001045B7">
              <w:rPr>
                <w:noProof/>
                <w:webHidden/>
              </w:rPr>
              <w:fldChar w:fldCharType="separate"/>
            </w:r>
            <w:r w:rsidR="001045B7">
              <w:rPr>
                <w:noProof/>
                <w:webHidden/>
              </w:rPr>
              <w:t>7</w:t>
            </w:r>
            <w:r w:rsidR="001045B7">
              <w:rPr>
                <w:noProof/>
                <w:webHidden/>
              </w:rPr>
              <w:fldChar w:fldCharType="end"/>
            </w:r>
          </w:hyperlink>
        </w:p>
        <w:p w14:paraId="4505EA62" w14:textId="77777777" w:rsidR="001045B7" w:rsidRDefault="00000000">
          <w:pPr>
            <w:pStyle w:val="TOC2"/>
            <w:rPr>
              <w:rFonts w:asciiTheme="minorHAnsi" w:eastAsiaTheme="minorEastAsia" w:hAnsiTheme="minorHAnsi" w:cstheme="minorBidi"/>
              <w:noProof/>
              <w:sz w:val="22"/>
              <w:szCs w:val="22"/>
            </w:rPr>
          </w:pPr>
          <w:hyperlink w:anchor="_Toc83650866" w:history="1">
            <w:r w:rsidR="001045B7" w:rsidRPr="000E7726">
              <w:rPr>
                <w:rStyle w:val="Hyperlink"/>
                <w:noProof/>
              </w:rPr>
              <w:t>2.5</w:t>
            </w:r>
            <w:r w:rsidR="001045B7">
              <w:rPr>
                <w:rFonts w:asciiTheme="minorHAnsi" w:eastAsiaTheme="minorEastAsia" w:hAnsiTheme="minorHAnsi" w:cstheme="minorBidi"/>
                <w:noProof/>
                <w:sz w:val="22"/>
                <w:szCs w:val="22"/>
              </w:rPr>
              <w:tab/>
            </w:r>
            <w:r w:rsidR="001045B7" w:rsidRPr="000E7726">
              <w:rPr>
                <w:rStyle w:val="Hyperlink"/>
                <w:noProof/>
              </w:rPr>
              <w:t>Points of Attention (for Skyline Developers only)</w:t>
            </w:r>
            <w:r w:rsidR="001045B7">
              <w:rPr>
                <w:noProof/>
                <w:webHidden/>
              </w:rPr>
              <w:tab/>
            </w:r>
            <w:r w:rsidR="001045B7">
              <w:rPr>
                <w:noProof/>
                <w:webHidden/>
              </w:rPr>
              <w:fldChar w:fldCharType="begin"/>
            </w:r>
            <w:r w:rsidR="001045B7">
              <w:rPr>
                <w:noProof/>
                <w:webHidden/>
              </w:rPr>
              <w:instrText xml:space="preserve"> PAGEREF _Toc83650866 \h </w:instrText>
            </w:r>
            <w:r w:rsidR="001045B7">
              <w:rPr>
                <w:noProof/>
                <w:webHidden/>
              </w:rPr>
            </w:r>
            <w:r w:rsidR="001045B7">
              <w:rPr>
                <w:noProof/>
                <w:webHidden/>
              </w:rPr>
              <w:fldChar w:fldCharType="separate"/>
            </w:r>
            <w:r w:rsidR="001045B7">
              <w:rPr>
                <w:noProof/>
                <w:webHidden/>
              </w:rPr>
              <w:t>8</w:t>
            </w:r>
            <w:r w:rsidR="001045B7">
              <w:rPr>
                <w:noProof/>
                <w:webHidden/>
              </w:rPr>
              <w:fldChar w:fldCharType="end"/>
            </w:r>
          </w:hyperlink>
        </w:p>
        <w:p w14:paraId="0EFD8620" w14:textId="77777777" w:rsidR="001045B7" w:rsidRDefault="00000000">
          <w:pPr>
            <w:pStyle w:val="TOC1"/>
            <w:rPr>
              <w:rFonts w:asciiTheme="minorHAnsi" w:eastAsiaTheme="minorEastAsia" w:hAnsiTheme="minorHAnsi" w:cstheme="minorBidi"/>
              <w:sz w:val="22"/>
              <w:szCs w:val="22"/>
            </w:rPr>
          </w:pPr>
          <w:hyperlink w:anchor="_Toc83650867" w:history="1">
            <w:r w:rsidR="001045B7" w:rsidRPr="000E7726">
              <w:rPr>
                <w:rStyle w:val="Hyperlink"/>
              </w:rPr>
              <w:t>3</w:t>
            </w:r>
            <w:r w:rsidR="001045B7">
              <w:rPr>
                <w:rFonts w:asciiTheme="minorHAnsi" w:eastAsiaTheme="minorEastAsia" w:hAnsiTheme="minorHAnsi" w:cstheme="minorBidi"/>
                <w:sz w:val="22"/>
                <w:szCs w:val="22"/>
              </w:rPr>
              <w:tab/>
            </w:r>
            <w:r w:rsidR="001045B7" w:rsidRPr="000E7726">
              <w:rPr>
                <w:rStyle w:val="Hyperlink"/>
              </w:rPr>
              <w:t>Protocol Development Coding Guidelines</w:t>
            </w:r>
            <w:r w:rsidR="001045B7">
              <w:rPr>
                <w:webHidden/>
              </w:rPr>
              <w:tab/>
            </w:r>
            <w:r w:rsidR="001045B7">
              <w:rPr>
                <w:webHidden/>
              </w:rPr>
              <w:fldChar w:fldCharType="begin"/>
            </w:r>
            <w:r w:rsidR="001045B7">
              <w:rPr>
                <w:webHidden/>
              </w:rPr>
              <w:instrText xml:space="preserve"> PAGEREF _Toc83650867 \h </w:instrText>
            </w:r>
            <w:r w:rsidR="001045B7">
              <w:rPr>
                <w:webHidden/>
              </w:rPr>
            </w:r>
            <w:r w:rsidR="001045B7">
              <w:rPr>
                <w:webHidden/>
              </w:rPr>
              <w:fldChar w:fldCharType="separate"/>
            </w:r>
            <w:r w:rsidR="001045B7">
              <w:rPr>
                <w:webHidden/>
              </w:rPr>
              <w:t>9</w:t>
            </w:r>
            <w:r w:rsidR="001045B7">
              <w:rPr>
                <w:webHidden/>
              </w:rPr>
              <w:fldChar w:fldCharType="end"/>
            </w:r>
          </w:hyperlink>
        </w:p>
        <w:p w14:paraId="2F0F3FE9" w14:textId="77777777" w:rsidR="001045B7" w:rsidRDefault="00000000">
          <w:pPr>
            <w:pStyle w:val="TOC2"/>
            <w:rPr>
              <w:rFonts w:asciiTheme="minorHAnsi" w:eastAsiaTheme="minorEastAsia" w:hAnsiTheme="minorHAnsi" w:cstheme="minorBidi"/>
              <w:noProof/>
              <w:sz w:val="22"/>
              <w:szCs w:val="22"/>
            </w:rPr>
          </w:pPr>
          <w:hyperlink w:anchor="_Toc83650868" w:history="1">
            <w:r w:rsidR="001045B7" w:rsidRPr="000E7726">
              <w:rPr>
                <w:rStyle w:val="Hyperlink"/>
                <w:noProof/>
              </w:rPr>
              <w:t>3.1</w:t>
            </w:r>
            <w:r w:rsidR="001045B7">
              <w:rPr>
                <w:rFonts w:asciiTheme="minorHAnsi" w:eastAsiaTheme="minorEastAsia" w:hAnsiTheme="minorHAnsi" w:cstheme="minorBidi"/>
                <w:noProof/>
                <w:sz w:val="22"/>
                <w:szCs w:val="22"/>
              </w:rPr>
              <w:tab/>
            </w:r>
            <w:r w:rsidR="001045B7" w:rsidRPr="000E7726">
              <w:rPr>
                <w:rStyle w:val="Hyperlink"/>
                <w:noProof/>
              </w:rPr>
              <w:t>General</w:t>
            </w:r>
            <w:r w:rsidR="001045B7">
              <w:rPr>
                <w:noProof/>
                <w:webHidden/>
              </w:rPr>
              <w:tab/>
            </w:r>
            <w:r w:rsidR="001045B7">
              <w:rPr>
                <w:noProof/>
                <w:webHidden/>
              </w:rPr>
              <w:fldChar w:fldCharType="begin"/>
            </w:r>
            <w:r w:rsidR="001045B7">
              <w:rPr>
                <w:noProof/>
                <w:webHidden/>
              </w:rPr>
              <w:instrText xml:space="preserve"> PAGEREF _Toc83650868 \h </w:instrText>
            </w:r>
            <w:r w:rsidR="001045B7">
              <w:rPr>
                <w:noProof/>
                <w:webHidden/>
              </w:rPr>
            </w:r>
            <w:r w:rsidR="001045B7">
              <w:rPr>
                <w:noProof/>
                <w:webHidden/>
              </w:rPr>
              <w:fldChar w:fldCharType="separate"/>
            </w:r>
            <w:r w:rsidR="001045B7">
              <w:rPr>
                <w:noProof/>
                <w:webHidden/>
              </w:rPr>
              <w:t>9</w:t>
            </w:r>
            <w:r w:rsidR="001045B7">
              <w:rPr>
                <w:noProof/>
                <w:webHidden/>
              </w:rPr>
              <w:fldChar w:fldCharType="end"/>
            </w:r>
          </w:hyperlink>
        </w:p>
        <w:p w14:paraId="77138FA7" w14:textId="77777777" w:rsidR="001045B7" w:rsidRDefault="00000000">
          <w:pPr>
            <w:pStyle w:val="TOC3"/>
            <w:rPr>
              <w:rFonts w:asciiTheme="minorHAnsi" w:eastAsiaTheme="minorEastAsia" w:hAnsiTheme="minorHAnsi" w:cstheme="minorBidi"/>
              <w:i w:val="0"/>
              <w:sz w:val="22"/>
              <w:szCs w:val="22"/>
            </w:rPr>
          </w:pPr>
          <w:hyperlink w:anchor="_Toc83650869" w:history="1">
            <w:r w:rsidR="001045B7" w:rsidRPr="000E7726">
              <w:rPr>
                <w:rStyle w:val="Hyperlink"/>
              </w:rPr>
              <w:t>3.1.1</w:t>
            </w:r>
            <w:r w:rsidR="001045B7">
              <w:rPr>
                <w:rFonts w:asciiTheme="minorHAnsi" w:eastAsiaTheme="minorEastAsia" w:hAnsiTheme="minorHAnsi" w:cstheme="minorBidi"/>
                <w:i w:val="0"/>
                <w:sz w:val="22"/>
                <w:szCs w:val="22"/>
              </w:rPr>
              <w:tab/>
            </w:r>
            <w:r w:rsidR="001045B7" w:rsidRPr="000E7726">
              <w:rPr>
                <w:rStyle w:val="Hyperlink"/>
              </w:rPr>
              <w:t>Protocol Name</w:t>
            </w:r>
            <w:r w:rsidR="001045B7">
              <w:rPr>
                <w:webHidden/>
              </w:rPr>
              <w:tab/>
            </w:r>
            <w:r w:rsidR="001045B7">
              <w:rPr>
                <w:webHidden/>
              </w:rPr>
              <w:fldChar w:fldCharType="begin"/>
            </w:r>
            <w:r w:rsidR="001045B7">
              <w:rPr>
                <w:webHidden/>
              </w:rPr>
              <w:instrText xml:space="preserve"> PAGEREF _Toc83650869 \h </w:instrText>
            </w:r>
            <w:r w:rsidR="001045B7">
              <w:rPr>
                <w:webHidden/>
              </w:rPr>
            </w:r>
            <w:r w:rsidR="001045B7">
              <w:rPr>
                <w:webHidden/>
              </w:rPr>
              <w:fldChar w:fldCharType="separate"/>
            </w:r>
            <w:r w:rsidR="001045B7">
              <w:rPr>
                <w:webHidden/>
              </w:rPr>
              <w:t>9</w:t>
            </w:r>
            <w:r w:rsidR="001045B7">
              <w:rPr>
                <w:webHidden/>
              </w:rPr>
              <w:fldChar w:fldCharType="end"/>
            </w:r>
          </w:hyperlink>
        </w:p>
        <w:p w14:paraId="447AFAD8" w14:textId="77777777" w:rsidR="001045B7" w:rsidRDefault="00000000">
          <w:pPr>
            <w:pStyle w:val="TOC3"/>
            <w:rPr>
              <w:rFonts w:asciiTheme="minorHAnsi" w:eastAsiaTheme="minorEastAsia" w:hAnsiTheme="minorHAnsi" w:cstheme="minorBidi"/>
              <w:i w:val="0"/>
              <w:sz w:val="22"/>
              <w:szCs w:val="22"/>
            </w:rPr>
          </w:pPr>
          <w:hyperlink w:anchor="_Toc83650870" w:history="1">
            <w:r w:rsidR="001045B7" w:rsidRPr="000E7726">
              <w:rPr>
                <w:rStyle w:val="Hyperlink"/>
              </w:rPr>
              <w:t>3.1.2</w:t>
            </w:r>
            <w:r w:rsidR="001045B7">
              <w:rPr>
                <w:rFonts w:asciiTheme="minorHAnsi" w:eastAsiaTheme="minorEastAsia" w:hAnsiTheme="minorHAnsi" w:cstheme="minorBidi"/>
                <w:i w:val="0"/>
                <w:sz w:val="22"/>
                <w:szCs w:val="22"/>
              </w:rPr>
              <w:tab/>
            </w:r>
            <w:r w:rsidR="001045B7" w:rsidRPr="000E7726">
              <w:rPr>
                <w:rStyle w:val="Hyperlink"/>
              </w:rPr>
              <w:t>Formatting</w:t>
            </w:r>
            <w:r w:rsidR="001045B7">
              <w:rPr>
                <w:webHidden/>
              </w:rPr>
              <w:tab/>
            </w:r>
            <w:r w:rsidR="001045B7">
              <w:rPr>
                <w:webHidden/>
              </w:rPr>
              <w:fldChar w:fldCharType="begin"/>
            </w:r>
            <w:r w:rsidR="001045B7">
              <w:rPr>
                <w:webHidden/>
              </w:rPr>
              <w:instrText xml:space="preserve"> PAGEREF _Toc83650870 \h </w:instrText>
            </w:r>
            <w:r w:rsidR="001045B7">
              <w:rPr>
                <w:webHidden/>
              </w:rPr>
            </w:r>
            <w:r w:rsidR="001045B7">
              <w:rPr>
                <w:webHidden/>
              </w:rPr>
              <w:fldChar w:fldCharType="separate"/>
            </w:r>
            <w:r w:rsidR="001045B7">
              <w:rPr>
                <w:webHidden/>
              </w:rPr>
              <w:t>9</w:t>
            </w:r>
            <w:r w:rsidR="001045B7">
              <w:rPr>
                <w:webHidden/>
              </w:rPr>
              <w:fldChar w:fldCharType="end"/>
            </w:r>
          </w:hyperlink>
        </w:p>
        <w:p w14:paraId="3CF61001" w14:textId="77777777" w:rsidR="001045B7" w:rsidRDefault="00000000">
          <w:pPr>
            <w:pStyle w:val="TOC3"/>
            <w:rPr>
              <w:rFonts w:asciiTheme="minorHAnsi" w:eastAsiaTheme="minorEastAsia" w:hAnsiTheme="minorHAnsi" w:cstheme="minorBidi"/>
              <w:i w:val="0"/>
              <w:sz w:val="22"/>
              <w:szCs w:val="22"/>
            </w:rPr>
          </w:pPr>
          <w:hyperlink w:anchor="_Toc83650871" w:history="1">
            <w:r w:rsidR="001045B7" w:rsidRPr="000E7726">
              <w:rPr>
                <w:rStyle w:val="Hyperlink"/>
              </w:rPr>
              <w:t>3.1.3</w:t>
            </w:r>
            <w:r w:rsidR="001045B7">
              <w:rPr>
                <w:rFonts w:asciiTheme="minorHAnsi" w:eastAsiaTheme="minorEastAsia" w:hAnsiTheme="minorHAnsi" w:cstheme="minorBidi"/>
                <w:i w:val="0"/>
                <w:sz w:val="22"/>
                <w:szCs w:val="22"/>
              </w:rPr>
              <w:tab/>
            </w:r>
            <w:r w:rsidR="001045B7" w:rsidRPr="000E7726">
              <w:rPr>
                <w:rStyle w:val="Hyperlink"/>
              </w:rPr>
              <w:t>Names</w:t>
            </w:r>
            <w:r w:rsidR="001045B7">
              <w:rPr>
                <w:webHidden/>
              </w:rPr>
              <w:tab/>
            </w:r>
            <w:r w:rsidR="001045B7">
              <w:rPr>
                <w:webHidden/>
              </w:rPr>
              <w:fldChar w:fldCharType="begin"/>
            </w:r>
            <w:r w:rsidR="001045B7">
              <w:rPr>
                <w:webHidden/>
              </w:rPr>
              <w:instrText xml:space="preserve"> PAGEREF _Toc83650871 \h </w:instrText>
            </w:r>
            <w:r w:rsidR="001045B7">
              <w:rPr>
                <w:webHidden/>
              </w:rPr>
            </w:r>
            <w:r w:rsidR="001045B7">
              <w:rPr>
                <w:webHidden/>
              </w:rPr>
              <w:fldChar w:fldCharType="separate"/>
            </w:r>
            <w:r w:rsidR="001045B7">
              <w:rPr>
                <w:webHidden/>
              </w:rPr>
              <w:t>9</w:t>
            </w:r>
            <w:r w:rsidR="001045B7">
              <w:rPr>
                <w:webHidden/>
              </w:rPr>
              <w:fldChar w:fldCharType="end"/>
            </w:r>
          </w:hyperlink>
        </w:p>
        <w:p w14:paraId="46D0C08B" w14:textId="77777777" w:rsidR="001045B7" w:rsidRDefault="00000000">
          <w:pPr>
            <w:pStyle w:val="TOC3"/>
            <w:rPr>
              <w:rFonts w:asciiTheme="minorHAnsi" w:eastAsiaTheme="minorEastAsia" w:hAnsiTheme="minorHAnsi" w:cstheme="minorBidi"/>
              <w:i w:val="0"/>
              <w:sz w:val="22"/>
              <w:szCs w:val="22"/>
            </w:rPr>
          </w:pPr>
          <w:hyperlink w:anchor="_Toc83650872" w:history="1">
            <w:r w:rsidR="001045B7" w:rsidRPr="000E7726">
              <w:rPr>
                <w:rStyle w:val="Hyperlink"/>
              </w:rPr>
              <w:t>3.1.4</w:t>
            </w:r>
            <w:r w:rsidR="001045B7">
              <w:rPr>
                <w:rFonts w:asciiTheme="minorHAnsi" w:eastAsiaTheme="minorEastAsia" w:hAnsiTheme="minorHAnsi" w:cstheme="minorBidi"/>
                <w:i w:val="0"/>
                <w:sz w:val="22"/>
                <w:szCs w:val="22"/>
              </w:rPr>
              <w:tab/>
            </w:r>
            <w:r w:rsidR="001045B7" w:rsidRPr="000E7726">
              <w:rPr>
                <w:rStyle w:val="Hyperlink"/>
              </w:rPr>
              <w:t>ID Values</w:t>
            </w:r>
            <w:r w:rsidR="001045B7">
              <w:rPr>
                <w:webHidden/>
              </w:rPr>
              <w:tab/>
            </w:r>
            <w:r w:rsidR="001045B7">
              <w:rPr>
                <w:webHidden/>
              </w:rPr>
              <w:fldChar w:fldCharType="begin"/>
            </w:r>
            <w:r w:rsidR="001045B7">
              <w:rPr>
                <w:webHidden/>
              </w:rPr>
              <w:instrText xml:space="preserve"> PAGEREF _Toc83650872 \h </w:instrText>
            </w:r>
            <w:r w:rsidR="001045B7">
              <w:rPr>
                <w:webHidden/>
              </w:rPr>
            </w:r>
            <w:r w:rsidR="001045B7">
              <w:rPr>
                <w:webHidden/>
              </w:rPr>
              <w:fldChar w:fldCharType="separate"/>
            </w:r>
            <w:r w:rsidR="001045B7">
              <w:rPr>
                <w:webHidden/>
              </w:rPr>
              <w:t>11</w:t>
            </w:r>
            <w:r w:rsidR="001045B7">
              <w:rPr>
                <w:webHidden/>
              </w:rPr>
              <w:fldChar w:fldCharType="end"/>
            </w:r>
          </w:hyperlink>
        </w:p>
        <w:p w14:paraId="51776797" w14:textId="77777777" w:rsidR="001045B7" w:rsidRDefault="00000000">
          <w:pPr>
            <w:pStyle w:val="TOC3"/>
            <w:rPr>
              <w:rFonts w:asciiTheme="minorHAnsi" w:eastAsiaTheme="minorEastAsia" w:hAnsiTheme="minorHAnsi" w:cstheme="minorBidi"/>
              <w:i w:val="0"/>
              <w:sz w:val="22"/>
              <w:szCs w:val="22"/>
            </w:rPr>
          </w:pPr>
          <w:hyperlink w:anchor="_Toc83650873" w:history="1">
            <w:r w:rsidR="001045B7" w:rsidRPr="000E7726">
              <w:rPr>
                <w:rStyle w:val="Hyperlink"/>
              </w:rPr>
              <w:t>3.1.5</w:t>
            </w:r>
            <w:r w:rsidR="001045B7">
              <w:rPr>
                <w:rFonts w:asciiTheme="minorHAnsi" w:eastAsiaTheme="minorEastAsia" w:hAnsiTheme="minorHAnsi" w:cstheme="minorBidi"/>
                <w:i w:val="0"/>
                <w:sz w:val="22"/>
                <w:szCs w:val="22"/>
              </w:rPr>
              <w:tab/>
            </w:r>
            <w:r w:rsidR="001045B7" w:rsidRPr="000E7726">
              <w:rPr>
                <w:rStyle w:val="Hyperlink"/>
              </w:rPr>
              <w:t>C# Code Conventions</w:t>
            </w:r>
            <w:r w:rsidR="001045B7">
              <w:rPr>
                <w:webHidden/>
              </w:rPr>
              <w:tab/>
            </w:r>
            <w:r w:rsidR="001045B7">
              <w:rPr>
                <w:webHidden/>
              </w:rPr>
              <w:fldChar w:fldCharType="begin"/>
            </w:r>
            <w:r w:rsidR="001045B7">
              <w:rPr>
                <w:webHidden/>
              </w:rPr>
              <w:instrText xml:space="preserve"> PAGEREF _Toc83650873 \h </w:instrText>
            </w:r>
            <w:r w:rsidR="001045B7">
              <w:rPr>
                <w:webHidden/>
              </w:rPr>
            </w:r>
            <w:r w:rsidR="001045B7">
              <w:rPr>
                <w:webHidden/>
              </w:rPr>
              <w:fldChar w:fldCharType="separate"/>
            </w:r>
            <w:r w:rsidR="001045B7">
              <w:rPr>
                <w:webHidden/>
              </w:rPr>
              <w:t>12</w:t>
            </w:r>
            <w:r w:rsidR="001045B7">
              <w:rPr>
                <w:webHidden/>
              </w:rPr>
              <w:fldChar w:fldCharType="end"/>
            </w:r>
          </w:hyperlink>
        </w:p>
        <w:p w14:paraId="6CCDF68D" w14:textId="77777777" w:rsidR="001045B7" w:rsidRDefault="00000000">
          <w:pPr>
            <w:pStyle w:val="TOC2"/>
            <w:rPr>
              <w:rFonts w:asciiTheme="minorHAnsi" w:eastAsiaTheme="minorEastAsia" w:hAnsiTheme="minorHAnsi" w:cstheme="minorBidi"/>
              <w:noProof/>
              <w:sz w:val="22"/>
              <w:szCs w:val="22"/>
            </w:rPr>
          </w:pPr>
          <w:hyperlink w:anchor="_Toc83650874" w:history="1">
            <w:r w:rsidR="001045B7" w:rsidRPr="000E7726">
              <w:rPr>
                <w:rStyle w:val="Hyperlink"/>
                <w:noProof/>
              </w:rPr>
              <w:t>3.2</w:t>
            </w:r>
            <w:r w:rsidR="001045B7">
              <w:rPr>
                <w:rFonts w:asciiTheme="minorHAnsi" w:eastAsiaTheme="minorEastAsia" w:hAnsiTheme="minorHAnsi" w:cstheme="minorBidi"/>
                <w:noProof/>
                <w:sz w:val="22"/>
                <w:szCs w:val="22"/>
              </w:rPr>
              <w:tab/>
            </w:r>
            <w:r w:rsidR="001045B7" w:rsidRPr="000E7726">
              <w:rPr>
                <w:rStyle w:val="Hyperlink"/>
                <w:noProof/>
              </w:rPr>
              <w:t>Administrative Metadata</w:t>
            </w:r>
            <w:r w:rsidR="001045B7">
              <w:rPr>
                <w:noProof/>
                <w:webHidden/>
              </w:rPr>
              <w:tab/>
            </w:r>
            <w:r w:rsidR="001045B7">
              <w:rPr>
                <w:noProof/>
                <w:webHidden/>
              </w:rPr>
              <w:fldChar w:fldCharType="begin"/>
            </w:r>
            <w:r w:rsidR="001045B7">
              <w:rPr>
                <w:noProof/>
                <w:webHidden/>
              </w:rPr>
              <w:instrText xml:space="preserve"> PAGEREF _Toc83650874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3478723D" w14:textId="77777777" w:rsidR="001045B7" w:rsidRDefault="00000000">
          <w:pPr>
            <w:pStyle w:val="TOC3"/>
            <w:rPr>
              <w:rFonts w:asciiTheme="minorHAnsi" w:eastAsiaTheme="minorEastAsia" w:hAnsiTheme="minorHAnsi" w:cstheme="minorBidi"/>
              <w:i w:val="0"/>
              <w:sz w:val="22"/>
              <w:szCs w:val="22"/>
            </w:rPr>
          </w:pPr>
          <w:hyperlink w:anchor="_Toc83650875" w:history="1">
            <w:r w:rsidR="001045B7" w:rsidRPr="000E7726">
              <w:rPr>
                <w:rStyle w:val="Hyperlink"/>
              </w:rPr>
              <w:t>3.2.1</w:t>
            </w:r>
            <w:r w:rsidR="001045B7">
              <w:rPr>
                <w:rFonts w:asciiTheme="minorHAnsi" w:eastAsiaTheme="minorEastAsia" w:hAnsiTheme="minorHAnsi" w:cstheme="minorBidi"/>
                <w:i w:val="0"/>
                <w:sz w:val="22"/>
                <w:szCs w:val="22"/>
              </w:rPr>
              <w:tab/>
            </w:r>
            <w:r w:rsidR="001045B7" w:rsidRPr="000E7726">
              <w:rPr>
                <w:rStyle w:val="Hyperlink"/>
              </w:rPr>
              <w:t>Comment Metadata</w:t>
            </w:r>
            <w:r w:rsidR="001045B7">
              <w:rPr>
                <w:webHidden/>
              </w:rPr>
              <w:tab/>
            </w:r>
            <w:r w:rsidR="001045B7">
              <w:rPr>
                <w:webHidden/>
              </w:rPr>
              <w:fldChar w:fldCharType="begin"/>
            </w:r>
            <w:r w:rsidR="001045B7">
              <w:rPr>
                <w:webHidden/>
              </w:rPr>
              <w:instrText xml:space="preserve"> PAGEREF _Toc83650875 \h </w:instrText>
            </w:r>
            <w:r w:rsidR="001045B7">
              <w:rPr>
                <w:webHidden/>
              </w:rPr>
            </w:r>
            <w:r w:rsidR="001045B7">
              <w:rPr>
                <w:webHidden/>
              </w:rPr>
              <w:fldChar w:fldCharType="separate"/>
            </w:r>
            <w:r w:rsidR="001045B7">
              <w:rPr>
                <w:webHidden/>
              </w:rPr>
              <w:t>22</w:t>
            </w:r>
            <w:r w:rsidR="001045B7">
              <w:rPr>
                <w:webHidden/>
              </w:rPr>
              <w:fldChar w:fldCharType="end"/>
            </w:r>
          </w:hyperlink>
        </w:p>
        <w:p w14:paraId="0BC3611C" w14:textId="77777777" w:rsidR="001045B7" w:rsidRDefault="00000000">
          <w:pPr>
            <w:pStyle w:val="TOC3"/>
            <w:rPr>
              <w:rFonts w:asciiTheme="minorHAnsi" w:eastAsiaTheme="minorEastAsia" w:hAnsiTheme="minorHAnsi" w:cstheme="minorBidi"/>
              <w:i w:val="0"/>
              <w:sz w:val="22"/>
              <w:szCs w:val="22"/>
            </w:rPr>
          </w:pPr>
          <w:hyperlink w:anchor="_Toc83650876" w:history="1">
            <w:r w:rsidR="001045B7" w:rsidRPr="000E7726">
              <w:rPr>
                <w:rStyle w:val="Hyperlink"/>
              </w:rPr>
              <w:t>3.2.2</w:t>
            </w:r>
            <w:r w:rsidR="001045B7">
              <w:rPr>
                <w:rFonts w:asciiTheme="minorHAnsi" w:eastAsiaTheme="minorEastAsia" w:hAnsiTheme="minorHAnsi" w:cstheme="minorBidi"/>
                <w:i w:val="0"/>
                <w:sz w:val="22"/>
                <w:szCs w:val="22"/>
              </w:rPr>
              <w:tab/>
            </w:r>
            <w:r w:rsidR="001045B7" w:rsidRPr="000E7726">
              <w:rPr>
                <w:rStyle w:val="Hyperlink"/>
              </w:rPr>
              <w:t>Protocol Metadata</w:t>
            </w:r>
            <w:r w:rsidR="001045B7">
              <w:rPr>
                <w:webHidden/>
              </w:rPr>
              <w:tab/>
            </w:r>
            <w:r w:rsidR="001045B7">
              <w:rPr>
                <w:webHidden/>
              </w:rPr>
              <w:fldChar w:fldCharType="begin"/>
            </w:r>
            <w:r w:rsidR="001045B7">
              <w:rPr>
                <w:webHidden/>
              </w:rPr>
              <w:instrText xml:space="preserve"> PAGEREF _Toc83650876 \h </w:instrText>
            </w:r>
            <w:r w:rsidR="001045B7">
              <w:rPr>
                <w:webHidden/>
              </w:rPr>
            </w:r>
            <w:r w:rsidR="001045B7">
              <w:rPr>
                <w:webHidden/>
              </w:rPr>
              <w:fldChar w:fldCharType="separate"/>
            </w:r>
            <w:r w:rsidR="001045B7">
              <w:rPr>
                <w:webHidden/>
              </w:rPr>
              <w:t>22</w:t>
            </w:r>
            <w:r w:rsidR="001045B7">
              <w:rPr>
                <w:webHidden/>
              </w:rPr>
              <w:fldChar w:fldCharType="end"/>
            </w:r>
          </w:hyperlink>
        </w:p>
        <w:p w14:paraId="61712591" w14:textId="77777777" w:rsidR="001045B7" w:rsidRDefault="00000000">
          <w:pPr>
            <w:pStyle w:val="TOC2"/>
            <w:rPr>
              <w:rFonts w:asciiTheme="minorHAnsi" w:eastAsiaTheme="minorEastAsia" w:hAnsiTheme="minorHAnsi" w:cstheme="minorBidi"/>
              <w:noProof/>
              <w:sz w:val="22"/>
              <w:szCs w:val="22"/>
            </w:rPr>
          </w:pPr>
          <w:hyperlink w:anchor="_Toc83650877" w:history="1">
            <w:r w:rsidR="001045B7" w:rsidRPr="000E7726">
              <w:rPr>
                <w:rStyle w:val="Hyperlink"/>
                <w:noProof/>
              </w:rPr>
              <w:t>3.3</w:t>
            </w:r>
            <w:r w:rsidR="001045B7">
              <w:rPr>
                <w:rFonts w:asciiTheme="minorHAnsi" w:eastAsiaTheme="minorEastAsia" w:hAnsiTheme="minorHAnsi" w:cstheme="minorBidi"/>
                <w:noProof/>
                <w:sz w:val="22"/>
                <w:szCs w:val="22"/>
              </w:rPr>
              <w:tab/>
            </w:r>
            <w:r w:rsidR="001045B7" w:rsidRPr="000E7726">
              <w:rPr>
                <w:rStyle w:val="Hyperlink"/>
                <w:noProof/>
              </w:rPr>
              <w:t>User Interface</w:t>
            </w:r>
            <w:r w:rsidR="001045B7">
              <w:rPr>
                <w:noProof/>
                <w:webHidden/>
              </w:rPr>
              <w:tab/>
            </w:r>
            <w:r w:rsidR="001045B7">
              <w:rPr>
                <w:noProof/>
                <w:webHidden/>
              </w:rPr>
              <w:fldChar w:fldCharType="begin"/>
            </w:r>
            <w:r w:rsidR="001045B7">
              <w:rPr>
                <w:noProof/>
                <w:webHidden/>
              </w:rPr>
              <w:instrText xml:space="preserve"> PAGEREF _Toc83650877 \h </w:instrText>
            </w:r>
            <w:r w:rsidR="001045B7">
              <w:rPr>
                <w:noProof/>
                <w:webHidden/>
              </w:rPr>
            </w:r>
            <w:r w:rsidR="001045B7">
              <w:rPr>
                <w:noProof/>
                <w:webHidden/>
              </w:rPr>
              <w:fldChar w:fldCharType="separate"/>
            </w:r>
            <w:r w:rsidR="001045B7">
              <w:rPr>
                <w:noProof/>
                <w:webHidden/>
              </w:rPr>
              <w:t>22</w:t>
            </w:r>
            <w:r w:rsidR="001045B7">
              <w:rPr>
                <w:noProof/>
                <w:webHidden/>
              </w:rPr>
              <w:fldChar w:fldCharType="end"/>
            </w:r>
          </w:hyperlink>
        </w:p>
        <w:p w14:paraId="4CBB26EF" w14:textId="77777777" w:rsidR="001045B7" w:rsidRDefault="00000000">
          <w:pPr>
            <w:pStyle w:val="TOC3"/>
            <w:rPr>
              <w:rFonts w:asciiTheme="minorHAnsi" w:eastAsiaTheme="minorEastAsia" w:hAnsiTheme="minorHAnsi" w:cstheme="minorBidi"/>
              <w:i w:val="0"/>
              <w:sz w:val="22"/>
              <w:szCs w:val="22"/>
            </w:rPr>
          </w:pPr>
          <w:hyperlink w:anchor="_Toc83650878" w:history="1">
            <w:r w:rsidR="001045B7" w:rsidRPr="000E7726">
              <w:rPr>
                <w:rStyle w:val="Hyperlink"/>
              </w:rPr>
              <w:t>3.3.1</w:t>
            </w:r>
            <w:r w:rsidR="001045B7">
              <w:rPr>
                <w:rFonts w:asciiTheme="minorHAnsi" w:eastAsiaTheme="minorEastAsia" w:hAnsiTheme="minorHAnsi" w:cstheme="minorBidi"/>
                <w:i w:val="0"/>
                <w:sz w:val="22"/>
                <w:szCs w:val="22"/>
              </w:rPr>
              <w:tab/>
            </w:r>
            <w:r w:rsidR="001045B7" w:rsidRPr="000E7726">
              <w:rPr>
                <w:rStyle w:val="Hyperlink"/>
              </w:rPr>
              <w:t>Element Wizard</w:t>
            </w:r>
            <w:r w:rsidR="001045B7">
              <w:rPr>
                <w:webHidden/>
              </w:rPr>
              <w:tab/>
            </w:r>
            <w:r w:rsidR="001045B7">
              <w:rPr>
                <w:webHidden/>
              </w:rPr>
              <w:fldChar w:fldCharType="begin"/>
            </w:r>
            <w:r w:rsidR="001045B7">
              <w:rPr>
                <w:webHidden/>
              </w:rPr>
              <w:instrText xml:space="preserve"> PAGEREF _Toc83650878 \h </w:instrText>
            </w:r>
            <w:r w:rsidR="001045B7">
              <w:rPr>
                <w:webHidden/>
              </w:rPr>
            </w:r>
            <w:r w:rsidR="001045B7">
              <w:rPr>
                <w:webHidden/>
              </w:rPr>
              <w:fldChar w:fldCharType="separate"/>
            </w:r>
            <w:r w:rsidR="001045B7">
              <w:rPr>
                <w:webHidden/>
              </w:rPr>
              <w:t>22</w:t>
            </w:r>
            <w:r w:rsidR="001045B7">
              <w:rPr>
                <w:webHidden/>
              </w:rPr>
              <w:fldChar w:fldCharType="end"/>
            </w:r>
          </w:hyperlink>
        </w:p>
        <w:p w14:paraId="42D170F2" w14:textId="77777777" w:rsidR="001045B7" w:rsidRDefault="00000000">
          <w:pPr>
            <w:pStyle w:val="TOC3"/>
            <w:rPr>
              <w:rFonts w:asciiTheme="minorHAnsi" w:eastAsiaTheme="minorEastAsia" w:hAnsiTheme="minorHAnsi" w:cstheme="minorBidi"/>
              <w:i w:val="0"/>
              <w:sz w:val="22"/>
              <w:szCs w:val="22"/>
            </w:rPr>
          </w:pPr>
          <w:hyperlink w:anchor="_Toc83650879" w:history="1">
            <w:r w:rsidR="001045B7" w:rsidRPr="000E7726">
              <w:rPr>
                <w:rStyle w:val="Hyperlink"/>
              </w:rPr>
              <w:t>3.3.2</w:t>
            </w:r>
            <w:r w:rsidR="001045B7">
              <w:rPr>
                <w:rFonts w:asciiTheme="minorHAnsi" w:eastAsiaTheme="minorEastAsia" w:hAnsiTheme="minorHAnsi" w:cstheme="minorBidi"/>
                <w:i w:val="0"/>
                <w:sz w:val="22"/>
                <w:szCs w:val="22"/>
              </w:rPr>
              <w:tab/>
            </w:r>
            <w:r w:rsidR="001045B7" w:rsidRPr="000E7726">
              <w:rPr>
                <w:rStyle w:val="Hyperlink"/>
              </w:rPr>
              <w:t>Protocol Pages</w:t>
            </w:r>
            <w:r w:rsidR="001045B7">
              <w:rPr>
                <w:webHidden/>
              </w:rPr>
              <w:tab/>
            </w:r>
            <w:r w:rsidR="001045B7">
              <w:rPr>
                <w:webHidden/>
              </w:rPr>
              <w:fldChar w:fldCharType="begin"/>
            </w:r>
            <w:r w:rsidR="001045B7">
              <w:rPr>
                <w:webHidden/>
              </w:rPr>
              <w:instrText xml:space="preserve"> PAGEREF _Toc83650879 \h </w:instrText>
            </w:r>
            <w:r w:rsidR="001045B7">
              <w:rPr>
                <w:webHidden/>
              </w:rPr>
            </w:r>
            <w:r w:rsidR="001045B7">
              <w:rPr>
                <w:webHidden/>
              </w:rPr>
              <w:fldChar w:fldCharType="separate"/>
            </w:r>
            <w:r w:rsidR="001045B7">
              <w:rPr>
                <w:webHidden/>
              </w:rPr>
              <w:t>23</w:t>
            </w:r>
            <w:r w:rsidR="001045B7">
              <w:rPr>
                <w:webHidden/>
              </w:rPr>
              <w:fldChar w:fldCharType="end"/>
            </w:r>
          </w:hyperlink>
        </w:p>
        <w:p w14:paraId="77E6D0BF" w14:textId="77777777" w:rsidR="001045B7" w:rsidRDefault="00000000">
          <w:pPr>
            <w:pStyle w:val="TOC3"/>
            <w:rPr>
              <w:rFonts w:asciiTheme="minorHAnsi" w:eastAsiaTheme="minorEastAsia" w:hAnsiTheme="minorHAnsi" w:cstheme="minorBidi"/>
              <w:i w:val="0"/>
              <w:sz w:val="22"/>
              <w:szCs w:val="22"/>
            </w:rPr>
          </w:pPr>
          <w:hyperlink w:anchor="_Toc83650880" w:history="1">
            <w:r w:rsidR="001045B7" w:rsidRPr="000E7726">
              <w:rPr>
                <w:rStyle w:val="Hyperlink"/>
              </w:rPr>
              <w:t>3.3.3</w:t>
            </w:r>
            <w:r w:rsidR="001045B7">
              <w:rPr>
                <w:rFonts w:asciiTheme="minorHAnsi" w:eastAsiaTheme="minorEastAsia" w:hAnsiTheme="minorHAnsi" w:cstheme="minorBidi"/>
                <w:i w:val="0"/>
                <w:sz w:val="22"/>
                <w:szCs w:val="22"/>
              </w:rPr>
              <w:tab/>
            </w:r>
            <w:r w:rsidR="001045B7" w:rsidRPr="000E7726">
              <w:rPr>
                <w:rStyle w:val="Hyperlink"/>
              </w:rPr>
              <w:t>Displayed Text</w:t>
            </w:r>
            <w:r w:rsidR="001045B7">
              <w:rPr>
                <w:webHidden/>
              </w:rPr>
              <w:tab/>
            </w:r>
            <w:r w:rsidR="001045B7">
              <w:rPr>
                <w:webHidden/>
              </w:rPr>
              <w:fldChar w:fldCharType="begin"/>
            </w:r>
            <w:r w:rsidR="001045B7">
              <w:rPr>
                <w:webHidden/>
              </w:rPr>
              <w:instrText xml:space="preserve"> PAGEREF _Toc83650880 \h </w:instrText>
            </w:r>
            <w:r w:rsidR="001045B7">
              <w:rPr>
                <w:webHidden/>
              </w:rPr>
            </w:r>
            <w:r w:rsidR="001045B7">
              <w:rPr>
                <w:webHidden/>
              </w:rPr>
              <w:fldChar w:fldCharType="separate"/>
            </w:r>
            <w:r w:rsidR="001045B7">
              <w:rPr>
                <w:webHidden/>
              </w:rPr>
              <w:t>23</w:t>
            </w:r>
            <w:r w:rsidR="001045B7">
              <w:rPr>
                <w:webHidden/>
              </w:rPr>
              <w:fldChar w:fldCharType="end"/>
            </w:r>
          </w:hyperlink>
        </w:p>
        <w:p w14:paraId="6CE3319C" w14:textId="77777777" w:rsidR="001045B7" w:rsidRDefault="00000000">
          <w:pPr>
            <w:pStyle w:val="TOC3"/>
            <w:rPr>
              <w:rFonts w:asciiTheme="minorHAnsi" w:eastAsiaTheme="minorEastAsia" w:hAnsiTheme="minorHAnsi" w:cstheme="minorBidi"/>
              <w:i w:val="0"/>
              <w:sz w:val="22"/>
              <w:szCs w:val="22"/>
            </w:rPr>
          </w:pPr>
          <w:hyperlink w:anchor="_Toc83650881" w:history="1">
            <w:r w:rsidR="001045B7" w:rsidRPr="000E7726">
              <w:rPr>
                <w:rStyle w:val="Hyperlink"/>
              </w:rPr>
              <w:t>3.3.4</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_Toc83650881 \h </w:instrText>
            </w:r>
            <w:r w:rsidR="001045B7">
              <w:rPr>
                <w:webHidden/>
              </w:rPr>
            </w:r>
            <w:r w:rsidR="001045B7">
              <w:rPr>
                <w:webHidden/>
              </w:rPr>
              <w:fldChar w:fldCharType="separate"/>
            </w:r>
            <w:r w:rsidR="001045B7">
              <w:rPr>
                <w:webHidden/>
              </w:rPr>
              <w:t>24</w:t>
            </w:r>
            <w:r w:rsidR="001045B7">
              <w:rPr>
                <w:webHidden/>
              </w:rPr>
              <w:fldChar w:fldCharType="end"/>
            </w:r>
          </w:hyperlink>
        </w:p>
        <w:p w14:paraId="62F3222F" w14:textId="77777777" w:rsidR="001045B7" w:rsidRDefault="00000000">
          <w:pPr>
            <w:pStyle w:val="TOC3"/>
            <w:rPr>
              <w:rFonts w:asciiTheme="minorHAnsi" w:eastAsiaTheme="minorEastAsia" w:hAnsiTheme="minorHAnsi" w:cstheme="minorBidi"/>
              <w:i w:val="0"/>
              <w:sz w:val="22"/>
              <w:szCs w:val="22"/>
            </w:rPr>
          </w:pPr>
          <w:hyperlink w:anchor="_Toc83650882" w:history="1">
            <w:r w:rsidR="001045B7" w:rsidRPr="000E7726">
              <w:rPr>
                <w:rStyle w:val="Hyperlink"/>
              </w:rPr>
              <w:t>3.3.5</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_Toc83650882 \h </w:instrText>
            </w:r>
            <w:r w:rsidR="001045B7">
              <w:rPr>
                <w:webHidden/>
              </w:rPr>
            </w:r>
            <w:r w:rsidR="001045B7">
              <w:rPr>
                <w:webHidden/>
              </w:rPr>
              <w:fldChar w:fldCharType="separate"/>
            </w:r>
            <w:r w:rsidR="001045B7">
              <w:rPr>
                <w:webHidden/>
              </w:rPr>
              <w:t>25</w:t>
            </w:r>
            <w:r w:rsidR="001045B7">
              <w:rPr>
                <w:webHidden/>
              </w:rPr>
              <w:fldChar w:fldCharType="end"/>
            </w:r>
          </w:hyperlink>
        </w:p>
        <w:p w14:paraId="2473504C" w14:textId="77777777" w:rsidR="001045B7" w:rsidRDefault="00000000">
          <w:pPr>
            <w:pStyle w:val="TOC3"/>
            <w:rPr>
              <w:rFonts w:asciiTheme="minorHAnsi" w:eastAsiaTheme="minorEastAsia" w:hAnsiTheme="minorHAnsi" w:cstheme="minorBidi"/>
              <w:i w:val="0"/>
              <w:sz w:val="22"/>
              <w:szCs w:val="22"/>
            </w:rPr>
          </w:pPr>
          <w:hyperlink w:anchor="_Toc83650883" w:history="1">
            <w:r w:rsidR="001045B7" w:rsidRPr="000E7726">
              <w:rPr>
                <w:rStyle w:val="Hyperlink"/>
              </w:rPr>
              <w:t>3.3.6</w:t>
            </w:r>
            <w:r w:rsidR="001045B7">
              <w:rPr>
                <w:rFonts w:asciiTheme="minorHAnsi" w:eastAsiaTheme="minorEastAsia" w:hAnsiTheme="minorHAnsi" w:cstheme="minorBidi"/>
                <w:i w:val="0"/>
                <w:sz w:val="22"/>
                <w:szCs w:val="22"/>
              </w:rPr>
              <w:tab/>
            </w:r>
            <w:r w:rsidR="001045B7" w:rsidRPr="000E7726">
              <w:rPr>
                <w:rStyle w:val="Hyperlink"/>
              </w:rPr>
              <w:t>Buttons</w:t>
            </w:r>
            <w:r w:rsidR="001045B7">
              <w:rPr>
                <w:webHidden/>
              </w:rPr>
              <w:tab/>
            </w:r>
            <w:r w:rsidR="001045B7">
              <w:rPr>
                <w:webHidden/>
              </w:rPr>
              <w:fldChar w:fldCharType="begin"/>
            </w:r>
            <w:r w:rsidR="001045B7">
              <w:rPr>
                <w:webHidden/>
              </w:rPr>
              <w:instrText xml:space="preserve"> PAGEREF _Toc83650883 \h </w:instrText>
            </w:r>
            <w:r w:rsidR="001045B7">
              <w:rPr>
                <w:webHidden/>
              </w:rPr>
            </w:r>
            <w:r w:rsidR="001045B7">
              <w:rPr>
                <w:webHidden/>
              </w:rPr>
              <w:fldChar w:fldCharType="separate"/>
            </w:r>
            <w:r w:rsidR="001045B7">
              <w:rPr>
                <w:webHidden/>
              </w:rPr>
              <w:t>26</w:t>
            </w:r>
            <w:r w:rsidR="001045B7">
              <w:rPr>
                <w:webHidden/>
              </w:rPr>
              <w:fldChar w:fldCharType="end"/>
            </w:r>
          </w:hyperlink>
        </w:p>
        <w:p w14:paraId="76DC4AAC" w14:textId="77777777" w:rsidR="001045B7" w:rsidRDefault="00000000">
          <w:pPr>
            <w:pStyle w:val="TOC3"/>
            <w:rPr>
              <w:rFonts w:asciiTheme="minorHAnsi" w:eastAsiaTheme="minorEastAsia" w:hAnsiTheme="minorHAnsi" w:cstheme="minorBidi"/>
              <w:i w:val="0"/>
              <w:sz w:val="22"/>
              <w:szCs w:val="22"/>
            </w:rPr>
          </w:pPr>
          <w:hyperlink w:anchor="_Toc83650884" w:history="1">
            <w:r w:rsidR="001045B7" w:rsidRPr="000E7726">
              <w:rPr>
                <w:rStyle w:val="Hyperlink"/>
              </w:rPr>
              <w:t>3.3.7</w:t>
            </w:r>
            <w:r w:rsidR="001045B7">
              <w:rPr>
                <w:rFonts w:asciiTheme="minorHAnsi" w:eastAsiaTheme="minorEastAsia" w:hAnsiTheme="minorHAnsi" w:cstheme="minorBidi"/>
                <w:i w:val="0"/>
                <w:sz w:val="22"/>
                <w:szCs w:val="22"/>
              </w:rPr>
              <w:tab/>
            </w:r>
            <w:r w:rsidR="001045B7" w:rsidRPr="000E7726">
              <w:rPr>
                <w:rStyle w:val="Hyperlink"/>
              </w:rPr>
              <w:t>Toggle Buttons</w:t>
            </w:r>
            <w:r w:rsidR="001045B7">
              <w:rPr>
                <w:webHidden/>
              </w:rPr>
              <w:tab/>
            </w:r>
            <w:r w:rsidR="001045B7">
              <w:rPr>
                <w:webHidden/>
              </w:rPr>
              <w:fldChar w:fldCharType="begin"/>
            </w:r>
            <w:r w:rsidR="001045B7">
              <w:rPr>
                <w:webHidden/>
              </w:rPr>
              <w:instrText xml:space="preserve"> PAGEREF _Toc83650884 \h </w:instrText>
            </w:r>
            <w:r w:rsidR="001045B7">
              <w:rPr>
                <w:webHidden/>
              </w:rPr>
            </w:r>
            <w:r w:rsidR="001045B7">
              <w:rPr>
                <w:webHidden/>
              </w:rPr>
              <w:fldChar w:fldCharType="separate"/>
            </w:r>
            <w:r w:rsidR="001045B7">
              <w:rPr>
                <w:webHidden/>
              </w:rPr>
              <w:t>26</w:t>
            </w:r>
            <w:r w:rsidR="001045B7">
              <w:rPr>
                <w:webHidden/>
              </w:rPr>
              <w:fldChar w:fldCharType="end"/>
            </w:r>
          </w:hyperlink>
        </w:p>
        <w:p w14:paraId="7C29AB3B" w14:textId="77777777" w:rsidR="001045B7" w:rsidRDefault="00000000">
          <w:pPr>
            <w:pStyle w:val="TOC3"/>
            <w:rPr>
              <w:rFonts w:asciiTheme="minorHAnsi" w:eastAsiaTheme="minorEastAsia" w:hAnsiTheme="minorHAnsi" w:cstheme="minorBidi"/>
              <w:i w:val="0"/>
              <w:sz w:val="22"/>
              <w:szCs w:val="22"/>
            </w:rPr>
          </w:pPr>
          <w:hyperlink w:anchor="_Toc83650885" w:history="1">
            <w:r w:rsidR="001045B7" w:rsidRPr="000E7726">
              <w:rPr>
                <w:rStyle w:val="Hyperlink"/>
              </w:rPr>
              <w:t>3.3.8</w:t>
            </w:r>
            <w:r w:rsidR="001045B7">
              <w:rPr>
                <w:rFonts w:asciiTheme="minorHAnsi" w:eastAsiaTheme="minorEastAsia" w:hAnsiTheme="minorHAnsi" w:cstheme="minorBidi"/>
                <w:i w:val="0"/>
                <w:sz w:val="22"/>
                <w:szCs w:val="22"/>
              </w:rPr>
              <w:tab/>
            </w:r>
            <w:r w:rsidR="001045B7" w:rsidRPr="000E7726">
              <w:rPr>
                <w:rStyle w:val="Hyperlink"/>
              </w:rPr>
              <w:t>Page Buttons</w:t>
            </w:r>
            <w:r w:rsidR="001045B7">
              <w:rPr>
                <w:webHidden/>
              </w:rPr>
              <w:tab/>
            </w:r>
            <w:r w:rsidR="001045B7">
              <w:rPr>
                <w:webHidden/>
              </w:rPr>
              <w:fldChar w:fldCharType="begin"/>
            </w:r>
            <w:r w:rsidR="001045B7">
              <w:rPr>
                <w:webHidden/>
              </w:rPr>
              <w:instrText xml:space="preserve"> PAGEREF _Toc83650885 \h </w:instrText>
            </w:r>
            <w:r w:rsidR="001045B7">
              <w:rPr>
                <w:webHidden/>
              </w:rPr>
            </w:r>
            <w:r w:rsidR="001045B7">
              <w:rPr>
                <w:webHidden/>
              </w:rPr>
              <w:fldChar w:fldCharType="separate"/>
            </w:r>
            <w:r w:rsidR="001045B7">
              <w:rPr>
                <w:webHidden/>
              </w:rPr>
              <w:t>26</w:t>
            </w:r>
            <w:r w:rsidR="001045B7">
              <w:rPr>
                <w:webHidden/>
              </w:rPr>
              <w:fldChar w:fldCharType="end"/>
            </w:r>
          </w:hyperlink>
        </w:p>
        <w:p w14:paraId="659AF549" w14:textId="77777777" w:rsidR="001045B7" w:rsidRDefault="00000000">
          <w:pPr>
            <w:pStyle w:val="TOC3"/>
            <w:rPr>
              <w:rFonts w:asciiTheme="minorHAnsi" w:eastAsiaTheme="minorEastAsia" w:hAnsiTheme="minorHAnsi" w:cstheme="minorBidi"/>
              <w:i w:val="0"/>
              <w:sz w:val="22"/>
              <w:szCs w:val="22"/>
            </w:rPr>
          </w:pPr>
          <w:hyperlink w:anchor="_Toc83650886" w:history="1">
            <w:r w:rsidR="001045B7" w:rsidRPr="000E7726">
              <w:rPr>
                <w:rStyle w:val="Hyperlink"/>
              </w:rPr>
              <w:t>3.3.9</w:t>
            </w:r>
            <w:r w:rsidR="001045B7">
              <w:rPr>
                <w:rFonts w:asciiTheme="minorHAnsi" w:eastAsiaTheme="minorEastAsia" w:hAnsiTheme="minorHAnsi" w:cstheme="minorBidi"/>
                <w:i w:val="0"/>
                <w:sz w:val="22"/>
                <w:szCs w:val="22"/>
              </w:rPr>
              <w:tab/>
            </w:r>
            <w:r w:rsidR="001045B7" w:rsidRPr="000E7726">
              <w:rPr>
                <w:rStyle w:val="Hyperlink"/>
              </w:rPr>
              <w:t>Progress Bars</w:t>
            </w:r>
            <w:r w:rsidR="001045B7">
              <w:rPr>
                <w:webHidden/>
              </w:rPr>
              <w:tab/>
            </w:r>
            <w:r w:rsidR="001045B7">
              <w:rPr>
                <w:webHidden/>
              </w:rPr>
              <w:fldChar w:fldCharType="begin"/>
            </w:r>
            <w:r w:rsidR="001045B7">
              <w:rPr>
                <w:webHidden/>
              </w:rPr>
              <w:instrText xml:space="preserve"> PAGEREF _Toc83650886 \h </w:instrText>
            </w:r>
            <w:r w:rsidR="001045B7">
              <w:rPr>
                <w:webHidden/>
              </w:rPr>
            </w:r>
            <w:r w:rsidR="001045B7">
              <w:rPr>
                <w:webHidden/>
              </w:rPr>
              <w:fldChar w:fldCharType="separate"/>
            </w:r>
            <w:r w:rsidR="001045B7">
              <w:rPr>
                <w:webHidden/>
              </w:rPr>
              <w:t>26</w:t>
            </w:r>
            <w:r w:rsidR="001045B7">
              <w:rPr>
                <w:webHidden/>
              </w:rPr>
              <w:fldChar w:fldCharType="end"/>
            </w:r>
          </w:hyperlink>
        </w:p>
        <w:p w14:paraId="04C0DF4B" w14:textId="77777777" w:rsidR="001045B7" w:rsidRDefault="00000000">
          <w:pPr>
            <w:pStyle w:val="TOC2"/>
            <w:rPr>
              <w:rFonts w:asciiTheme="minorHAnsi" w:eastAsiaTheme="minorEastAsia" w:hAnsiTheme="minorHAnsi" w:cstheme="minorBidi"/>
              <w:noProof/>
              <w:sz w:val="22"/>
              <w:szCs w:val="22"/>
            </w:rPr>
          </w:pPr>
          <w:hyperlink w:anchor="_Toc83650887" w:history="1">
            <w:r w:rsidR="001045B7" w:rsidRPr="000E7726">
              <w:rPr>
                <w:rStyle w:val="Hyperlink"/>
                <w:noProof/>
              </w:rPr>
              <w:t>3.4</w:t>
            </w:r>
            <w:r w:rsidR="001045B7">
              <w:rPr>
                <w:rFonts w:asciiTheme="minorHAnsi" w:eastAsiaTheme="minorEastAsia" w:hAnsiTheme="minorHAnsi" w:cstheme="minorBidi"/>
                <w:noProof/>
                <w:sz w:val="22"/>
                <w:szCs w:val="22"/>
              </w:rPr>
              <w:tab/>
            </w:r>
            <w:r w:rsidR="001045B7" w:rsidRPr="000E7726">
              <w:rPr>
                <w:rStyle w:val="Hyperlink"/>
                <w:noProof/>
              </w:rPr>
              <w:t>Monitoring</w:t>
            </w:r>
            <w:r w:rsidR="001045B7">
              <w:rPr>
                <w:noProof/>
                <w:webHidden/>
              </w:rPr>
              <w:tab/>
            </w:r>
            <w:r w:rsidR="001045B7">
              <w:rPr>
                <w:noProof/>
                <w:webHidden/>
              </w:rPr>
              <w:fldChar w:fldCharType="begin"/>
            </w:r>
            <w:r w:rsidR="001045B7">
              <w:rPr>
                <w:noProof/>
                <w:webHidden/>
              </w:rPr>
              <w:instrText xml:space="preserve"> PAGEREF _Toc83650887 \h </w:instrText>
            </w:r>
            <w:r w:rsidR="001045B7">
              <w:rPr>
                <w:noProof/>
                <w:webHidden/>
              </w:rPr>
            </w:r>
            <w:r w:rsidR="001045B7">
              <w:rPr>
                <w:noProof/>
                <w:webHidden/>
              </w:rPr>
              <w:fldChar w:fldCharType="separate"/>
            </w:r>
            <w:r w:rsidR="001045B7">
              <w:rPr>
                <w:noProof/>
                <w:webHidden/>
              </w:rPr>
              <w:t>26</w:t>
            </w:r>
            <w:r w:rsidR="001045B7">
              <w:rPr>
                <w:noProof/>
                <w:webHidden/>
              </w:rPr>
              <w:fldChar w:fldCharType="end"/>
            </w:r>
          </w:hyperlink>
        </w:p>
        <w:p w14:paraId="7642F7B1" w14:textId="77777777" w:rsidR="001045B7" w:rsidRDefault="00000000">
          <w:pPr>
            <w:pStyle w:val="TOC3"/>
            <w:rPr>
              <w:rFonts w:asciiTheme="minorHAnsi" w:eastAsiaTheme="minorEastAsia" w:hAnsiTheme="minorHAnsi" w:cstheme="minorBidi"/>
              <w:i w:val="0"/>
              <w:sz w:val="22"/>
              <w:szCs w:val="22"/>
            </w:rPr>
          </w:pPr>
          <w:hyperlink w:anchor="_Toc83650888" w:history="1">
            <w:r w:rsidR="001045B7" w:rsidRPr="000E7726">
              <w:rPr>
                <w:rStyle w:val="Hyperlink"/>
              </w:rPr>
              <w:t>3.4.1</w:t>
            </w:r>
            <w:r w:rsidR="001045B7">
              <w:rPr>
                <w:rFonts w:asciiTheme="minorHAnsi" w:eastAsiaTheme="minorEastAsia" w:hAnsiTheme="minorHAnsi" w:cstheme="minorBidi"/>
                <w:i w:val="0"/>
                <w:sz w:val="22"/>
                <w:szCs w:val="22"/>
              </w:rPr>
              <w:tab/>
            </w:r>
            <w:r w:rsidR="001045B7" w:rsidRPr="000E7726">
              <w:rPr>
                <w:rStyle w:val="Hyperlink"/>
              </w:rPr>
              <w:t>Trending</w:t>
            </w:r>
            <w:r w:rsidR="001045B7">
              <w:rPr>
                <w:webHidden/>
              </w:rPr>
              <w:tab/>
            </w:r>
            <w:r w:rsidR="001045B7">
              <w:rPr>
                <w:webHidden/>
              </w:rPr>
              <w:fldChar w:fldCharType="begin"/>
            </w:r>
            <w:r w:rsidR="001045B7">
              <w:rPr>
                <w:webHidden/>
              </w:rPr>
              <w:instrText xml:space="preserve"> PAGEREF _Toc83650888 \h </w:instrText>
            </w:r>
            <w:r w:rsidR="001045B7">
              <w:rPr>
                <w:webHidden/>
              </w:rPr>
            </w:r>
            <w:r w:rsidR="001045B7">
              <w:rPr>
                <w:webHidden/>
              </w:rPr>
              <w:fldChar w:fldCharType="separate"/>
            </w:r>
            <w:r w:rsidR="001045B7">
              <w:rPr>
                <w:webHidden/>
              </w:rPr>
              <w:t>26</w:t>
            </w:r>
            <w:r w:rsidR="001045B7">
              <w:rPr>
                <w:webHidden/>
              </w:rPr>
              <w:fldChar w:fldCharType="end"/>
            </w:r>
          </w:hyperlink>
        </w:p>
        <w:p w14:paraId="02252B07" w14:textId="77777777" w:rsidR="001045B7" w:rsidRDefault="00000000">
          <w:pPr>
            <w:pStyle w:val="TOC3"/>
            <w:rPr>
              <w:rFonts w:asciiTheme="minorHAnsi" w:eastAsiaTheme="minorEastAsia" w:hAnsiTheme="minorHAnsi" w:cstheme="minorBidi"/>
              <w:i w:val="0"/>
              <w:sz w:val="22"/>
              <w:szCs w:val="22"/>
            </w:rPr>
          </w:pPr>
          <w:hyperlink w:anchor="_Toc83650889" w:history="1">
            <w:r w:rsidR="001045B7" w:rsidRPr="000E7726">
              <w:rPr>
                <w:rStyle w:val="Hyperlink"/>
              </w:rPr>
              <w:t>3.4.2</w:t>
            </w:r>
            <w:r w:rsidR="001045B7">
              <w:rPr>
                <w:rFonts w:asciiTheme="minorHAnsi" w:eastAsiaTheme="minorEastAsia" w:hAnsiTheme="minorHAnsi" w:cstheme="minorBidi"/>
                <w:i w:val="0"/>
                <w:sz w:val="22"/>
                <w:szCs w:val="22"/>
              </w:rPr>
              <w:tab/>
            </w:r>
            <w:r w:rsidR="001045B7" w:rsidRPr="000E7726">
              <w:rPr>
                <w:rStyle w:val="Hyperlink"/>
              </w:rPr>
              <w:t>Alarming</w:t>
            </w:r>
            <w:r w:rsidR="001045B7">
              <w:rPr>
                <w:webHidden/>
              </w:rPr>
              <w:tab/>
            </w:r>
            <w:r w:rsidR="001045B7">
              <w:rPr>
                <w:webHidden/>
              </w:rPr>
              <w:fldChar w:fldCharType="begin"/>
            </w:r>
            <w:r w:rsidR="001045B7">
              <w:rPr>
                <w:webHidden/>
              </w:rPr>
              <w:instrText xml:space="preserve"> PAGEREF _Toc83650889 \h </w:instrText>
            </w:r>
            <w:r w:rsidR="001045B7">
              <w:rPr>
                <w:webHidden/>
              </w:rPr>
            </w:r>
            <w:r w:rsidR="001045B7">
              <w:rPr>
                <w:webHidden/>
              </w:rPr>
              <w:fldChar w:fldCharType="separate"/>
            </w:r>
            <w:r w:rsidR="001045B7">
              <w:rPr>
                <w:webHidden/>
              </w:rPr>
              <w:t>27</w:t>
            </w:r>
            <w:r w:rsidR="001045B7">
              <w:rPr>
                <w:webHidden/>
              </w:rPr>
              <w:fldChar w:fldCharType="end"/>
            </w:r>
          </w:hyperlink>
        </w:p>
        <w:p w14:paraId="66F06A68" w14:textId="77777777" w:rsidR="001045B7" w:rsidRDefault="00000000">
          <w:pPr>
            <w:pStyle w:val="TOC2"/>
            <w:rPr>
              <w:rFonts w:asciiTheme="minorHAnsi" w:eastAsiaTheme="minorEastAsia" w:hAnsiTheme="minorHAnsi" w:cstheme="minorBidi"/>
              <w:noProof/>
              <w:sz w:val="22"/>
              <w:szCs w:val="22"/>
            </w:rPr>
          </w:pPr>
          <w:hyperlink w:anchor="_Toc83650890" w:history="1">
            <w:r w:rsidR="001045B7" w:rsidRPr="000E7726">
              <w:rPr>
                <w:rStyle w:val="Hyperlink"/>
                <w:noProof/>
              </w:rPr>
              <w:t>3.5</w:t>
            </w:r>
            <w:r w:rsidR="001045B7">
              <w:rPr>
                <w:rFonts w:asciiTheme="minorHAnsi" w:eastAsiaTheme="minorEastAsia" w:hAnsiTheme="minorHAnsi" w:cstheme="minorBidi"/>
                <w:noProof/>
                <w:sz w:val="22"/>
                <w:szCs w:val="22"/>
              </w:rPr>
              <w:tab/>
            </w:r>
            <w:r w:rsidR="001045B7" w:rsidRPr="000E7726">
              <w:rPr>
                <w:rStyle w:val="Hyperlink"/>
                <w:noProof/>
              </w:rPr>
              <w:t>Protocol</w:t>
            </w:r>
            <w:r w:rsidR="001045B7">
              <w:rPr>
                <w:noProof/>
                <w:webHidden/>
              </w:rPr>
              <w:tab/>
            </w:r>
            <w:r w:rsidR="001045B7">
              <w:rPr>
                <w:noProof/>
                <w:webHidden/>
              </w:rPr>
              <w:fldChar w:fldCharType="begin"/>
            </w:r>
            <w:r w:rsidR="001045B7">
              <w:rPr>
                <w:noProof/>
                <w:webHidden/>
              </w:rPr>
              <w:instrText xml:space="preserve"> PAGEREF _Toc83650890 \h </w:instrText>
            </w:r>
            <w:r w:rsidR="001045B7">
              <w:rPr>
                <w:noProof/>
                <w:webHidden/>
              </w:rPr>
            </w:r>
            <w:r w:rsidR="001045B7">
              <w:rPr>
                <w:noProof/>
                <w:webHidden/>
              </w:rPr>
              <w:fldChar w:fldCharType="separate"/>
            </w:r>
            <w:r w:rsidR="001045B7">
              <w:rPr>
                <w:noProof/>
                <w:webHidden/>
              </w:rPr>
              <w:t>27</w:t>
            </w:r>
            <w:r w:rsidR="001045B7">
              <w:rPr>
                <w:noProof/>
                <w:webHidden/>
              </w:rPr>
              <w:fldChar w:fldCharType="end"/>
            </w:r>
          </w:hyperlink>
        </w:p>
        <w:p w14:paraId="302F00D6" w14:textId="77777777" w:rsidR="001045B7" w:rsidRDefault="00000000">
          <w:pPr>
            <w:pStyle w:val="TOC3"/>
            <w:rPr>
              <w:rFonts w:asciiTheme="minorHAnsi" w:eastAsiaTheme="minorEastAsia" w:hAnsiTheme="minorHAnsi" w:cstheme="minorBidi"/>
              <w:i w:val="0"/>
              <w:sz w:val="22"/>
              <w:szCs w:val="22"/>
            </w:rPr>
          </w:pPr>
          <w:hyperlink w:anchor="_Toc83650891" w:history="1">
            <w:r w:rsidR="001045B7" w:rsidRPr="000E7726">
              <w:rPr>
                <w:rStyle w:val="Hyperlink"/>
              </w:rPr>
              <w:t>3.5.1</w:t>
            </w:r>
            <w:r w:rsidR="001045B7">
              <w:rPr>
                <w:rFonts w:asciiTheme="minorHAnsi" w:eastAsiaTheme="minorEastAsia" w:hAnsiTheme="minorHAnsi" w:cstheme="minorBidi"/>
                <w:i w:val="0"/>
                <w:sz w:val="22"/>
                <w:szCs w:val="22"/>
              </w:rPr>
              <w:tab/>
            </w:r>
            <w:r w:rsidR="001045B7" w:rsidRPr="000E7726">
              <w:rPr>
                <w:rStyle w:val="Hyperlink"/>
              </w:rPr>
              <w:t>API</w:t>
            </w:r>
            <w:r w:rsidR="001045B7">
              <w:rPr>
                <w:webHidden/>
              </w:rPr>
              <w:tab/>
            </w:r>
            <w:r w:rsidR="001045B7">
              <w:rPr>
                <w:webHidden/>
              </w:rPr>
              <w:fldChar w:fldCharType="begin"/>
            </w:r>
            <w:r w:rsidR="001045B7">
              <w:rPr>
                <w:webHidden/>
              </w:rPr>
              <w:instrText xml:space="preserve"> PAGEREF _Toc83650891 \h </w:instrText>
            </w:r>
            <w:r w:rsidR="001045B7">
              <w:rPr>
                <w:webHidden/>
              </w:rPr>
            </w:r>
            <w:r w:rsidR="001045B7">
              <w:rPr>
                <w:webHidden/>
              </w:rPr>
              <w:fldChar w:fldCharType="separate"/>
            </w:r>
            <w:r w:rsidR="001045B7">
              <w:rPr>
                <w:webHidden/>
              </w:rPr>
              <w:t>27</w:t>
            </w:r>
            <w:r w:rsidR="001045B7">
              <w:rPr>
                <w:webHidden/>
              </w:rPr>
              <w:fldChar w:fldCharType="end"/>
            </w:r>
          </w:hyperlink>
        </w:p>
        <w:p w14:paraId="163FCF30" w14:textId="77777777" w:rsidR="001045B7" w:rsidRDefault="00000000">
          <w:pPr>
            <w:pStyle w:val="TOC3"/>
            <w:rPr>
              <w:rFonts w:asciiTheme="minorHAnsi" w:eastAsiaTheme="minorEastAsia" w:hAnsiTheme="minorHAnsi" w:cstheme="minorBidi"/>
              <w:i w:val="0"/>
              <w:sz w:val="22"/>
              <w:szCs w:val="22"/>
            </w:rPr>
          </w:pPr>
          <w:hyperlink w:anchor="_Toc83650892" w:history="1">
            <w:r w:rsidR="001045B7" w:rsidRPr="000E7726">
              <w:rPr>
                <w:rStyle w:val="Hyperlink"/>
              </w:rPr>
              <w:t>3.5.2</w:t>
            </w:r>
            <w:r w:rsidR="001045B7">
              <w:rPr>
                <w:rFonts w:asciiTheme="minorHAnsi" w:eastAsiaTheme="minorEastAsia" w:hAnsiTheme="minorHAnsi" w:cstheme="minorBidi"/>
                <w:i w:val="0"/>
                <w:sz w:val="22"/>
                <w:szCs w:val="22"/>
              </w:rPr>
              <w:tab/>
            </w:r>
            <w:r w:rsidR="001045B7" w:rsidRPr="000E7726">
              <w:rPr>
                <w:rStyle w:val="Hyperlink"/>
              </w:rPr>
              <w:t>Communication</w:t>
            </w:r>
            <w:r w:rsidR="001045B7">
              <w:rPr>
                <w:webHidden/>
              </w:rPr>
              <w:tab/>
            </w:r>
            <w:r w:rsidR="001045B7">
              <w:rPr>
                <w:webHidden/>
              </w:rPr>
              <w:fldChar w:fldCharType="begin"/>
            </w:r>
            <w:r w:rsidR="001045B7">
              <w:rPr>
                <w:webHidden/>
              </w:rPr>
              <w:instrText xml:space="preserve"> PAGEREF _Toc83650892 \h </w:instrText>
            </w:r>
            <w:r w:rsidR="001045B7">
              <w:rPr>
                <w:webHidden/>
              </w:rPr>
            </w:r>
            <w:r w:rsidR="001045B7">
              <w:rPr>
                <w:webHidden/>
              </w:rPr>
              <w:fldChar w:fldCharType="separate"/>
            </w:r>
            <w:r w:rsidR="001045B7">
              <w:rPr>
                <w:webHidden/>
              </w:rPr>
              <w:t>27</w:t>
            </w:r>
            <w:r w:rsidR="001045B7">
              <w:rPr>
                <w:webHidden/>
              </w:rPr>
              <w:fldChar w:fldCharType="end"/>
            </w:r>
          </w:hyperlink>
        </w:p>
        <w:p w14:paraId="28FC15D1" w14:textId="77777777" w:rsidR="001045B7" w:rsidRDefault="00000000">
          <w:pPr>
            <w:pStyle w:val="TOC3"/>
            <w:rPr>
              <w:rFonts w:asciiTheme="minorHAnsi" w:eastAsiaTheme="minorEastAsia" w:hAnsiTheme="minorHAnsi" w:cstheme="minorBidi"/>
              <w:i w:val="0"/>
              <w:sz w:val="22"/>
              <w:szCs w:val="22"/>
            </w:rPr>
          </w:pPr>
          <w:hyperlink w:anchor="_Toc83650893" w:history="1">
            <w:r w:rsidR="001045B7" w:rsidRPr="000E7726">
              <w:rPr>
                <w:rStyle w:val="Hyperlink"/>
              </w:rPr>
              <w:t>3.5.3</w:t>
            </w:r>
            <w:r w:rsidR="001045B7">
              <w:rPr>
                <w:rFonts w:asciiTheme="minorHAnsi" w:eastAsiaTheme="minorEastAsia" w:hAnsiTheme="minorHAnsi" w:cstheme="minorBidi"/>
                <w:i w:val="0"/>
                <w:sz w:val="22"/>
                <w:szCs w:val="22"/>
              </w:rPr>
              <w:tab/>
            </w:r>
            <w:r w:rsidR="001045B7" w:rsidRPr="000E7726">
              <w:rPr>
                <w:rStyle w:val="Hyperlink"/>
              </w:rPr>
              <w:t>Logic</w:t>
            </w:r>
            <w:r w:rsidR="001045B7">
              <w:rPr>
                <w:webHidden/>
              </w:rPr>
              <w:tab/>
            </w:r>
            <w:r w:rsidR="001045B7">
              <w:rPr>
                <w:webHidden/>
              </w:rPr>
              <w:fldChar w:fldCharType="begin"/>
            </w:r>
            <w:r w:rsidR="001045B7">
              <w:rPr>
                <w:webHidden/>
              </w:rPr>
              <w:instrText xml:space="preserve"> PAGEREF _Toc83650893 \h </w:instrText>
            </w:r>
            <w:r w:rsidR="001045B7">
              <w:rPr>
                <w:webHidden/>
              </w:rPr>
            </w:r>
            <w:r w:rsidR="001045B7">
              <w:rPr>
                <w:webHidden/>
              </w:rPr>
              <w:fldChar w:fldCharType="separate"/>
            </w:r>
            <w:r w:rsidR="001045B7">
              <w:rPr>
                <w:webHidden/>
              </w:rPr>
              <w:t>27</w:t>
            </w:r>
            <w:r w:rsidR="001045B7">
              <w:rPr>
                <w:webHidden/>
              </w:rPr>
              <w:fldChar w:fldCharType="end"/>
            </w:r>
          </w:hyperlink>
        </w:p>
        <w:p w14:paraId="69DDC14C" w14:textId="77777777" w:rsidR="001045B7" w:rsidRDefault="00000000">
          <w:pPr>
            <w:pStyle w:val="TOC3"/>
            <w:rPr>
              <w:rFonts w:asciiTheme="minorHAnsi" w:eastAsiaTheme="minorEastAsia" w:hAnsiTheme="minorHAnsi" w:cstheme="minorBidi"/>
              <w:i w:val="0"/>
              <w:sz w:val="22"/>
              <w:szCs w:val="22"/>
            </w:rPr>
          </w:pPr>
          <w:hyperlink w:anchor="_Toc83650894" w:history="1">
            <w:r w:rsidR="001045B7" w:rsidRPr="000E7726">
              <w:rPr>
                <w:rStyle w:val="Hyperlink"/>
              </w:rPr>
              <w:t>3.5.4</w:t>
            </w:r>
            <w:r w:rsidR="001045B7">
              <w:rPr>
                <w:rFonts w:asciiTheme="minorHAnsi" w:eastAsiaTheme="minorEastAsia" w:hAnsiTheme="minorHAnsi" w:cstheme="minorBidi"/>
                <w:i w:val="0"/>
                <w:sz w:val="22"/>
                <w:szCs w:val="22"/>
              </w:rPr>
              <w:tab/>
            </w:r>
            <w:r w:rsidR="001045B7" w:rsidRPr="000E7726">
              <w:rPr>
                <w:rStyle w:val="Hyperlink"/>
              </w:rPr>
              <w:t>Timers</w:t>
            </w:r>
            <w:r w:rsidR="001045B7">
              <w:rPr>
                <w:webHidden/>
              </w:rPr>
              <w:tab/>
            </w:r>
            <w:r w:rsidR="001045B7">
              <w:rPr>
                <w:webHidden/>
              </w:rPr>
              <w:fldChar w:fldCharType="begin"/>
            </w:r>
            <w:r w:rsidR="001045B7">
              <w:rPr>
                <w:webHidden/>
              </w:rPr>
              <w:instrText xml:space="preserve"> PAGEREF _Toc83650894 \h </w:instrText>
            </w:r>
            <w:r w:rsidR="001045B7">
              <w:rPr>
                <w:webHidden/>
              </w:rPr>
            </w:r>
            <w:r w:rsidR="001045B7">
              <w:rPr>
                <w:webHidden/>
              </w:rPr>
              <w:fldChar w:fldCharType="separate"/>
            </w:r>
            <w:r w:rsidR="001045B7">
              <w:rPr>
                <w:webHidden/>
              </w:rPr>
              <w:t>28</w:t>
            </w:r>
            <w:r w:rsidR="001045B7">
              <w:rPr>
                <w:webHidden/>
              </w:rPr>
              <w:fldChar w:fldCharType="end"/>
            </w:r>
          </w:hyperlink>
        </w:p>
        <w:p w14:paraId="7B4D80A9" w14:textId="77777777" w:rsidR="001045B7" w:rsidRDefault="00000000">
          <w:pPr>
            <w:pStyle w:val="TOC3"/>
            <w:rPr>
              <w:rFonts w:asciiTheme="minorHAnsi" w:eastAsiaTheme="minorEastAsia" w:hAnsiTheme="minorHAnsi" w:cstheme="minorBidi"/>
              <w:i w:val="0"/>
              <w:sz w:val="22"/>
              <w:szCs w:val="22"/>
            </w:rPr>
          </w:pPr>
          <w:hyperlink w:anchor="_Toc83650895" w:history="1">
            <w:r w:rsidR="001045B7" w:rsidRPr="000E7726">
              <w:rPr>
                <w:rStyle w:val="Hyperlink"/>
              </w:rPr>
              <w:t>3.5.5</w:t>
            </w:r>
            <w:r w:rsidR="001045B7">
              <w:rPr>
                <w:rFonts w:asciiTheme="minorHAnsi" w:eastAsiaTheme="minorEastAsia" w:hAnsiTheme="minorHAnsi" w:cstheme="minorBidi"/>
                <w:i w:val="0"/>
                <w:sz w:val="22"/>
                <w:szCs w:val="22"/>
              </w:rPr>
              <w:tab/>
            </w:r>
            <w:r w:rsidR="001045B7" w:rsidRPr="000E7726">
              <w:rPr>
                <w:rStyle w:val="Hyperlink"/>
              </w:rPr>
              <w:t>DVE</w:t>
            </w:r>
            <w:r w:rsidR="001045B7">
              <w:rPr>
                <w:webHidden/>
              </w:rPr>
              <w:tab/>
            </w:r>
            <w:r w:rsidR="001045B7">
              <w:rPr>
                <w:webHidden/>
              </w:rPr>
              <w:fldChar w:fldCharType="begin"/>
            </w:r>
            <w:r w:rsidR="001045B7">
              <w:rPr>
                <w:webHidden/>
              </w:rPr>
              <w:instrText xml:space="preserve"> PAGEREF _Toc83650895 \h </w:instrText>
            </w:r>
            <w:r w:rsidR="001045B7">
              <w:rPr>
                <w:webHidden/>
              </w:rPr>
            </w:r>
            <w:r w:rsidR="001045B7">
              <w:rPr>
                <w:webHidden/>
              </w:rPr>
              <w:fldChar w:fldCharType="separate"/>
            </w:r>
            <w:r w:rsidR="001045B7">
              <w:rPr>
                <w:webHidden/>
              </w:rPr>
              <w:t>28</w:t>
            </w:r>
            <w:r w:rsidR="001045B7">
              <w:rPr>
                <w:webHidden/>
              </w:rPr>
              <w:fldChar w:fldCharType="end"/>
            </w:r>
          </w:hyperlink>
        </w:p>
        <w:p w14:paraId="674DBD7E" w14:textId="77777777" w:rsidR="001045B7" w:rsidRDefault="00000000">
          <w:pPr>
            <w:pStyle w:val="TOC3"/>
            <w:rPr>
              <w:rFonts w:asciiTheme="minorHAnsi" w:eastAsiaTheme="minorEastAsia" w:hAnsiTheme="minorHAnsi" w:cstheme="minorBidi"/>
              <w:i w:val="0"/>
              <w:sz w:val="22"/>
              <w:szCs w:val="22"/>
            </w:rPr>
          </w:pPr>
          <w:hyperlink w:anchor="_Toc83650896" w:history="1">
            <w:r w:rsidR="001045B7" w:rsidRPr="000E7726">
              <w:rPr>
                <w:rStyle w:val="Hyperlink"/>
              </w:rPr>
              <w:t>3.5.6</w:t>
            </w:r>
            <w:r w:rsidR="001045B7">
              <w:rPr>
                <w:rFonts w:asciiTheme="minorHAnsi" w:eastAsiaTheme="minorEastAsia" w:hAnsiTheme="minorHAnsi" w:cstheme="minorBidi"/>
                <w:i w:val="0"/>
                <w:sz w:val="22"/>
                <w:szCs w:val="22"/>
              </w:rPr>
              <w:tab/>
            </w:r>
            <w:r w:rsidR="001045B7" w:rsidRPr="000E7726">
              <w:rPr>
                <w:rStyle w:val="Hyperlink"/>
              </w:rPr>
              <w:t>Tables</w:t>
            </w:r>
            <w:r w:rsidR="001045B7">
              <w:rPr>
                <w:webHidden/>
              </w:rPr>
              <w:tab/>
            </w:r>
            <w:r w:rsidR="001045B7">
              <w:rPr>
                <w:webHidden/>
              </w:rPr>
              <w:fldChar w:fldCharType="begin"/>
            </w:r>
            <w:r w:rsidR="001045B7">
              <w:rPr>
                <w:webHidden/>
              </w:rPr>
              <w:instrText xml:space="preserve"> PAGEREF _Toc83650896 \h </w:instrText>
            </w:r>
            <w:r w:rsidR="001045B7">
              <w:rPr>
                <w:webHidden/>
              </w:rPr>
            </w:r>
            <w:r w:rsidR="001045B7">
              <w:rPr>
                <w:webHidden/>
              </w:rPr>
              <w:fldChar w:fldCharType="separate"/>
            </w:r>
            <w:r w:rsidR="001045B7">
              <w:rPr>
                <w:webHidden/>
              </w:rPr>
              <w:t>29</w:t>
            </w:r>
            <w:r w:rsidR="001045B7">
              <w:rPr>
                <w:webHidden/>
              </w:rPr>
              <w:fldChar w:fldCharType="end"/>
            </w:r>
          </w:hyperlink>
        </w:p>
        <w:p w14:paraId="2C6B6C68" w14:textId="77777777" w:rsidR="001045B7" w:rsidRDefault="00000000">
          <w:pPr>
            <w:pStyle w:val="TOC3"/>
            <w:rPr>
              <w:rFonts w:asciiTheme="minorHAnsi" w:eastAsiaTheme="minorEastAsia" w:hAnsiTheme="minorHAnsi" w:cstheme="minorBidi"/>
              <w:i w:val="0"/>
              <w:sz w:val="22"/>
              <w:szCs w:val="22"/>
            </w:rPr>
          </w:pPr>
          <w:hyperlink w:anchor="_Toc83650897" w:history="1">
            <w:r w:rsidR="001045B7" w:rsidRPr="000E7726">
              <w:rPr>
                <w:rStyle w:val="Hyperlink"/>
              </w:rPr>
              <w:t>3.5.7</w:t>
            </w:r>
            <w:r w:rsidR="001045B7">
              <w:rPr>
                <w:rFonts w:asciiTheme="minorHAnsi" w:eastAsiaTheme="minorEastAsia" w:hAnsiTheme="minorHAnsi" w:cstheme="minorBidi"/>
                <w:i w:val="0"/>
                <w:sz w:val="22"/>
                <w:szCs w:val="22"/>
              </w:rPr>
              <w:tab/>
            </w:r>
            <w:r w:rsidR="001045B7" w:rsidRPr="000E7726">
              <w:rPr>
                <w:rStyle w:val="Hyperlink"/>
              </w:rPr>
              <w:t>Parameters</w:t>
            </w:r>
            <w:r w:rsidR="001045B7">
              <w:rPr>
                <w:webHidden/>
              </w:rPr>
              <w:tab/>
            </w:r>
            <w:r w:rsidR="001045B7">
              <w:rPr>
                <w:webHidden/>
              </w:rPr>
              <w:fldChar w:fldCharType="begin"/>
            </w:r>
            <w:r w:rsidR="001045B7">
              <w:rPr>
                <w:webHidden/>
              </w:rPr>
              <w:instrText xml:space="preserve"> PAGEREF _Toc83650897 \h </w:instrText>
            </w:r>
            <w:r w:rsidR="001045B7">
              <w:rPr>
                <w:webHidden/>
              </w:rPr>
            </w:r>
            <w:r w:rsidR="001045B7">
              <w:rPr>
                <w:webHidden/>
              </w:rPr>
              <w:fldChar w:fldCharType="separate"/>
            </w:r>
            <w:r w:rsidR="001045B7">
              <w:rPr>
                <w:webHidden/>
              </w:rPr>
              <w:t>31</w:t>
            </w:r>
            <w:r w:rsidR="001045B7">
              <w:rPr>
                <w:webHidden/>
              </w:rPr>
              <w:fldChar w:fldCharType="end"/>
            </w:r>
          </w:hyperlink>
        </w:p>
        <w:p w14:paraId="302A9F42" w14:textId="77777777" w:rsidR="001045B7" w:rsidRDefault="00000000">
          <w:pPr>
            <w:pStyle w:val="TOC3"/>
            <w:rPr>
              <w:rFonts w:asciiTheme="minorHAnsi" w:eastAsiaTheme="minorEastAsia" w:hAnsiTheme="minorHAnsi" w:cstheme="minorBidi"/>
              <w:i w:val="0"/>
              <w:sz w:val="22"/>
              <w:szCs w:val="22"/>
            </w:rPr>
          </w:pPr>
          <w:hyperlink w:anchor="_Toc83650898" w:history="1">
            <w:r w:rsidR="001045B7" w:rsidRPr="000E7726">
              <w:rPr>
                <w:rStyle w:val="Hyperlink"/>
              </w:rPr>
              <w:t>3.5.8</w:t>
            </w:r>
            <w:r w:rsidR="001045B7">
              <w:rPr>
                <w:rFonts w:asciiTheme="minorHAnsi" w:eastAsiaTheme="minorEastAsia" w:hAnsiTheme="minorHAnsi" w:cstheme="minorBidi"/>
                <w:i w:val="0"/>
                <w:sz w:val="22"/>
                <w:szCs w:val="22"/>
              </w:rPr>
              <w:tab/>
            </w:r>
            <w:r w:rsidR="001045B7" w:rsidRPr="000E7726">
              <w:rPr>
                <w:rStyle w:val="Hyperlink"/>
              </w:rPr>
              <w:t>QActions</w:t>
            </w:r>
            <w:r w:rsidR="001045B7">
              <w:rPr>
                <w:webHidden/>
              </w:rPr>
              <w:tab/>
            </w:r>
            <w:r w:rsidR="001045B7">
              <w:rPr>
                <w:webHidden/>
              </w:rPr>
              <w:fldChar w:fldCharType="begin"/>
            </w:r>
            <w:r w:rsidR="001045B7">
              <w:rPr>
                <w:webHidden/>
              </w:rPr>
              <w:instrText xml:space="preserve"> PAGEREF _Toc83650898 \h </w:instrText>
            </w:r>
            <w:r w:rsidR="001045B7">
              <w:rPr>
                <w:webHidden/>
              </w:rPr>
            </w:r>
            <w:r w:rsidR="001045B7">
              <w:rPr>
                <w:webHidden/>
              </w:rPr>
              <w:fldChar w:fldCharType="separate"/>
            </w:r>
            <w:r w:rsidR="001045B7">
              <w:rPr>
                <w:webHidden/>
              </w:rPr>
              <w:t>31</w:t>
            </w:r>
            <w:r w:rsidR="001045B7">
              <w:rPr>
                <w:webHidden/>
              </w:rPr>
              <w:fldChar w:fldCharType="end"/>
            </w:r>
          </w:hyperlink>
        </w:p>
        <w:p w14:paraId="6E2C79C5" w14:textId="77777777" w:rsidR="001045B7" w:rsidRDefault="00000000">
          <w:pPr>
            <w:pStyle w:val="TOC3"/>
            <w:rPr>
              <w:rFonts w:asciiTheme="minorHAnsi" w:eastAsiaTheme="minorEastAsia" w:hAnsiTheme="minorHAnsi" w:cstheme="minorBidi"/>
              <w:i w:val="0"/>
              <w:sz w:val="22"/>
              <w:szCs w:val="22"/>
            </w:rPr>
          </w:pPr>
          <w:hyperlink w:anchor="_Toc83650899" w:history="1">
            <w:r w:rsidR="001045B7" w:rsidRPr="000E7726">
              <w:rPr>
                <w:rStyle w:val="Hyperlink"/>
              </w:rPr>
              <w:t>3.5.9</w:t>
            </w:r>
            <w:r w:rsidR="001045B7">
              <w:rPr>
                <w:rFonts w:asciiTheme="minorHAnsi" w:eastAsiaTheme="minorEastAsia" w:hAnsiTheme="minorHAnsi" w:cstheme="minorBidi"/>
                <w:i w:val="0"/>
                <w:sz w:val="22"/>
                <w:szCs w:val="22"/>
              </w:rPr>
              <w:tab/>
            </w:r>
            <w:r w:rsidR="001045B7" w:rsidRPr="000E7726">
              <w:rPr>
                <w:rStyle w:val="Hyperlink"/>
              </w:rPr>
              <w:t>.NET Recommendations</w:t>
            </w:r>
            <w:r w:rsidR="001045B7">
              <w:rPr>
                <w:webHidden/>
              </w:rPr>
              <w:tab/>
            </w:r>
            <w:r w:rsidR="001045B7">
              <w:rPr>
                <w:webHidden/>
              </w:rPr>
              <w:fldChar w:fldCharType="begin"/>
            </w:r>
            <w:r w:rsidR="001045B7">
              <w:rPr>
                <w:webHidden/>
              </w:rPr>
              <w:instrText xml:space="preserve"> PAGEREF _Toc83650899 \h </w:instrText>
            </w:r>
            <w:r w:rsidR="001045B7">
              <w:rPr>
                <w:webHidden/>
              </w:rPr>
            </w:r>
            <w:r w:rsidR="001045B7">
              <w:rPr>
                <w:webHidden/>
              </w:rPr>
              <w:fldChar w:fldCharType="separate"/>
            </w:r>
            <w:r w:rsidR="001045B7">
              <w:rPr>
                <w:webHidden/>
              </w:rPr>
              <w:t>34</w:t>
            </w:r>
            <w:r w:rsidR="001045B7">
              <w:rPr>
                <w:webHidden/>
              </w:rPr>
              <w:fldChar w:fldCharType="end"/>
            </w:r>
          </w:hyperlink>
        </w:p>
        <w:p w14:paraId="3B486FC1" w14:textId="77777777" w:rsidR="001045B7" w:rsidRDefault="00000000">
          <w:pPr>
            <w:pStyle w:val="TOC2"/>
            <w:rPr>
              <w:rFonts w:asciiTheme="minorHAnsi" w:eastAsiaTheme="minorEastAsia" w:hAnsiTheme="minorHAnsi" w:cstheme="minorBidi"/>
              <w:noProof/>
              <w:sz w:val="22"/>
              <w:szCs w:val="22"/>
            </w:rPr>
          </w:pPr>
          <w:hyperlink w:anchor="_Toc83650900" w:history="1">
            <w:r w:rsidR="001045B7" w:rsidRPr="000E7726">
              <w:rPr>
                <w:rStyle w:val="Hyperlink"/>
                <w:noProof/>
              </w:rPr>
              <w:t>3.6</w:t>
            </w:r>
            <w:r w:rsidR="001045B7">
              <w:rPr>
                <w:rFonts w:asciiTheme="minorHAnsi" w:eastAsiaTheme="minorEastAsia" w:hAnsiTheme="minorHAnsi" w:cstheme="minorBidi"/>
                <w:noProof/>
                <w:sz w:val="22"/>
                <w:szCs w:val="22"/>
              </w:rPr>
              <w:tab/>
            </w:r>
            <w:r w:rsidR="001045B7" w:rsidRPr="000E7726">
              <w:rPr>
                <w:rStyle w:val="Hyperlink"/>
                <w:noProof/>
              </w:rPr>
              <w:t>Validation</w:t>
            </w:r>
            <w:r w:rsidR="001045B7">
              <w:rPr>
                <w:noProof/>
                <w:webHidden/>
              </w:rPr>
              <w:tab/>
            </w:r>
            <w:r w:rsidR="001045B7">
              <w:rPr>
                <w:noProof/>
                <w:webHidden/>
              </w:rPr>
              <w:fldChar w:fldCharType="begin"/>
            </w:r>
            <w:r w:rsidR="001045B7">
              <w:rPr>
                <w:noProof/>
                <w:webHidden/>
              </w:rPr>
              <w:instrText xml:space="preserve"> PAGEREF _Toc83650900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4F41C3F" w14:textId="77777777" w:rsidR="001045B7" w:rsidRDefault="00000000">
          <w:pPr>
            <w:pStyle w:val="TOC3"/>
            <w:rPr>
              <w:rFonts w:asciiTheme="minorHAnsi" w:eastAsiaTheme="minorEastAsia" w:hAnsiTheme="minorHAnsi" w:cstheme="minorBidi"/>
              <w:i w:val="0"/>
              <w:sz w:val="22"/>
              <w:szCs w:val="22"/>
            </w:rPr>
          </w:pPr>
          <w:hyperlink w:anchor="_Toc83650901" w:history="1">
            <w:r w:rsidR="001045B7" w:rsidRPr="000E7726">
              <w:rPr>
                <w:rStyle w:val="Hyperlink"/>
              </w:rPr>
              <w:t>3.6.1</w:t>
            </w:r>
            <w:r w:rsidR="001045B7">
              <w:rPr>
                <w:rFonts w:asciiTheme="minorHAnsi" w:eastAsiaTheme="minorEastAsia" w:hAnsiTheme="minorHAnsi" w:cstheme="minorBidi"/>
                <w:i w:val="0"/>
                <w:sz w:val="22"/>
                <w:szCs w:val="22"/>
              </w:rPr>
              <w:tab/>
            </w:r>
            <w:r w:rsidR="001045B7" w:rsidRPr="000E7726">
              <w:rPr>
                <w:rStyle w:val="Hyperlink"/>
              </w:rPr>
              <w:t>General</w:t>
            </w:r>
            <w:r w:rsidR="001045B7">
              <w:rPr>
                <w:webHidden/>
              </w:rPr>
              <w:tab/>
            </w:r>
            <w:r w:rsidR="001045B7">
              <w:rPr>
                <w:webHidden/>
              </w:rPr>
              <w:fldChar w:fldCharType="begin"/>
            </w:r>
            <w:r w:rsidR="001045B7">
              <w:rPr>
                <w:webHidden/>
              </w:rPr>
              <w:instrText xml:space="preserve"> PAGEREF _Toc83650901 \h </w:instrText>
            </w:r>
            <w:r w:rsidR="001045B7">
              <w:rPr>
                <w:webHidden/>
              </w:rPr>
            </w:r>
            <w:r w:rsidR="001045B7">
              <w:rPr>
                <w:webHidden/>
              </w:rPr>
              <w:fldChar w:fldCharType="separate"/>
            </w:r>
            <w:r w:rsidR="001045B7">
              <w:rPr>
                <w:webHidden/>
              </w:rPr>
              <w:t>40</w:t>
            </w:r>
            <w:r w:rsidR="001045B7">
              <w:rPr>
                <w:webHidden/>
              </w:rPr>
              <w:fldChar w:fldCharType="end"/>
            </w:r>
          </w:hyperlink>
        </w:p>
        <w:p w14:paraId="03EC94A0" w14:textId="77777777" w:rsidR="001045B7" w:rsidRDefault="00000000">
          <w:pPr>
            <w:pStyle w:val="TOC3"/>
            <w:rPr>
              <w:rFonts w:asciiTheme="minorHAnsi" w:eastAsiaTheme="minorEastAsia" w:hAnsiTheme="minorHAnsi" w:cstheme="minorBidi"/>
              <w:i w:val="0"/>
              <w:sz w:val="22"/>
              <w:szCs w:val="22"/>
            </w:rPr>
          </w:pPr>
          <w:hyperlink w:anchor="_Toc83650902" w:history="1">
            <w:r w:rsidR="001045B7" w:rsidRPr="000E7726">
              <w:rPr>
                <w:rStyle w:val="Hyperlink"/>
              </w:rPr>
              <w:t>3.6.2</w:t>
            </w:r>
            <w:r w:rsidR="001045B7">
              <w:rPr>
                <w:rFonts w:asciiTheme="minorHAnsi" w:eastAsiaTheme="minorEastAsia" w:hAnsiTheme="minorHAnsi" w:cstheme="minorBidi"/>
                <w:i w:val="0"/>
                <w:sz w:val="22"/>
                <w:szCs w:val="22"/>
              </w:rPr>
              <w:tab/>
            </w:r>
            <w:r w:rsidR="001045B7" w:rsidRPr="000E7726">
              <w:rPr>
                <w:rStyle w:val="Hyperlink"/>
              </w:rPr>
              <w:t>Spell Checker</w:t>
            </w:r>
            <w:r w:rsidR="001045B7">
              <w:rPr>
                <w:webHidden/>
              </w:rPr>
              <w:tab/>
            </w:r>
            <w:r w:rsidR="001045B7">
              <w:rPr>
                <w:webHidden/>
              </w:rPr>
              <w:fldChar w:fldCharType="begin"/>
            </w:r>
            <w:r w:rsidR="001045B7">
              <w:rPr>
                <w:webHidden/>
              </w:rPr>
              <w:instrText xml:space="preserve"> PAGEREF _Toc83650902 \h </w:instrText>
            </w:r>
            <w:r w:rsidR="001045B7">
              <w:rPr>
                <w:webHidden/>
              </w:rPr>
            </w:r>
            <w:r w:rsidR="001045B7">
              <w:rPr>
                <w:webHidden/>
              </w:rPr>
              <w:fldChar w:fldCharType="separate"/>
            </w:r>
            <w:r w:rsidR="001045B7">
              <w:rPr>
                <w:webHidden/>
              </w:rPr>
              <w:t>40</w:t>
            </w:r>
            <w:r w:rsidR="001045B7">
              <w:rPr>
                <w:webHidden/>
              </w:rPr>
              <w:fldChar w:fldCharType="end"/>
            </w:r>
          </w:hyperlink>
        </w:p>
        <w:p w14:paraId="260E7BA5" w14:textId="77777777" w:rsidR="001045B7" w:rsidRDefault="00000000">
          <w:pPr>
            <w:pStyle w:val="TOC3"/>
            <w:rPr>
              <w:rFonts w:asciiTheme="minorHAnsi" w:eastAsiaTheme="minorEastAsia" w:hAnsiTheme="minorHAnsi" w:cstheme="minorBidi"/>
              <w:i w:val="0"/>
              <w:sz w:val="22"/>
              <w:szCs w:val="22"/>
            </w:rPr>
          </w:pPr>
          <w:hyperlink w:anchor="_Toc83650903" w:history="1">
            <w:r w:rsidR="001045B7" w:rsidRPr="000E7726">
              <w:rPr>
                <w:rStyle w:val="Hyperlink"/>
              </w:rPr>
              <w:t>3.6.3</w:t>
            </w:r>
            <w:r w:rsidR="001045B7">
              <w:rPr>
                <w:rFonts w:asciiTheme="minorHAnsi" w:eastAsiaTheme="minorEastAsia" w:hAnsiTheme="minorHAnsi" w:cstheme="minorBidi"/>
                <w:i w:val="0"/>
                <w:sz w:val="22"/>
                <w:szCs w:val="22"/>
              </w:rPr>
              <w:tab/>
            </w:r>
            <w:r w:rsidR="001045B7" w:rsidRPr="000E7726">
              <w:rPr>
                <w:rStyle w:val="Hyperlink"/>
              </w:rPr>
              <w:t>DIS Validator</w:t>
            </w:r>
            <w:r w:rsidR="001045B7">
              <w:rPr>
                <w:webHidden/>
              </w:rPr>
              <w:tab/>
            </w:r>
            <w:r w:rsidR="001045B7">
              <w:rPr>
                <w:webHidden/>
              </w:rPr>
              <w:fldChar w:fldCharType="begin"/>
            </w:r>
            <w:r w:rsidR="001045B7">
              <w:rPr>
                <w:webHidden/>
              </w:rPr>
              <w:instrText xml:space="preserve"> PAGEREF _Toc83650903 \h </w:instrText>
            </w:r>
            <w:r w:rsidR="001045B7">
              <w:rPr>
                <w:webHidden/>
              </w:rPr>
            </w:r>
            <w:r w:rsidR="001045B7">
              <w:rPr>
                <w:webHidden/>
              </w:rPr>
              <w:fldChar w:fldCharType="separate"/>
            </w:r>
            <w:r w:rsidR="001045B7">
              <w:rPr>
                <w:webHidden/>
              </w:rPr>
              <w:t>40</w:t>
            </w:r>
            <w:r w:rsidR="001045B7">
              <w:rPr>
                <w:webHidden/>
              </w:rPr>
              <w:fldChar w:fldCharType="end"/>
            </w:r>
          </w:hyperlink>
        </w:p>
        <w:p w14:paraId="14AA214A" w14:textId="77777777" w:rsidR="001045B7" w:rsidRDefault="00000000">
          <w:pPr>
            <w:pStyle w:val="TOC3"/>
            <w:rPr>
              <w:rFonts w:asciiTheme="minorHAnsi" w:eastAsiaTheme="minorEastAsia" w:hAnsiTheme="minorHAnsi" w:cstheme="minorBidi"/>
              <w:i w:val="0"/>
              <w:sz w:val="22"/>
              <w:szCs w:val="22"/>
            </w:rPr>
          </w:pPr>
          <w:hyperlink w:anchor="_Toc83650904" w:history="1">
            <w:r w:rsidR="001045B7" w:rsidRPr="000E7726">
              <w:rPr>
                <w:rStyle w:val="Hyperlink"/>
              </w:rPr>
              <w:t>3.6.4</w:t>
            </w:r>
            <w:r w:rsidR="001045B7">
              <w:rPr>
                <w:rFonts w:asciiTheme="minorHAnsi" w:eastAsiaTheme="minorEastAsia" w:hAnsiTheme="minorHAnsi" w:cstheme="minorBidi"/>
                <w:i w:val="0"/>
                <w:sz w:val="22"/>
                <w:szCs w:val="22"/>
              </w:rPr>
              <w:tab/>
            </w:r>
            <w:r w:rsidR="001045B7" w:rsidRPr="000E7726">
              <w:rPr>
                <w:rStyle w:val="Hyperlink"/>
              </w:rPr>
              <w:t>Stream Viewer</w:t>
            </w:r>
            <w:r w:rsidR="001045B7">
              <w:rPr>
                <w:webHidden/>
              </w:rPr>
              <w:tab/>
            </w:r>
            <w:r w:rsidR="001045B7">
              <w:rPr>
                <w:webHidden/>
              </w:rPr>
              <w:fldChar w:fldCharType="begin"/>
            </w:r>
            <w:r w:rsidR="001045B7">
              <w:rPr>
                <w:webHidden/>
              </w:rPr>
              <w:instrText xml:space="preserve"> PAGEREF _Toc83650904 \h </w:instrText>
            </w:r>
            <w:r w:rsidR="001045B7">
              <w:rPr>
                <w:webHidden/>
              </w:rPr>
            </w:r>
            <w:r w:rsidR="001045B7">
              <w:rPr>
                <w:webHidden/>
              </w:rPr>
              <w:fldChar w:fldCharType="separate"/>
            </w:r>
            <w:r w:rsidR="001045B7">
              <w:rPr>
                <w:webHidden/>
              </w:rPr>
              <w:t>40</w:t>
            </w:r>
            <w:r w:rsidR="001045B7">
              <w:rPr>
                <w:webHidden/>
              </w:rPr>
              <w:fldChar w:fldCharType="end"/>
            </w:r>
          </w:hyperlink>
        </w:p>
        <w:p w14:paraId="5DCBDE23" w14:textId="77777777" w:rsidR="001045B7" w:rsidRDefault="00000000">
          <w:pPr>
            <w:pStyle w:val="TOC3"/>
            <w:rPr>
              <w:rFonts w:asciiTheme="minorHAnsi" w:eastAsiaTheme="minorEastAsia" w:hAnsiTheme="minorHAnsi" w:cstheme="minorBidi"/>
              <w:i w:val="0"/>
              <w:sz w:val="22"/>
              <w:szCs w:val="22"/>
            </w:rPr>
          </w:pPr>
          <w:hyperlink w:anchor="_Toc83650905" w:history="1">
            <w:r w:rsidR="001045B7" w:rsidRPr="000E7726">
              <w:rPr>
                <w:rStyle w:val="Hyperlink"/>
              </w:rPr>
              <w:t>3.6.5</w:t>
            </w:r>
            <w:r w:rsidR="001045B7">
              <w:rPr>
                <w:rFonts w:asciiTheme="minorHAnsi" w:eastAsiaTheme="minorEastAsia" w:hAnsiTheme="minorHAnsi" w:cstheme="minorBidi"/>
                <w:i w:val="0"/>
                <w:sz w:val="22"/>
                <w:szCs w:val="22"/>
              </w:rPr>
              <w:tab/>
            </w:r>
            <w:r w:rsidR="001045B7" w:rsidRPr="000E7726">
              <w:rPr>
                <w:rStyle w:val="Hyperlink"/>
              </w:rPr>
              <w:t>Log Files</w:t>
            </w:r>
            <w:r w:rsidR="001045B7">
              <w:rPr>
                <w:webHidden/>
              </w:rPr>
              <w:tab/>
            </w:r>
            <w:r w:rsidR="001045B7">
              <w:rPr>
                <w:webHidden/>
              </w:rPr>
              <w:fldChar w:fldCharType="begin"/>
            </w:r>
            <w:r w:rsidR="001045B7">
              <w:rPr>
                <w:webHidden/>
              </w:rPr>
              <w:instrText xml:space="preserve"> PAGEREF _Toc83650905 \h </w:instrText>
            </w:r>
            <w:r w:rsidR="001045B7">
              <w:rPr>
                <w:webHidden/>
              </w:rPr>
            </w:r>
            <w:r w:rsidR="001045B7">
              <w:rPr>
                <w:webHidden/>
              </w:rPr>
              <w:fldChar w:fldCharType="separate"/>
            </w:r>
            <w:r w:rsidR="001045B7">
              <w:rPr>
                <w:webHidden/>
              </w:rPr>
              <w:t>40</w:t>
            </w:r>
            <w:r w:rsidR="001045B7">
              <w:rPr>
                <w:webHidden/>
              </w:rPr>
              <w:fldChar w:fldCharType="end"/>
            </w:r>
          </w:hyperlink>
        </w:p>
        <w:p w14:paraId="7115BEC7" w14:textId="77777777" w:rsidR="001045B7" w:rsidRDefault="00000000">
          <w:pPr>
            <w:pStyle w:val="TOC3"/>
            <w:rPr>
              <w:rFonts w:asciiTheme="minorHAnsi" w:eastAsiaTheme="minorEastAsia" w:hAnsiTheme="minorHAnsi" w:cstheme="minorBidi"/>
              <w:i w:val="0"/>
              <w:sz w:val="22"/>
              <w:szCs w:val="22"/>
            </w:rPr>
          </w:pPr>
          <w:hyperlink w:anchor="_Toc83650906" w:history="1">
            <w:r w:rsidR="001045B7" w:rsidRPr="000E7726">
              <w:rPr>
                <w:rStyle w:val="Hyperlink"/>
              </w:rPr>
              <w:t>3.6.6</w:t>
            </w:r>
            <w:r w:rsidR="001045B7">
              <w:rPr>
                <w:rFonts w:asciiTheme="minorHAnsi" w:eastAsiaTheme="minorEastAsia" w:hAnsiTheme="minorHAnsi" w:cstheme="minorBidi"/>
                <w:i w:val="0"/>
                <w:sz w:val="22"/>
                <w:szCs w:val="22"/>
              </w:rPr>
              <w:tab/>
            </w:r>
            <w:r w:rsidR="001045B7" w:rsidRPr="000E7726">
              <w:rPr>
                <w:rStyle w:val="Hyperlink"/>
              </w:rPr>
              <w:t>Alarm Console</w:t>
            </w:r>
            <w:r w:rsidR="001045B7">
              <w:rPr>
                <w:webHidden/>
              </w:rPr>
              <w:tab/>
            </w:r>
            <w:r w:rsidR="001045B7">
              <w:rPr>
                <w:webHidden/>
              </w:rPr>
              <w:fldChar w:fldCharType="begin"/>
            </w:r>
            <w:r w:rsidR="001045B7">
              <w:rPr>
                <w:webHidden/>
              </w:rPr>
              <w:instrText xml:space="preserve"> PAGEREF _Toc83650906 \h </w:instrText>
            </w:r>
            <w:r w:rsidR="001045B7">
              <w:rPr>
                <w:webHidden/>
              </w:rPr>
            </w:r>
            <w:r w:rsidR="001045B7">
              <w:rPr>
                <w:webHidden/>
              </w:rPr>
              <w:fldChar w:fldCharType="separate"/>
            </w:r>
            <w:r w:rsidR="001045B7">
              <w:rPr>
                <w:webHidden/>
              </w:rPr>
              <w:t>40</w:t>
            </w:r>
            <w:r w:rsidR="001045B7">
              <w:rPr>
                <w:webHidden/>
              </w:rPr>
              <w:fldChar w:fldCharType="end"/>
            </w:r>
          </w:hyperlink>
        </w:p>
        <w:p w14:paraId="6A44BEDE" w14:textId="77777777" w:rsidR="001045B7" w:rsidRDefault="00000000">
          <w:pPr>
            <w:pStyle w:val="TOC2"/>
            <w:rPr>
              <w:rFonts w:asciiTheme="minorHAnsi" w:eastAsiaTheme="minorEastAsia" w:hAnsiTheme="minorHAnsi" w:cstheme="minorBidi"/>
              <w:noProof/>
              <w:sz w:val="22"/>
              <w:szCs w:val="22"/>
            </w:rPr>
          </w:pPr>
          <w:hyperlink w:anchor="_Toc83650907" w:history="1">
            <w:r w:rsidR="001045B7" w:rsidRPr="000E7726">
              <w:rPr>
                <w:rStyle w:val="Hyperlink"/>
                <w:noProof/>
              </w:rPr>
              <w:t>3.7</w:t>
            </w:r>
            <w:r w:rsidR="001045B7">
              <w:rPr>
                <w:rFonts w:asciiTheme="minorHAnsi" w:eastAsiaTheme="minorEastAsia" w:hAnsiTheme="minorHAnsi" w:cstheme="minorBidi"/>
                <w:noProof/>
                <w:sz w:val="22"/>
                <w:szCs w:val="22"/>
              </w:rPr>
              <w:tab/>
            </w:r>
            <w:r w:rsidR="001045B7" w:rsidRPr="000E7726">
              <w:rPr>
                <w:rStyle w:val="Hyperlink"/>
                <w:noProof/>
              </w:rPr>
              <w:t>Points of Attention</w:t>
            </w:r>
            <w:r w:rsidR="001045B7">
              <w:rPr>
                <w:noProof/>
                <w:webHidden/>
              </w:rPr>
              <w:tab/>
            </w:r>
            <w:r w:rsidR="001045B7">
              <w:rPr>
                <w:noProof/>
                <w:webHidden/>
              </w:rPr>
              <w:fldChar w:fldCharType="begin"/>
            </w:r>
            <w:r w:rsidR="001045B7">
              <w:rPr>
                <w:noProof/>
                <w:webHidden/>
              </w:rPr>
              <w:instrText xml:space="preserve"> PAGEREF _Toc83650907 \h </w:instrText>
            </w:r>
            <w:r w:rsidR="001045B7">
              <w:rPr>
                <w:noProof/>
                <w:webHidden/>
              </w:rPr>
            </w:r>
            <w:r w:rsidR="001045B7">
              <w:rPr>
                <w:noProof/>
                <w:webHidden/>
              </w:rPr>
              <w:fldChar w:fldCharType="separate"/>
            </w:r>
            <w:r w:rsidR="001045B7">
              <w:rPr>
                <w:noProof/>
                <w:webHidden/>
              </w:rPr>
              <w:t>40</w:t>
            </w:r>
            <w:r w:rsidR="001045B7">
              <w:rPr>
                <w:noProof/>
                <w:webHidden/>
              </w:rPr>
              <w:fldChar w:fldCharType="end"/>
            </w:r>
          </w:hyperlink>
        </w:p>
        <w:p w14:paraId="6A5B3E1C" w14:textId="77777777" w:rsidR="001045B7" w:rsidRDefault="00000000">
          <w:pPr>
            <w:pStyle w:val="TOC3"/>
            <w:rPr>
              <w:rFonts w:asciiTheme="minorHAnsi" w:eastAsiaTheme="minorEastAsia" w:hAnsiTheme="minorHAnsi" w:cstheme="minorBidi"/>
              <w:i w:val="0"/>
              <w:sz w:val="22"/>
              <w:szCs w:val="22"/>
            </w:rPr>
          </w:pPr>
          <w:hyperlink w:anchor="_Toc83650908" w:history="1">
            <w:r w:rsidR="001045B7" w:rsidRPr="000E7726">
              <w:rPr>
                <w:rStyle w:val="Hyperlink"/>
              </w:rPr>
              <w:t>3.7.1</w:t>
            </w:r>
            <w:r w:rsidR="001045B7">
              <w:rPr>
                <w:rFonts w:asciiTheme="minorHAnsi" w:eastAsiaTheme="minorEastAsia" w:hAnsiTheme="minorHAnsi" w:cstheme="minorBidi"/>
                <w:i w:val="0"/>
                <w:sz w:val="22"/>
                <w:szCs w:val="22"/>
              </w:rPr>
              <w:tab/>
            </w:r>
            <w:r w:rsidR="001045B7" w:rsidRPr="000E7726">
              <w:rPr>
                <w:rStyle w:val="Hyperlink"/>
              </w:rPr>
              <w:t>Skyline Driver Passport Platform</w:t>
            </w:r>
            <w:r w:rsidR="001045B7">
              <w:rPr>
                <w:webHidden/>
              </w:rPr>
              <w:tab/>
            </w:r>
            <w:r w:rsidR="001045B7">
              <w:rPr>
                <w:webHidden/>
              </w:rPr>
              <w:fldChar w:fldCharType="begin"/>
            </w:r>
            <w:r w:rsidR="001045B7">
              <w:rPr>
                <w:webHidden/>
              </w:rPr>
              <w:instrText xml:space="preserve"> PAGEREF _Toc83650908 \h </w:instrText>
            </w:r>
            <w:r w:rsidR="001045B7">
              <w:rPr>
                <w:webHidden/>
              </w:rPr>
            </w:r>
            <w:r w:rsidR="001045B7">
              <w:rPr>
                <w:webHidden/>
              </w:rPr>
              <w:fldChar w:fldCharType="separate"/>
            </w:r>
            <w:r w:rsidR="001045B7">
              <w:rPr>
                <w:webHidden/>
              </w:rPr>
              <w:t>40</w:t>
            </w:r>
            <w:r w:rsidR="001045B7">
              <w:rPr>
                <w:webHidden/>
              </w:rPr>
              <w:fldChar w:fldCharType="end"/>
            </w:r>
          </w:hyperlink>
        </w:p>
        <w:p w14:paraId="496AB4DA" w14:textId="77777777" w:rsidR="001045B7" w:rsidRDefault="00000000">
          <w:pPr>
            <w:pStyle w:val="TOC3"/>
            <w:rPr>
              <w:rFonts w:asciiTheme="minorHAnsi" w:eastAsiaTheme="minorEastAsia" w:hAnsiTheme="minorHAnsi" w:cstheme="minorBidi"/>
              <w:i w:val="0"/>
              <w:sz w:val="22"/>
              <w:szCs w:val="22"/>
            </w:rPr>
          </w:pPr>
          <w:hyperlink w:anchor="_Toc83650909" w:history="1">
            <w:r w:rsidR="001045B7" w:rsidRPr="000E7726">
              <w:rPr>
                <w:rStyle w:val="Hyperlink"/>
              </w:rPr>
              <w:t>3.7.2</w:t>
            </w:r>
            <w:r w:rsidR="001045B7">
              <w:rPr>
                <w:rFonts w:asciiTheme="minorHAnsi" w:eastAsiaTheme="minorEastAsia" w:hAnsiTheme="minorHAnsi" w:cstheme="minorBidi"/>
                <w:i w:val="0"/>
                <w:sz w:val="22"/>
                <w:szCs w:val="22"/>
              </w:rPr>
              <w:tab/>
            </w:r>
            <w:r w:rsidR="001045B7" w:rsidRPr="000E7726">
              <w:rPr>
                <w:rStyle w:val="Hyperlink"/>
              </w:rPr>
              <w:t>Minimum DMA version</w:t>
            </w:r>
            <w:r w:rsidR="001045B7">
              <w:rPr>
                <w:webHidden/>
              </w:rPr>
              <w:tab/>
            </w:r>
            <w:r w:rsidR="001045B7">
              <w:rPr>
                <w:webHidden/>
              </w:rPr>
              <w:fldChar w:fldCharType="begin"/>
            </w:r>
            <w:r w:rsidR="001045B7">
              <w:rPr>
                <w:webHidden/>
              </w:rPr>
              <w:instrText xml:space="preserve"> PAGEREF _Toc83650909 \h </w:instrText>
            </w:r>
            <w:r w:rsidR="001045B7">
              <w:rPr>
                <w:webHidden/>
              </w:rPr>
            </w:r>
            <w:r w:rsidR="001045B7">
              <w:rPr>
                <w:webHidden/>
              </w:rPr>
              <w:fldChar w:fldCharType="separate"/>
            </w:r>
            <w:r w:rsidR="001045B7">
              <w:rPr>
                <w:webHidden/>
              </w:rPr>
              <w:t>41</w:t>
            </w:r>
            <w:r w:rsidR="001045B7">
              <w:rPr>
                <w:webHidden/>
              </w:rPr>
              <w:fldChar w:fldCharType="end"/>
            </w:r>
          </w:hyperlink>
        </w:p>
        <w:p w14:paraId="1DA8F2A1" w14:textId="77777777" w:rsidR="001045B7" w:rsidRDefault="00000000">
          <w:pPr>
            <w:pStyle w:val="TOC1"/>
            <w:rPr>
              <w:rFonts w:asciiTheme="minorHAnsi" w:eastAsiaTheme="minorEastAsia" w:hAnsiTheme="minorHAnsi" w:cstheme="minorBidi"/>
              <w:sz w:val="22"/>
              <w:szCs w:val="22"/>
            </w:rPr>
          </w:pPr>
          <w:hyperlink w:anchor="_Toc83650910" w:history="1">
            <w:r w:rsidR="001045B7" w:rsidRPr="000E7726">
              <w:rPr>
                <w:rStyle w:val="Hyperlink"/>
              </w:rPr>
              <w:t>4</w:t>
            </w:r>
            <w:r w:rsidR="001045B7">
              <w:rPr>
                <w:rFonts w:asciiTheme="minorHAnsi" w:eastAsiaTheme="minorEastAsia" w:hAnsiTheme="minorHAnsi" w:cstheme="minorBidi"/>
                <w:sz w:val="22"/>
                <w:szCs w:val="22"/>
              </w:rPr>
              <w:tab/>
            </w:r>
            <w:r w:rsidR="001045B7" w:rsidRPr="000E7726">
              <w:rPr>
                <w:rStyle w:val="Hyperlink"/>
              </w:rPr>
              <w:t>Abbreviations</w:t>
            </w:r>
            <w:r w:rsidR="001045B7">
              <w:rPr>
                <w:webHidden/>
              </w:rPr>
              <w:tab/>
            </w:r>
            <w:r w:rsidR="001045B7">
              <w:rPr>
                <w:webHidden/>
              </w:rPr>
              <w:fldChar w:fldCharType="begin"/>
            </w:r>
            <w:r w:rsidR="001045B7">
              <w:rPr>
                <w:webHidden/>
              </w:rPr>
              <w:instrText xml:space="preserve"> PAGEREF _Toc83650910 \h </w:instrText>
            </w:r>
            <w:r w:rsidR="001045B7">
              <w:rPr>
                <w:webHidden/>
              </w:rPr>
            </w:r>
            <w:r w:rsidR="001045B7">
              <w:rPr>
                <w:webHidden/>
              </w:rPr>
              <w:fldChar w:fldCharType="separate"/>
            </w:r>
            <w:r w:rsidR="001045B7">
              <w:rPr>
                <w:webHidden/>
              </w:rPr>
              <w:t>42</w:t>
            </w:r>
            <w:r w:rsidR="001045B7">
              <w:rPr>
                <w:webHidden/>
              </w:rPr>
              <w:fldChar w:fldCharType="end"/>
            </w:r>
          </w:hyperlink>
        </w:p>
        <w:p w14:paraId="7570BF62" w14:textId="77777777" w:rsidR="00EE2A9B" w:rsidRDefault="00EE2A9B">
          <w:r>
            <w:rPr>
              <w:rFonts w:asciiTheme="majorHAnsi" w:hAnsiTheme="majorHAnsi"/>
              <w:b/>
              <w:bCs/>
              <w:sz w:val="24"/>
              <w:szCs w:val="24"/>
            </w:rPr>
            <w:fldChar w:fldCharType="end"/>
          </w:r>
        </w:p>
      </w:sdtContent>
    </w:sdt>
    <w:p w14:paraId="016B1BF3" w14:textId="77777777" w:rsidR="00EE2A9B" w:rsidRPr="00EE2A9B" w:rsidRDefault="00EE2A9B" w:rsidP="00EE2A9B"/>
    <w:p w14:paraId="051BEACF" w14:textId="77777777" w:rsidR="00124D2A" w:rsidRPr="00C84827" w:rsidRDefault="00124D2A" w:rsidP="00124D2A">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39"/>
        <w:gridCol w:w="1379"/>
        <w:gridCol w:w="39"/>
        <w:gridCol w:w="5516"/>
        <w:gridCol w:w="11"/>
        <w:gridCol w:w="28"/>
      </w:tblGrid>
      <w:tr w:rsidR="00F92BC1" w:rsidRPr="00A00ADE" w14:paraId="693F325E" w14:textId="77777777" w:rsidTr="00A62ED3">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1B0BBD27" w14:textId="77777777" w:rsidR="00F92BC1" w:rsidRPr="00A00ADE" w:rsidRDefault="00F92BC1" w:rsidP="00B30A73">
            <w:r>
              <w:t>Revision</w:t>
            </w:r>
          </w:p>
        </w:tc>
        <w:tc>
          <w:tcPr>
            <w:tcW w:w="1457" w:type="dxa"/>
            <w:gridSpan w:val="2"/>
          </w:tcPr>
          <w:p w14:paraId="2C6437C0" w14:textId="77777777" w:rsidR="00F92BC1" w:rsidRPr="00A00ADE" w:rsidRDefault="00F92BC1" w:rsidP="00B30A73">
            <w:r>
              <w:t>Date</w:t>
            </w:r>
          </w:p>
        </w:tc>
        <w:tc>
          <w:tcPr>
            <w:tcW w:w="1418" w:type="dxa"/>
            <w:gridSpan w:val="2"/>
          </w:tcPr>
          <w:p w14:paraId="1BBB8C3E" w14:textId="77777777" w:rsidR="00F92BC1" w:rsidRDefault="00F92BC1" w:rsidP="00B30A73">
            <w:r>
              <w:t>Name</w:t>
            </w:r>
          </w:p>
        </w:tc>
        <w:tc>
          <w:tcPr>
            <w:tcW w:w="5527" w:type="dxa"/>
            <w:gridSpan w:val="2"/>
          </w:tcPr>
          <w:p w14:paraId="04FFED4C" w14:textId="77777777" w:rsidR="00F92BC1" w:rsidRDefault="00F92BC1" w:rsidP="00B30A73">
            <w:r>
              <w:t>Comments</w:t>
            </w:r>
          </w:p>
        </w:tc>
      </w:tr>
      <w:tr w:rsidR="00F92BC1" w:rsidRPr="00A00ADE" w14:paraId="5AF4C21E"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387C39B8" w14:textId="77777777" w:rsidR="00F92BC1" w:rsidRPr="00A00ADE" w:rsidRDefault="00F16C9B" w:rsidP="00124D2A">
            <w:r>
              <w:t>00</w:t>
            </w:r>
            <w:r w:rsidR="003326EC">
              <w:t>1</w:t>
            </w:r>
          </w:p>
        </w:tc>
        <w:tc>
          <w:tcPr>
            <w:tcW w:w="1457" w:type="dxa"/>
            <w:gridSpan w:val="2"/>
          </w:tcPr>
          <w:p w14:paraId="10BF29DA" w14:textId="77777777" w:rsidR="00F92BC1" w:rsidRPr="00A00ADE" w:rsidRDefault="003326EC" w:rsidP="00124D2A">
            <w:r>
              <w:t>0</w:t>
            </w:r>
            <w:r w:rsidR="000B63A2">
              <w:t>8</w:t>
            </w:r>
            <w:r w:rsidR="00B24FB0">
              <w:t>.</w:t>
            </w:r>
            <w:r>
              <w:t>10</w:t>
            </w:r>
            <w:r w:rsidR="00B24FB0">
              <w:t>.201</w:t>
            </w:r>
            <w:r>
              <w:t>8</w:t>
            </w:r>
          </w:p>
        </w:tc>
        <w:tc>
          <w:tcPr>
            <w:tcW w:w="1418" w:type="dxa"/>
            <w:gridSpan w:val="2"/>
          </w:tcPr>
          <w:p w14:paraId="10B55A27" w14:textId="77777777" w:rsidR="00F92BC1" w:rsidRPr="00A00ADE" w:rsidRDefault="009B63FD" w:rsidP="00124D2A">
            <w:r>
              <w:t>KA/MGO</w:t>
            </w:r>
          </w:p>
        </w:tc>
        <w:tc>
          <w:tcPr>
            <w:tcW w:w="5555" w:type="dxa"/>
            <w:gridSpan w:val="3"/>
          </w:tcPr>
          <w:p w14:paraId="1850485C" w14:textId="77777777" w:rsidR="00F92BC1" w:rsidRPr="00A00ADE" w:rsidRDefault="00B539AA" w:rsidP="00124D2A">
            <w:r>
              <w:t xml:space="preserve">Initial </w:t>
            </w:r>
            <w:r w:rsidR="00DF3F17">
              <w:t>v</w:t>
            </w:r>
            <w:r>
              <w:t>ersion</w:t>
            </w:r>
          </w:p>
        </w:tc>
      </w:tr>
      <w:tr w:rsidR="004C53CF" w:rsidRPr="00A00ADE" w14:paraId="6F55DD7C" w14:textId="77777777" w:rsidTr="00A62ED3">
        <w:trPr>
          <w:trHeight w:val="284"/>
        </w:trPr>
        <w:tc>
          <w:tcPr>
            <w:tcW w:w="1418" w:type="dxa"/>
          </w:tcPr>
          <w:p w14:paraId="7AC7EAC9" w14:textId="77777777" w:rsidR="004C53CF" w:rsidRDefault="004C53CF" w:rsidP="00124D2A">
            <w:r>
              <w:t>002</w:t>
            </w:r>
          </w:p>
        </w:tc>
        <w:tc>
          <w:tcPr>
            <w:tcW w:w="1457" w:type="dxa"/>
            <w:gridSpan w:val="2"/>
          </w:tcPr>
          <w:p w14:paraId="628724D1" w14:textId="77777777" w:rsidR="004C53CF" w:rsidRDefault="004C53CF" w:rsidP="00124D2A">
            <w:r>
              <w:t>22.05.2019</w:t>
            </w:r>
          </w:p>
        </w:tc>
        <w:tc>
          <w:tcPr>
            <w:tcW w:w="1418" w:type="dxa"/>
            <w:gridSpan w:val="2"/>
          </w:tcPr>
          <w:p w14:paraId="759C533E" w14:textId="77777777" w:rsidR="004C53CF" w:rsidRDefault="000B4075" w:rsidP="00124D2A">
            <w:r>
              <w:t>SVD/</w:t>
            </w:r>
            <w:r w:rsidR="004C53CF">
              <w:t>JST</w:t>
            </w:r>
          </w:p>
        </w:tc>
        <w:tc>
          <w:tcPr>
            <w:tcW w:w="5555" w:type="dxa"/>
            <w:gridSpan w:val="3"/>
          </w:tcPr>
          <w:p w14:paraId="09327241" w14:textId="77777777" w:rsidR="004C53CF" w:rsidRDefault="004C53CF" w:rsidP="00124D2A">
            <w:r>
              <w:t>Revision</w:t>
            </w:r>
          </w:p>
        </w:tc>
      </w:tr>
      <w:tr w:rsidR="00450C91" w:rsidRPr="00A00ADE" w14:paraId="50BFAAB5"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4C1ECEE3" w14:textId="77777777" w:rsidR="00450C91" w:rsidRDefault="00450C91" w:rsidP="00124D2A">
            <w:r>
              <w:t>003</w:t>
            </w:r>
          </w:p>
        </w:tc>
        <w:tc>
          <w:tcPr>
            <w:tcW w:w="1457" w:type="dxa"/>
            <w:gridSpan w:val="2"/>
          </w:tcPr>
          <w:p w14:paraId="54F3C995" w14:textId="77777777" w:rsidR="00450C91" w:rsidRDefault="00450C91" w:rsidP="00124D2A">
            <w:r>
              <w:t>24.09.2019</w:t>
            </w:r>
          </w:p>
        </w:tc>
        <w:tc>
          <w:tcPr>
            <w:tcW w:w="1418" w:type="dxa"/>
            <w:gridSpan w:val="2"/>
          </w:tcPr>
          <w:p w14:paraId="27894148" w14:textId="77777777" w:rsidR="00450C91" w:rsidRDefault="00450C91" w:rsidP="00124D2A">
            <w:r>
              <w:t>KA</w:t>
            </w:r>
          </w:p>
        </w:tc>
        <w:tc>
          <w:tcPr>
            <w:tcW w:w="5555" w:type="dxa"/>
            <w:gridSpan w:val="3"/>
          </w:tcPr>
          <w:p w14:paraId="579A2D10" w14:textId="77777777" w:rsidR="00450C91" w:rsidRDefault="00450C91" w:rsidP="00124D2A">
            <w:r>
              <w:t>Revision</w:t>
            </w:r>
          </w:p>
        </w:tc>
      </w:tr>
      <w:tr w:rsidR="00CC2282" w:rsidRPr="00A00ADE" w14:paraId="239DE810" w14:textId="77777777" w:rsidTr="00A62ED3">
        <w:trPr>
          <w:trHeight w:val="284"/>
        </w:trPr>
        <w:tc>
          <w:tcPr>
            <w:tcW w:w="1418" w:type="dxa"/>
          </w:tcPr>
          <w:p w14:paraId="6404D12C" w14:textId="77777777" w:rsidR="00CC2282" w:rsidRDefault="00CC2282" w:rsidP="00124D2A">
            <w:r>
              <w:t>004</w:t>
            </w:r>
          </w:p>
        </w:tc>
        <w:tc>
          <w:tcPr>
            <w:tcW w:w="1457" w:type="dxa"/>
            <w:gridSpan w:val="2"/>
          </w:tcPr>
          <w:p w14:paraId="27D962A6" w14:textId="77777777" w:rsidR="00CC2282" w:rsidRDefault="00CC2282" w:rsidP="00124D2A">
            <w:r>
              <w:t>17.02.2020</w:t>
            </w:r>
          </w:p>
        </w:tc>
        <w:tc>
          <w:tcPr>
            <w:tcW w:w="1418" w:type="dxa"/>
            <w:gridSpan w:val="2"/>
          </w:tcPr>
          <w:p w14:paraId="59AA2FBA" w14:textId="77777777" w:rsidR="00CC2282" w:rsidRDefault="00CC2282" w:rsidP="00124D2A">
            <w:r>
              <w:t>KA/MGO</w:t>
            </w:r>
          </w:p>
        </w:tc>
        <w:tc>
          <w:tcPr>
            <w:tcW w:w="5555" w:type="dxa"/>
            <w:gridSpan w:val="3"/>
          </w:tcPr>
          <w:p w14:paraId="70F5DFF7" w14:textId="77777777" w:rsidR="00CC2282" w:rsidRDefault="00CC2282" w:rsidP="00124D2A">
            <w:r>
              <w:t>Revision + template update</w:t>
            </w:r>
          </w:p>
        </w:tc>
      </w:tr>
      <w:tr w:rsidR="00A62ED3" w:rsidRPr="00A00ADE" w14:paraId="27CBE1F7"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7BDC85DA" w14:textId="77777777" w:rsidR="00A62ED3" w:rsidRDefault="00A62ED3" w:rsidP="00124D2A">
            <w:r>
              <w:t>005</w:t>
            </w:r>
          </w:p>
        </w:tc>
        <w:tc>
          <w:tcPr>
            <w:tcW w:w="1457" w:type="dxa"/>
            <w:gridSpan w:val="2"/>
          </w:tcPr>
          <w:p w14:paraId="5607E671" w14:textId="77777777" w:rsidR="00A62ED3" w:rsidRDefault="00A62ED3" w:rsidP="00124D2A">
            <w:r>
              <w:t>06.05.2020</w:t>
            </w:r>
          </w:p>
        </w:tc>
        <w:tc>
          <w:tcPr>
            <w:tcW w:w="1418" w:type="dxa"/>
            <w:gridSpan w:val="2"/>
          </w:tcPr>
          <w:p w14:paraId="08206CC6" w14:textId="77777777" w:rsidR="00A62ED3" w:rsidRDefault="00A62ED3" w:rsidP="00124D2A">
            <w:r>
              <w:t>JST</w:t>
            </w:r>
            <w:r w:rsidR="00076311">
              <w:t>/MGO</w:t>
            </w:r>
          </w:p>
        </w:tc>
        <w:tc>
          <w:tcPr>
            <w:tcW w:w="5555" w:type="dxa"/>
            <w:gridSpan w:val="3"/>
          </w:tcPr>
          <w:p w14:paraId="5EF994BC" w14:textId="77777777" w:rsidR="00A62ED3" w:rsidRDefault="00A62ED3" w:rsidP="00124D2A">
            <w:r>
              <w:t>Item removed from guidelines for parameter description and values</w:t>
            </w:r>
          </w:p>
        </w:tc>
      </w:tr>
      <w:tr w:rsidR="005F354C" w:rsidRPr="00A00ADE" w14:paraId="1348E7A8" w14:textId="77777777" w:rsidTr="00A62ED3">
        <w:trPr>
          <w:trHeight w:val="284"/>
        </w:trPr>
        <w:tc>
          <w:tcPr>
            <w:tcW w:w="1418" w:type="dxa"/>
          </w:tcPr>
          <w:p w14:paraId="53A88943" w14:textId="77777777" w:rsidR="005F354C" w:rsidRDefault="005F354C" w:rsidP="00124D2A">
            <w:r>
              <w:t>006</w:t>
            </w:r>
          </w:p>
        </w:tc>
        <w:tc>
          <w:tcPr>
            <w:tcW w:w="1457" w:type="dxa"/>
            <w:gridSpan w:val="2"/>
          </w:tcPr>
          <w:p w14:paraId="03A6A297" w14:textId="77777777" w:rsidR="005F354C" w:rsidRDefault="005F354C" w:rsidP="00124D2A">
            <w:r>
              <w:t>28.09.2020</w:t>
            </w:r>
          </w:p>
        </w:tc>
        <w:tc>
          <w:tcPr>
            <w:tcW w:w="1418" w:type="dxa"/>
            <w:gridSpan w:val="2"/>
          </w:tcPr>
          <w:p w14:paraId="2AB826C4" w14:textId="77777777" w:rsidR="005F354C" w:rsidRDefault="005F354C" w:rsidP="00124D2A">
            <w:r>
              <w:t>KA/MGO</w:t>
            </w:r>
          </w:p>
        </w:tc>
        <w:tc>
          <w:tcPr>
            <w:tcW w:w="5555" w:type="dxa"/>
            <w:gridSpan w:val="3"/>
          </w:tcPr>
          <w:p w14:paraId="75B3F19C" w14:textId="77777777" w:rsidR="005F354C" w:rsidRDefault="005F354C" w:rsidP="00124D2A">
            <w:r>
              <w:t>Guidelines updated under Administrative Metadata Element wizard &gt; Connection Names</w:t>
            </w:r>
          </w:p>
        </w:tc>
      </w:tr>
      <w:tr w:rsidR="00CD5DF0" w:rsidRPr="00A00ADE" w14:paraId="3838AFCC"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6EEBE6C7" w14:textId="77777777" w:rsidR="00CD5DF0" w:rsidRDefault="00CD5DF0" w:rsidP="00124D2A">
            <w:r>
              <w:t>007</w:t>
            </w:r>
          </w:p>
        </w:tc>
        <w:tc>
          <w:tcPr>
            <w:tcW w:w="1457" w:type="dxa"/>
            <w:gridSpan w:val="2"/>
          </w:tcPr>
          <w:p w14:paraId="6B015CD2" w14:textId="77777777" w:rsidR="00CD5DF0" w:rsidRDefault="00CD5DF0" w:rsidP="00124D2A">
            <w:r>
              <w:t>06.01.2020</w:t>
            </w:r>
          </w:p>
        </w:tc>
        <w:tc>
          <w:tcPr>
            <w:tcW w:w="1418" w:type="dxa"/>
            <w:gridSpan w:val="2"/>
          </w:tcPr>
          <w:p w14:paraId="2E52E04C" w14:textId="77777777" w:rsidR="00CD5DF0" w:rsidRDefault="00CD5DF0" w:rsidP="00124D2A">
            <w:r>
              <w:t>JST/MGO</w:t>
            </w:r>
          </w:p>
        </w:tc>
        <w:tc>
          <w:tcPr>
            <w:tcW w:w="5555" w:type="dxa"/>
            <w:gridSpan w:val="3"/>
          </w:tcPr>
          <w:p w14:paraId="3C738EC3" w14:textId="77777777" w:rsidR="00CD5DF0" w:rsidRDefault="00CD5DF0" w:rsidP="00124D2A">
            <w:r>
              <w:t>Check SCR1249 removed</w:t>
            </w:r>
          </w:p>
        </w:tc>
      </w:tr>
      <w:tr w:rsidR="00481228" w:rsidRPr="00A00ADE" w14:paraId="37E99A13" w14:textId="77777777" w:rsidTr="00A62ED3">
        <w:trPr>
          <w:trHeight w:val="284"/>
        </w:trPr>
        <w:tc>
          <w:tcPr>
            <w:tcW w:w="1418" w:type="dxa"/>
          </w:tcPr>
          <w:p w14:paraId="71BD0098" w14:textId="77777777" w:rsidR="00481228" w:rsidRDefault="00481228" w:rsidP="00124D2A">
            <w:r>
              <w:t>008</w:t>
            </w:r>
          </w:p>
        </w:tc>
        <w:tc>
          <w:tcPr>
            <w:tcW w:w="1457" w:type="dxa"/>
            <w:gridSpan w:val="2"/>
          </w:tcPr>
          <w:p w14:paraId="7ACCBF1A" w14:textId="77777777" w:rsidR="00481228" w:rsidRDefault="00481228" w:rsidP="00124D2A">
            <w:r>
              <w:t>02.04.2021</w:t>
            </w:r>
          </w:p>
        </w:tc>
        <w:tc>
          <w:tcPr>
            <w:tcW w:w="1418" w:type="dxa"/>
            <w:gridSpan w:val="2"/>
          </w:tcPr>
          <w:p w14:paraId="1BCC3A44" w14:textId="77777777" w:rsidR="00481228" w:rsidRDefault="00481228" w:rsidP="00124D2A">
            <w:r>
              <w:t>PDB/MGO</w:t>
            </w:r>
          </w:p>
        </w:tc>
        <w:tc>
          <w:tcPr>
            <w:tcW w:w="5555" w:type="dxa"/>
            <w:gridSpan w:val="3"/>
          </w:tcPr>
          <w:p w14:paraId="04E3F2E3" w14:textId="77777777" w:rsidR="00481228" w:rsidRDefault="00481228" w:rsidP="00124D2A">
            <w:r>
              <w:t>Note added on XML documentation</w:t>
            </w:r>
          </w:p>
        </w:tc>
      </w:tr>
      <w:tr w:rsidR="00F06245" w:rsidRPr="00A00ADE" w14:paraId="44706BF1"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17C899CE" w14:textId="77777777" w:rsidR="00F06245" w:rsidRDefault="00F06245" w:rsidP="00124D2A">
            <w:r>
              <w:t>009</w:t>
            </w:r>
          </w:p>
        </w:tc>
        <w:tc>
          <w:tcPr>
            <w:tcW w:w="1457" w:type="dxa"/>
            <w:gridSpan w:val="2"/>
          </w:tcPr>
          <w:p w14:paraId="05C13195" w14:textId="77777777" w:rsidR="00F06245" w:rsidRDefault="00F06245" w:rsidP="00124D2A">
            <w:r>
              <w:t>12.05.2021</w:t>
            </w:r>
          </w:p>
        </w:tc>
        <w:tc>
          <w:tcPr>
            <w:tcW w:w="1418" w:type="dxa"/>
            <w:gridSpan w:val="2"/>
          </w:tcPr>
          <w:p w14:paraId="5F97C804" w14:textId="77777777" w:rsidR="00F06245" w:rsidRDefault="00F06245" w:rsidP="00124D2A">
            <w:r>
              <w:t>JST/MGO</w:t>
            </w:r>
          </w:p>
        </w:tc>
        <w:tc>
          <w:tcPr>
            <w:tcW w:w="5555" w:type="dxa"/>
            <w:gridSpan w:val="3"/>
          </w:tcPr>
          <w:p w14:paraId="5CE125B5" w14:textId="77777777" w:rsidR="00F06245" w:rsidRDefault="00F06245" w:rsidP="00124D2A">
            <w:r>
              <w:t>SCR1250 and SCR1012 updated</w:t>
            </w:r>
          </w:p>
        </w:tc>
      </w:tr>
      <w:tr w:rsidR="00123C0A" w:rsidRPr="00A00ADE" w14:paraId="6A36F809" w14:textId="77777777" w:rsidTr="00A62ED3">
        <w:trPr>
          <w:trHeight w:val="284"/>
        </w:trPr>
        <w:tc>
          <w:tcPr>
            <w:tcW w:w="1418" w:type="dxa"/>
          </w:tcPr>
          <w:p w14:paraId="27E9D891" w14:textId="77777777" w:rsidR="00123C0A" w:rsidRDefault="00123C0A" w:rsidP="00124D2A">
            <w:r>
              <w:t>010</w:t>
            </w:r>
          </w:p>
        </w:tc>
        <w:tc>
          <w:tcPr>
            <w:tcW w:w="1457" w:type="dxa"/>
            <w:gridSpan w:val="2"/>
          </w:tcPr>
          <w:p w14:paraId="5125E840" w14:textId="77777777" w:rsidR="00123C0A" w:rsidRDefault="00123C0A" w:rsidP="00124D2A">
            <w:r>
              <w:t>31.05.2021</w:t>
            </w:r>
          </w:p>
        </w:tc>
        <w:tc>
          <w:tcPr>
            <w:tcW w:w="1418" w:type="dxa"/>
            <w:gridSpan w:val="2"/>
          </w:tcPr>
          <w:p w14:paraId="364BB438" w14:textId="77777777" w:rsidR="00123C0A" w:rsidRDefault="00123C0A" w:rsidP="00124D2A">
            <w:r>
              <w:t>PDB/MGO</w:t>
            </w:r>
          </w:p>
        </w:tc>
        <w:tc>
          <w:tcPr>
            <w:tcW w:w="5555" w:type="dxa"/>
            <w:gridSpan w:val="3"/>
          </w:tcPr>
          <w:p w14:paraId="114DA170" w14:textId="77777777" w:rsidR="00123C0A" w:rsidRDefault="00123C0A" w:rsidP="00124D2A">
            <w:r>
              <w:t>Obsolete DCF guideline removed</w:t>
            </w:r>
          </w:p>
        </w:tc>
      </w:tr>
      <w:tr w:rsidR="00EB5E3E" w:rsidRPr="00A00ADE" w14:paraId="57C98D4B" w14:textId="77777777" w:rsidTr="00A62ED3">
        <w:trPr>
          <w:cnfStyle w:val="000000100000" w:firstRow="0" w:lastRow="0" w:firstColumn="0" w:lastColumn="0" w:oddVBand="0" w:evenVBand="0" w:oddHBand="1" w:evenHBand="0" w:firstRowFirstColumn="0" w:firstRowLastColumn="0" w:lastRowFirstColumn="0" w:lastRowLastColumn="0"/>
          <w:trHeight w:val="284"/>
        </w:trPr>
        <w:tc>
          <w:tcPr>
            <w:tcW w:w="1418" w:type="dxa"/>
          </w:tcPr>
          <w:p w14:paraId="59D673DE" w14:textId="77777777" w:rsidR="00EB5E3E" w:rsidRDefault="00EB5E3E" w:rsidP="00124D2A">
            <w:r>
              <w:t>011</w:t>
            </w:r>
          </w:p>
        </w:tc>
        <w:tc>
          <w:tcPr>
            <w:tcW w:w="1457" w:type="dxa"/>
            <w:gridSpan w:val="2"/>
          </w:tcPr>
          <w:p w14:paraId="1327FC7E" w14:textId="77777777" w:rsidR="00EB5E3E" w:rsidRDefault="00EB5E3E" w:rsidP="00124D2A">
            <w:r>
              <w:t>06.07.2021</w:t>
            </w:r>
          </w:p>
        </w:tc>
        <w:tc>
          <w:tcPr>
            <w:tcW w:w="1418" w:type="dxa"/>
            <w:gridSpan w:val="2"/>
          </w:tcPr>
          <w:p w14:paraId="000E3662" w14:textId="77777777" w:rsidR="00EB5E3E" w:rsidRDefault="00EB5E3E" w:rsidP="00124D2A">
            <w:r>
              <w:t>JST/MGO</w:t>
            </w:r>
          </w:p>
        </w:tc>
        <w:tc>
          <w:tcPr>
            <w:tcW w:w="5555" w:type="dxa"/>
            <w:gridSpan w:val="3"/>
          </w:tcPr>
          <w:p w14:paraId="3C490174" w14:textId="77777777" w:rsidR="00EB5E3E" w:rsidRDefault="00EB5E3E" w:rsidP="00124D2A">
            <w:r>
              <w:t>SCR1013 removed</w:t>
            </w:r>
          </w:p>
        </w:tc>
      </w:tr>
      <w:tr w:rsidR="00362E25" w:rsidRPr="00A00ADE" w14:paraId="7CFF00DE" w14:textId="77777777" w:rsidTr="0001377A">
        <w:trPr>
          <w:gridAfter w:val="2"/>
          <w:wAfter w:w="39" w:type="dxa"/>
          <w:trHeight w:val="284"/>
        </w:trPr>
        <w:tc>
          <w:tcPr>
            <w:tcW w:w="1418" w:type="dxa"/>
          </w:tcPr>
          <w:p w14:paraId="6A3E48AA" w14:textId="77777777" w:rsidR="00362E25" w:rsidRDefault="00362E25" w:rsidP="0001377A">
            <w:r>
              <w:t>012</w:t>
            </w:r>
          </w:p>
        </w:tc>
        <w:tc>
          <w:tcPr>
            <w:tcW w:w="1418" w:type="dxa"/>
          </w:tcPr>
          <w:p w14:paraId="72769A77" w14:textId="77777777" w:rsidR="00362E25" w:rsidRDefault="00362E25" w:rsidP="0001377A">
            <w:r>
              <w:t>19.10.2021</w:t>
            </w:r>
          </w:p>
        </w:tc>
        <w:tc>
          <w:tcPr>
            <w:tcW w:w="1418" w:type="dxa"/>
            <w:gridSpan w:val="2"/>
          </w:tcPr>
          <w:p w14:paraId="4B10B8F9" w14:textId="77777777" w:rsidR="00362E25" w:rsidRDefault="00362E25" w:rsidP="0001377A">
            <w:r>
              <w:t>PDB/MGO</w:t>
            </w:r>
          </w:p>
        </w:tc>
        <w:tc>
          <w:tcPr>
            <w:tcW w:w="5555" w:type="dxa"/>
            <w:gridSpan w:val="2"/>
          </w:tcPr>
          <w:p w14:paraId="5B94F81B" w14:textId="77777777" w:rsidR="00362E25" w:rsidRDefault="00362E25" w:rsidP="0001377A">
            <w:r w:rsidRPr="009E2C4D">
              <w:t>SCR1257 added, administrative metadata section updated, title case section updated, minimum DMA version section removed, Dojo use cases section added</w:t>
            </w:r>
          </w:p>
        </w:tc>
      </w:tr>
    </w:tbl>
    <w:p w14:paraId="5DD1356A" w14:textId="77777777" w:rsidR="00F92BC1" w:rsidRDefault="00F92BC1" w:rsidP="00B30A73">
      <w:pPr>
        <w:pStyle w:val="SLCBodytext"/>
      </w:pPr>
    </w:p>
    <w:p w14:paraId="3DFB0B95" w14:textId="77777777" w:rsidR="003A037E" w:rsidRDefault="003A037E" w:rsidP="00B30A73">
      <w:pPr>
        <w:pStyle w:val="Heading1"/>
      </w:pPr>
      <w:bookmarkStart w:id="0" w:name="_Toc83650860"/>
      <w:r>
        <w:lastRenderedPageBreak/>
        <w:t>Introduction</w:t>
      </w:r>
      <w:bookmarkEnd w:id="0"/>
    </w:p>
    <w:p w14:paraId="62F8386E" w14:textId="77777777" w:rsidR="00B62204" w:rsidRDefault="00083EB5" w:rsidP="007D5613">
      <w:r>
        <w:t xml:space="preserve">This checklist </w:t>
      </w:r>
      <w:r w:rsidR="00B62204">
        <w:t>must</w:t>
      </w:r>
      <w:r>
        <w:t xml:space="preserve"> be used during </w:t>
      </w:r>
      <w:r w:rsidR="002F6454">
        <w:t xml:space="preserve">any </w:t>
      </w:r>
      <w:r>
        <w:t>DMS Protocol related tasks</w:t>
      </w:r>
      <w:r w:rsidR="00B62204">
        <w:t xml:space="preserve"> where quick QA is required</w:t>
      </w:r>
      <w:r w:rsidR="00084FCF">
        <w:t>.</w:t>
      </w:r>
    </w:p>
    <w:p w14:paraId="6799C3FA" w14:textId="77777777" w:rsidR="00FE609E" w:rsidRDefault="0035457A" w:rsidP="007D5613">
      <w:r>
        <w:t>Each</w:t>
      </w:r>
      <w:r w:rsidR="009F0376">
        <w:t xml:space="preserve"> check </w:t>
      </w:r>
      <w:r w:rsidR="00FE609E">
        <w:t>has</w:t>
      </w:r>
      <w:r w:rsidR="009F0376">
        <w:t xml:space="preserve"> </w:t>
      </w:r>
      <w:r w:rsidR="00EC7ABA">
        <w:t xml:space="preserve">the </w:t>
      </w:r>
      <w:r w:rsidR="009F0376">
        <w:t>scope “</w:t>
      </w:r>
      <w:r w:rsidR="009F0376" w:rsidRPr="008B4C95">
        <w:rPr>
          <w:b/>
        </w:rPr>
        <w:t>Protocol</w:t>
      </w:r>
      <w:r w:rsidR="009F0376">
        <w:t xml:space="preserve">” </w:t>
      </w:r>
      <w:r w:rsidR="00FE609E">
        <w:t xml:space="preserve">and </w:t>
      </w:r>
      <w:r w:rsidR="009F0376">
        <w:t>needs to be verified against the entire protocol</w:t>
      </w:r>
      <w:r w:rsidR="00FE609E">
        <w:t xml:space="preserve"> for</w:t>
      </w:r>
      <w:r w:rsidR="00EC7ABA">
        <w:t xml:space="preserve"> </w:t>
      </w:r>
      <w:r w:rsidR="00FE609E" w:rsidRPr="008B4C95">
        <w:t xml:space="preserve">errors </w:t>
      </w:r>
      <w:r w:rsidR="00EC7ABA">
        <w:t>that have</w:t>
      </w:r>
      <w:r w:rsidR="00FE609E" w:rsidRPr="008B4C95">
        <w:t xml:space="preserve"> </w:t>
      </w:r>
      <w:r w:rsidR="00EC7ABA">
        <w:t xml:space="preserve">a </w:t>
      </w:r>
      <w:r w:rsidR="00FE609E" w:rsidRPr="008B4C95">
        <w:t xml:space="preserve">critical impact on the system or </w:t>
      </w:r>
      <w:r w:rsidR="00EC7ABA">
        <w:t>may</w:t>
      </w:r>
      <w:r w:rsidR="00FE609E" w:rsidRPr="008B4C95">
        <w:t xml:space="preserve"> prevent the protocol from working.</w:t>
      </w:r>
      <w:r w:rsidR="00EC7ABA">
        <w:t xml:space="preserve"> Such a check may also be related </w:t>
      </w:r>
      <w:r w:rsidR="00FE609E" w:rsidRPr="008B4C95">
        <w:t>to something that needs to be fixed for administrative reasons</w:t>
      </w:r>
      <w:r w:rsidR="00EC7ABA">
        <w:t>.</w:t>
      </w:r>
    </w:p>
    <w:p w14:paraId="11003CDE" w14:textId="77777777" w:rsidR="003B0D0C" w:rsidRDefault="003B0D0C" w:rsidP="007D5613">
      <w:r>
        <w:t xml:space="preserve">Some checks </w:t>
      </w:r>
      <w:r w:rsidR="00EC7ABA">
        <w:t>may</w:t>
      </w:r>
      <w:r>
        <w:t xml:space="preserve"> require you to implement an impacting change. Applicable checks contain </w:t>
      </w:r>
      <w:r w:rsidR="00EC7ABA">
        <w:t xml:space="preserve">the </w:t>
      </w:r>
      <w:r w:rsidR="003B4D45">
        <w:t xml:space="preserve">following </w:t>
      </w:r>
      <w:r>
        <w:t>warning:</w:t>
      </w:r>
    </w:p>
    <w:p w14:paraId="512BCB77" w14:textId="77777777" w:rsidR="003B0D0C" w:rsidRPr="007D5613" w:rsidRDefault="003B0D0C" w:rsidP="007D5613">
      <w:pPr>
        <w:rPr>
          <w:b/>
          <w:bCs/>
          <w:i/>
          <w:iCs/>
        </w:rPr>
      </w:pPr>
      <w:r w:rsidRPr="007D5613">
        <w:rPr>
          <w:b/>
          <w:bCs/>
          <w:i/>
          <w:iCs/>
        </w:rPr>
        <w:t>Warning:</w:t>
      </w:r>
      <w:r w:rsidR="00F9044E" w:rsidRPr="007D5613">
        <w:rPr>
          <w:b/>
          <w:bCs/>
          <w:i/>
          <w:iCs/>
        </w:rPr>
        <w:t xml:space="preserve"> Possible impact on existing platforms if changed in existing protocol</w:t>
      </w:r>
      <w:r w:rsidRPr="007D5613">
        <w:rPr>
          <w:b/>
          <w:bCs/>
          <w:i/>
          <w:iCs/>
        </w:rPr>
        <w:t>.</w:t>
      </w:r>
    </w:p>
    <w:p w14:paraId="182984A0" w14:textId="77777777" w:rsidR="003B0D0C" w:rsidRDefault="003B0D0C" w:rsidP="007D5613">
      <w:r>
        <w:t>You must verify every item in the protocol development checklist and specify “OK”, “Fail” or “NA” every time.</w:t>
      </w:r>
    </w:p>
    <w:p w14:paraId="0BD1B34A" w14:textId="77777777" w:rsidR="000F1C01" w:rsidRDefault="000F1C01" w:rsidP="007D5613">
      <w:r>
        <w:t>The guidelines specified in this document are designed to uphold the level of quality of DMS protocols by improving readability, maintainability</w:t>
      </w:r>
      <w:r w:rsidR="00EC7ABA">
        <w:t xml:space="preserve"> and</w:t>
      </w:r>
      <w:r>
        <w:t xml:space="preserve"> performance. </w:t>
      </w:r>
    </w:p>
    <w:p w14:paraId="06D7C41A" w14:textId="77777777" w:rsidR="000F1C01" w:rsidRDefault="000F1C01" w:rsidP="007D5613">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1E8ABEFD" w14:textId="77777777" w:rsidR="000F1C01" w:rsidRPr="000F1C01" w:rsidRDefault="000F1C01" w:rsidP="007D5613">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4BCDA376" w14:textId="77777777" w:rsidR="000F1C01" w:rsidRPr="000F1C01" w:rsidRDefault="000F1C01" w:rsidP="006B59B9"/>
    <w:p w14:paraId="2B04BE82" w14:textId="77777777" w:rsidR="000F1C01" w:rsidRPr="000F1C01" w:rsidRDefault="000F1C01" w:rsidP="006B59B9"/>
    <w:p w14:paraId="700D567E" w14:textId="77777777" w:rsidR="000F1C01" w:rsidRDefault="000F1C01" w:rsidP="000F1C01"/>
    <w:p w14:paraId="4ABC14BC" w14:textId="77777777" w:rsidR="000F1C01" w:rsidRPr="000F1C01" w:rsidRDefault="008A3994" w:rsidP="006B59B9">
      <w:pPr>
        <w:pStyle w:val="Heading1"/>
      </w:pPr>
      <w:bookmarkStart w:id="1" w:name="_Toc83650861"/>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990"/>
        <w:gridCol w:w="8820"/>
      </w:tblGrid>
      <w:tr w:rsidR="001359D9" w:rsidRPr="00A022D0" w14:paraId="577296F5"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990" w:type="dxa"/>
          </w:tcPr>
          <w:p w14:paraId="2C745EF8" w14:textId="77777777" w:rsidR="001359D9" w:rsidRPr="00A022D0" w:rsidRDefault="001359D9" w:rsidP="005F619A">
            <w:pPr>
              <w:spacing w:after="160"/>
            </w:pPr>
            <w:r w:rsidRPr="00A022D0">
              <w:rPr>
                <w:b/>
                <w:noProof/>
              </w:rPr>
              <w:t>Note</w:t>
            </w:r>
            <w:r w:rsidRPr="00A022D0">
              <w:rPr>
                <w:noProof/>
              </w:rPr>
              <w:t>:</w:t>
            </w:r>
          </w:p>
        </w:tc>
        <w:tc>
          <w:tcPr>
            <w:tcW w:w="8820" w:type="dxa"/>
          </w:tcPr>
          <w:p w14:paraId="076C0E70" w14:textId="77777777" w:rsidR="002355C3" w:rsidRPr="00A022D0" w:rsidRDefault="001359D9" w:rsidP="007D5613">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62161EA7" w14:textId="77777777" w:rsidR="000F1C01" w:rsidRPr="000F1C01" w:rsidRDefault="000F1C01" w:rsidP="006B59B9">
      <w:pPr>
        <w:pStyle w:val="Heading2"/>
      </w:pPr>
      <w:bookmarkStart w:id="3" w:name="_Toc83650862"/>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1022609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5A2CADB" w14:textId="77777777" w:rsidR="000F1C01" w:rsidRPr="000F1C01" w:rsidRDefault="000F1C01" w:rsidP="000F1C01">
            <w:pPr>
              <w:jc w:val="left"/>
              <w:rPr>
                <w:b/>
              </w:rPr>
            </w:pPr>
            <w:r w:rsidRPr="000F1C01">
              <w:rPr>
                <w:b/>
              </w:rPr>
              <w:t>Protocol name</w:t>
            </w:r>
          </w:p>
        </w:tc>
        <w:tc>
          <w:tcPr>
            <w:tcW w:w="7261" w:type="dxa"/>
          </w:tcPr>
          <w:p w14:paraId="514CF366" w14:textId="0065898E" w:rsidR="000F1C01" w:rsidRPr="00567E7B" w:rsidRDefault="00B34B0C" w:rsidP="000F1C01">
            <w:pPr>
              <w:jc w:val="left"/>
            </w:pPr>
            <w:r>
              <w:t xml:space="preserve">SLC SDF </w:t>
            </w:r>
            <w:r w:rsidR="00DE7483">
              <w:t>Matrix</w:t>
            </w:r>
          </w:p>
        </w:tc>
      </w:tr>
      <w:tr w:rsidR="000F1C01" w:rsidRPr="000F1C01" w14:paraId="745C5BED" w14:textId="77777777" w:rsidTr="000F1C01">
        <w:trPr>
          <w:trHeight w:val="293"/>
        </w:trPr>
        <w:tc>
          <w:tcPr>
            <w:tcW w:w="2563" w:type="dxa"/>
          </w:tcPr>
          <w:p w14:paraId="11E0D7E7" w14:textId="77777777" w:rsidR="000F1C01" w:rsidRPr="000F1C01" w:rsidRDefault="000F1C01" w:rsidP="000F1C01">
            <w:pPr>
              <w:jc w:val="left"/>
              <w:rPr>
                <w:b/>
              </w:rPr>
            </w:pPr>
            <w:r w:rsidRPr="000F1C01">
              <w:rPr>
                <w:b/>
              </w:rPr>
              <w:t>Protocol version</w:t>
            </w:r>
          </w:p>
        </w:tc>
        <w:tc>
          <w:tcPr>
            <w:tcW w:w="7261" w:type="dxa"/>
          </w:tcPr>
          <w:p w14:paraId="79C7783B" w14:textId="01389BBE" w:rsidR="000F1C01" w:rsidRPr="000F1C01" w:rsidRDefault="0056674E" w:rsidP="000F1C01">
            <w:pPr>
              <w:jc w:val="left"/>
            </w:pPr>
            <w:r>
              <w:t>1</w:t>
            </w:r>
            <w:r w:rsidR="00B34B0C">
              <w:t>.0</w:t>
            </w:r>
            <w:r w:rsidR="001B34AB">
              <w:t>.0.</w:t>
            </w:r>
            <w:r w:rsidR="00CE5278">
              <w:t>1</w:t>
            </w:r>
          </w:p>
        </w:tc>
      </w:tr>
      <w:tr w:rsidR="000F1C01" w:rsidRPr="000F1C01" w14:paraId="17283C54"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163F93E7" w14:textId="77777777" w:rsidR="000F1C01" w:rsidRPr="000F1C01" w:rsidRDefault="000F1C01" w:rsidP="000F1C01">
            <w:pPr>
              <w:jc w:val="left"/>
              <w:rPr>
                <w:b/>
              </w:rPr>
            </w:pPr>
            <w:r w:rsidRPr="000F1C01">
              <w:rPr>
                <w:b/>
              </w:rPr>
              <w:t>SLC integration engineer</w:t>
            </w:r>
          </w:p>
        </w:tc>
        <w:tc>
          <w:tcPr>
            <w:tcW w:w="7261" w:type="dxa"/>
          </w:tcPr>
          <w:p w14:paraId="2019C1B0" w14:textId="4A20CA88" w:rsidR="000F1C01" w:rsidRPr="000F1C01" w:rsidRDefault="00B34B0C" w:rsidP="000F1C01">
            <w:pPr>
              <w:jc w:val="left"/>
            </w:pPr>
            <w:r>
              <w:t>JST</w:t>
            </w:r>
          </w:p>
        </w:tc>
      </w:tr>
      <w:tr w:rsidR="000F1C01" w:rsidRPr="000F1C01" w14:paraId="1B8CCDEA" w14:textId="77777777" w:rsidTr="000F1C01">
        <w:trPr>
          <w:trHeight w:val="293"/>
        </w:trPr>
        <w:tc>
          <w:tcPr>
            <w:tcW w:w="2563" w:type="dxa"/>
          </w:tcPr>
          <w:p w14:paraId="7D9F2F9D" w14:textId="77777777" w:rsidR="000F1C01" w:rsidRPr="000F1C01" w:rsidRDefault="000F1C01" w:rsidP="000F1C01">
            <w:pPr>
              <w:jc w:val="left"/>
              <w:rPr>
                <w:b/>
              </w:rPr>
            </w:pPr>
            <w:r w:rsidRPr="000F1C01">
              <w:rPr>
                <w:b/>
              </w:rPr>
              <w:t>Date</w:t>
            </w:r>
          </w:p>
        </w:tc>
        <w:tc>
          <w:tcPr>
            <w:tcW w:w="7261" w:type="dxa"/>
          </w:tcPr>
          <w:p w14:paraId="5EF296B7" w14:textId="69F2D021" w:rsidR="000F1C01" w:rsidRPr="000F1C01" w:rsidRDefault="001B34AB" w:rsidP="000F1C01">
            <w:pPr>
              <w:jc w:val="left"/>
            </w:pPr>
            <w:r>
              <w:t>23</w:t>
            </w:r>
            <w:r w:rsidR="00B34B0C">
              <w:t>/</w:t>
            </w:r>
            <w:r>
              <w:t>01</w:t>
            </w:r>
            <w:r w:rsidR="00B34B0C">
              <w:t>/202</w:t>
            </w:r>
            <w:r>
              <w:t>3</w:t>
            </w:r>
          </w:p>
        </w:tc>
      </w:tr>
      <w:tr w:rsidR="000F1C01" w:rsidRPr="000F1C01" w14:paraId="270B3B2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03C43EE9" w14:textId="77777777" w:rsidR="000F1C01" w:rsidRPr="000F1C01" w:rsidRDefault="000F1C01" w:rsidP="000F1C01">
            <w:pPr>
              <w:jc w:val="left"/>
              <w:rPr>
                <w:b/>
              </w:rPr>
            </w:pPr>
            <w:r w:rsidRPr="000F1C01">
              <w:rPr>
                <w:b/>
              </w:rPr>
              <w:t>Remarks</w:t>
            </w:r>
          </w:p>
        </w:tc>
        <w:tc>
          <w:tcPr>
            <w:tcW w:w="7261" w:type="dxa"/>
          </w:tcPr>
          <w:p w14:paraId="1AAE2D44" w14:textId="510F4BBA" w:rsidR="000F1C01" w:rsidRPr="000F1C01" w:rsidRDefault="00B11B17" w:rsidP="000F1C01">
            <w:pPr>
              <w:jc w:val="left"/>
            </w:pPr>
            <w:r>
              <w:t>Example of</w:t>
            </w:r>
            <w:r w:rsidR="001B34AB">
              <w:t xml:space="preserve"> Standard Matrix Parameter </w:t>
            </w:r>
            <w:r>
              <w:t>No checklist.</w:t>
            </w:r>
          </w:p>
        </w:tc>
      </w:tr>
    </w:tbl>
    <w:p w14:paraId="74E942DF" w14:textId="77777777" w:rsidR="00F9044E" w:rsidRPr="000F1C01" w:rsidRDefault="00F9044E" w:rsidP="00F9044E">
      <w:pPr>
        <w:spacing w:line="259" w:lineRule="auto"/>
        <w:jc w:val="left"/>
      </w:pPr>
      <w:bookmarkStart w:id="4" w:name="_Toc520908845"/>
      <w:bookmarkStart w:id="5" w:name="_Toc521426696"/>
      <w:bookmarkStart w:id="6" w:name="_Toc526500203"/>
      <w:bookmarkStart w:id="7" w:name="_Toc473039737"/>
      <w:bookmarkEnd w:id="4"/>
      <w:bookmarkEnd w:id="5"/>
      <w:bookmarkEnd w:id="6"/>
    </w:p>
    <w:p w14:paraId="33B760F2" w14:textId="77777777" w:rsidR="000F1C01" w:rsidRPr="000F1C01" w:rsidRDefault="000F1C01" w:rsidP="006B59B9">
      <w:pPr>
        <w:pStyle w:val="Heading2"/>
      </w:pPr>
      <w:bookmarkStart w:id="8" w:name="_Toc83650863"/>
      <w:r w:rsidRPr="000F1C01">
        <w:t>General</w:t>
      </w:r>
      <w:bookmarkEnd w:id="7"/>
      <w:bookmarkEnd w:id="8"/>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038"/>
        <w:gridCol w:w="1322"/>
        <w:gridCol w:w="4124"/>
        <w:gridCol w:w="517"/>
        <w:gridCol w:w="544"/>
        <w:gridCol w:w="528"/>
        <w:gridCol w:w="1737"/>
      </w:tblGrid>
      <w:tr w:rsidR="003C43A1" w:rsidRPr="000F1C01" w14:paraId="34570363"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1D0EE82D" w14:textId="77777777" w:rsidR="00191FEE" w:rsidRPr="000F1C01" w:rsidRDefault="00191FEE" w:rsidP="000F1C01">
            <w:pPr>
              <w:jc w:val="left"/>
            </w:pPr>
            <w:r w:rsidRPr="000F1C01">
              <w:t>#</w:t>
            </w:r>
          </w:p>
        </w:tc>
        <w:tc>
          <w:tcPr>
            <w:tcW w:w="1324" w:type="dxa"/>
            <w:shd w:val="clear" w:color="auto" w:fill="D9D9D9" w:themeFill="background1" w:themeFillShade="D9"/>
          </w:tcPr>
          <w:p w14:paraId="5FEDCC08" w14:textId="77777777" w:rsidR="00191FEE" w:rsidRPr="000F1C01" w:rsidRDefault="009B1787" w:rsidP="001473CC">
            <w:pPr>
              <w:jc w:val="left"/>
            </w:pPr>
            <w:r>
              <w:t>Scope</w:t>
            </w:r>
          </w:p>
        </w:tc>
        <w:tc>
          <w:tcPr>
            <w:tcW w:w="4137" w:type="dxa"/>
            <w:shd w:val="clear" w:color="auto" w:fill="D9D9D9" w:themeFill="background1" w:themeFillShade="D9"/>
          </w:tcPr>
          <w:p w14:paraId="40B925E6" w14:textId="77777777" w:rsidR="00191FEE" w:rsidRPr="000F1C01" w:rsidRDefault="00191FEE" w:rsidP="001473CC">
            <w:pPr>
              <w:jc w:val="left"/>
            </w:pPr>
            <w:r w:rsidRPr="000F1C01">
              <w:t>Description</w:t>
            </w:r>
          </w:p>
        </w:tc>
        <w:tc>
          <w:tcPr>
            <w:tcW w:w="518" w:type="dxa"/>
            <w:shd w:val="clear" w:color="auto" w:fill="D9D9D9" w:themeFill="background1" w:themeFillShade="D9"/>
          </w:tcPr>
          <w:p w14:paraId="19EFBDFA" w14:textId="77777777" w:rsidR="00191FEE" w:rsidRPr="000F1C01" w:rsidRDefault="00191FEE" w:rsidP="000F1C01">
            <w:pPr>
              <w:jc w:val="left"/>
            </w:pPr>
            <w:r w:rsidRPr="000F1C01">
              <w:t>OK</w:t>
            </w:r>
          </w:p>
        </w:tc>
        <w:tc>
          <w:tcPr>
            <w:tcW w:w="545" w:type="dxa"/>
            <w:shd w:val="clear" w:color="auto" w:fill="D9D9D9" w:themeFill="background1" w:themeFillShade="D9"/>
          </w:tcPr>
          <w:p w14:paraId="1D57D5FF" w14:textId="77777777" w:rsidR="00191FEE" w:rsidRPr="000F1C01" w:rsidRDefault="00191FEE" w:rsidP="000F1C01">
            <w:pPr>
              <w:jc w:val="left"/>
            </w:pPr>
            <w:r w:rsidRPr="000F1C01">
              <w:t>Fail</w:t>
            </w:r>
          </w:p>
        </w:tc>
        <w:tc>
          <w:tcPr>
            <w:tcW w:w="529" w:type="dxa"/>
            <w:shd w:val="clear" w:color="auto" w:fill="D9D9D9" w:themeFill="background1" w:themeFillShade="D9"/>
          </w:tcPr>
          <w:p w14:paraId="4DB957A0" w14:textId="77777777" w:rsidR="00191FEE" w:rsidRPr="000F1C01" w:rsidRDefault="00191FEE" w:rsidP="000F1C01">
            <w:pPr>
              <w:jc w:val="left"/>
            </w:pPr>
            <w:r w:rsidRPr="000F1C01">
              <w:t>NA</w:t>
            </w:r>
          </w:p>
        </w:tc>
        <w:tc>
          <w:tcPr>
            <w:tcW w:w="1741" w:type="dxa"/>
            <w:shd w:val="clear" w:color="auto" w:fill="D9D9D9" w:themeFill="background1" w:themeFillShade="D9"/>
          </w:tcPr>
          <w:p w14:paraId="5A63739C" w14:textId="77777777" w:rsidR="00191FEE" w:rsidRPr="000F1C01" w:rsidRDefault="00191FEE" w:rsidP="000F1C01">
            <w:pPr>
              <w:jc w:val="left"/>
            </w:pPr>
            <w:r w:rsidRPr="000F1C01">
              <w:t>Remarks</w:t>
            </w:r>
          </w:p>
        </w:tc>
      </w:tr>
      <w:tr w:rsidR="009E196C" w:rsidRPr="000F1C01" w14:paraId="1EDFCB0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929AD08" w14:textId="77777777" w:rsidR="009E196C" w:rsidRPr="006B59B9" w:rsidRDefault="009E196C" w:rsidP="001473CC">
            <w:pPr>
              <w:jc w:val="left"/>
              <w:rPr>
                <w:b/>
              </w:rPr>
            </w:pPr>
            <w:r w:rsidRPr="006B59B9">
              <w:rPr>
                <w:b/>
              </w:rPr>
              <w:t>Names</w:t>
            </w:r>
          </w:p>
        </w:tc>
      </w:tr>
      <w:tr w:rsidR="00191FEE" w:rsidRPr="000F1C01" w14:paraId="65CBC537" w14:textId="77777777" w:rsidTr="006B36B0">
        <w:trPr>
          <w:trHeight w:val="284"/>
        </w:trPr>
        <w:tc>
          <w:tcPr>
            <w:tcW w:w="1016" w:type="dxa"/>
            <w:shd w:val="clear" w:color="auto" w:fill="auto"/>
          </w:tcPr>
          <w:p w14:paraId="0A7B703B" w14:textId="77777777" w:rsidR="00191FEE" w:rsidRDefault="00885458" w:rsidP="00B076A3">
            <w:pPr>
              <w:jc w:val="left"/>
            </w:pPr>
            <w:r>
              <w:t xml:space="preserve">{SCR1029} </w:t>
            </w:r>
          </w:p>
        </w:tc>
        <w:tc>
          <w:tcPr>
            <w:tcW w:w="1324" w:type="dxa"/>
          </w:tcPr>
          <w:p w14:paraId="3C8D47DF" w14:textId="77777777" w:rsidR="00191FEE" w:rsidRDefault="009F0376" w:rsidP="00284E78">
            <w:pPr>
              <w:jc w:val="left"/>
            </w:pPr>
            <w:r>
              <w:t>Protocol</w:t>
            </w:r>
          </w:p>
        </w:tc>
        <w:tc>
          <w:tcPr>
            <w:tcW w:w="4137" w:type="dxa"/>
            <w:shd w:val="clear" w:color="auto" w:fill="auto"/>
          </w:tcPr>
          <w:p w14:paraId="130B17F2"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2BA261E7" w14:textId="77777777" w:rsidR="00191FEE" w:rsidRPr="008B4C95" w:rsidRDefault="00191FEE"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38927129"/>
            <w14:checkbox>
              <w14:checked w14:val="0"/>
              <w14:checkedState w14:val="2612" w14:font="Arial Unicode MS"/>
              <w14:uncheckedState w14:val="2610" w14:font="Arial Unicode MS"/>
            </w14:checkbox>
          </w:sdtPr>
          <w:sdtContent>
            <w:tc>
              <w:tcPr>
                <w:tcW w:w="518" w:type="dxa"/>
                <w:shd w:val="clear" w:color="auto" w:fill="auto"/>
              </w:tcPr>
              <w:p w14:paraId="0F929D3C" w14:textId="77777777" w:rsidR="00191FEE" w:rsidRDefault="00191FEE" w:rsidP="00B076A3">
                <w:pPr>
                  <w:jc w:val="left"/>
                </w:pPr>
                <w:r w:rsidRPr="000F1C01">
                  <w:rPr>
                    <w:rFonts w:ascii="Segoe UI Symbol" w:hAnsi="Segoe UI Symbol" w:cs="Segoe UI Symbol"/>
                  </w:rPr>
                  <w:t>☐</w:t>
                </w:r>
              </w:p>
            </w:tc>
          </w:sdtContent>
        </w:sdt>
        <w:sdt>
          <w:sdtPr>
            <w:id w:val="-761295172"/>
            <w14:checkbox>
              <w14:checked w14:val="0"/>
              <w14:checkedState w14:val="2612" w14:font="Arial Unicode MS"/>
              <w14:uncheckedState w14:val="2610" w14:font="Arial Unicode MS"/>
            </w14:checkbox>
          </w:sdtPr>
          <w:sdtContent>
            <w:tc>
              <w:tcPr>
                <w:tcW w:w="545" w:type="dxa"/>
                <w:shd w:val="clear" w:color="auto" w:fill="auto"/>
              </w:tcPr>
              <w:p w14:paraId="06A6B0C3" w14:textId="77777777" w:rsidR="00191FEE" w:rsidRDefault="00191FEE" w:rsidP="00B076A3">
                <w:pPr>
                  <w:jc w:val="left"/>
                </w:pPr>
                <w:r w:rsidRPr="000F1C01">
                  <w:rPr>
                    <w:rFonts w:ascii="Segoe UI Symbol" w:hAnsi="Segoe UI Symbol" w:cs="Segoe UI Symbol"/>
                  </w:rPr>
                  <w:t>☐</w:t>
                </w:r>
              </w:p>
            </w:tc>
          </w:sdtContent>
        </w:sdt>
        <w:sdt>
          <w:sdtPr>
            <w:id w:val="1761643551"/>
            <w14:checkbox>
              <w14:checked w14:val="0"/>
              <w14:checkedState w14:val="2612" w14:font="Arial Unicode MS"/>
              <w14:uncheckedState w14:val="2610" w14:font="Arial Unicode MS"/>
            </w14:checkbox>
          </w:sdtPr>
          <w:sdtContent>
            <w:tc>
              <w:tcPr>
                <w:tcW w:w="529" w:type="dxa"/>
                <w:shd w:val="clear" w:color="auto" w:fill="auto"/>
              </w:tcPr>
              <w:p w14:paraId="43D7D187" w14:textId="77777777" w:rsidR="00191FEE" w:rsidRDefault="00191FEE" w:rsidP="00B076A3">
                <w:pPr>
                  <w:jc w:val="left"/>
                </w:pPr>
                <w:r w:rsidRPr="000F1C01">
                  <w:rPr>
                    <w:rFonts w:ascii="Segoe UI Symbol" w:hAnsi="Segoe UI Symbol" w:cs="Segoe UI Symbol"/>
                  </w:rPr>
                  <w:t>☐</w:t>
                </w:r>
              </w:p>
            </w:tc>
          </w:sdtContent>
        </w:sdt>
        <w:tc>
          <w:tcPr>
            <w:tcW w:w="1741" w:type="dxa"/>
            <w:shd w:val="clear" w:color="auto" w:fill="auto"/>
          </w:tcPr>
          <w:p w14:paraId="498DF3B8" w14:textId="77777777" w:rsidR="00191FEE" w:rsidRPr="000F1C01" w:rsidRDefault="00191FEE" w:rsidP="00B076A3">
            <w:pPr>
              <w:jc w:val="left"/>
            </w:pPr>
          </w:p>
        </w:tc>
      </w:tr>
    </w:tbl>
    <w:p w14:paraId="5559B3FC" w14:textId="77777777" w:rsidR="002E208E" w:rsidRPr="000F1C01" w:rsidRDefault="002E208E" w:rsidP="006B59B9">
      <w:pPr>
        <w:spacing w:line="259" w:lineRule="auto"/>
        <w:jc w:val="left"/>
      </w:pPr>
    </w:p>
    <w:p w14:paraId="6D5A9EB0" w14:textId="77777777" w:rsidR="000F1C01" w:rsidRDefault="000F1C01" w:rsidP="006B59B9">
      <w:pPr>
        <w:pStyle w:val="Heading2"/>
      </w:pPr>
      <w:bookmarkStart w:id="9" w:name="_Toc473039741"/>
      <w:bookmarkStart w:id="10" w:name="_Toc83650864"/>
      <w:r w:rsidRPr="000F1C01">
        <w:t>Protocol</w:t>
      </w:r>
      <w:bookmarkEnd w:id="9"/>
      <w:bookmarkEnd w:id="10"/>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16"/>
        <w:gridCol w:w="1324"/>
        <w:gridCol w:w="4320"/>
        <w:gridCol w:w="506"/>
        <w:gridCol w:w="535"/>
        <w:gridCol w:w="518"/>
        <w:gridCol w:w="1411"/>
      </w:tblGrid>
      <w:tr w:rsidR="00442AB7" w:rsidRPr="000F1C01" w14:paraId="1D4DF54E" w14:textId="77777777" w:rsidTr="006B36B0">
        <w:trPr>
          <w:cnfStyle w:val="100000000000" w:firstRow="1" w:lastRow="0" w:firstColumn="0" w:lastColumn="0" w:oddVBand="0" w:evenVBand="0" w:oddHBand="0" w:evenHBand="0" w:firstRowFirstColumn="0" w:firstRowLastColumn="0" w:lastRowFirstColumn="0" w:lastRowLastColumn="0"/>
          <w:trHeight w:val="284"/>
          <w:tblHeader/>
        </w:trPr>
        <w:tc>
          <w:tcPr>
            <w:tcW w:w="1016" w:type="dxa"/>
            <w:shd w:val="clear" w:color="auto" w:fill="D9D9D9" w:themeFill="background1" w:themeFillShade="D9"/>
          </w:tcPr>
          <w:p w14:paraId="4886C577" w14:textId="77777777" w:rsidR="005E5B68" w:rsidRPr="000F1C01" w:rsidRDefault="005E5B68" w:rsidP="000F1C01">
            <w:pPr>
              <w:jc w:val="left"/>
            </w:pPr>
            <w:r w:rsidRPr="000F1C01">
              <w:t>#</w:t>
            </w:r>
          </w:p>
        </w:tc>
        <w:tc>
          <w:tcPr>
            <w:tcW w:w="1324" w:type="dxa"/>
            <w:shd w:val="clear" w:color="auto" w:fill="D9D9D9" w:themeFill="background1" w:themeFillShade="D9"/>
          </w:tcPr>
          <w:p w14:paraId="75524610" w14:textId="77777777" w:rsidR="005E5B68" w:rsidRPr="000F1C01" w:rsidRDefault="00363DC8" w:rsidP="000F1C01">
            <w:pPr>
              <w:jc w:val="left"/>
            </w:pPr>
            <w:r>
              <w:t>Scope</w:t>
            </w:r>
          </w:p>
        </w:tc>
        <w:tc>
          <w:tcPr>
            <w:tcW w:w="4320" w:type="dxa"/>
            <w:shd w:val="clear" w:color="auto" w:fill="D9D9D9" w:themeFill="background1" w:themeFillShade="D9"/>
          </w:tcPr>
          <w:p w14:paraId="7056B9DD" w14:textId="77777777" w:rsidR="005E5B68" w:rsidRPr="000F1C01" w:rsidRDefault="005E5B68" w:rsidP="000F1C01">
            <w:pPr>
              <w:jc w:val="left"/>
            </w:pPr>
            <w:r w:rsidRPr="000F1C01">
              <w:t>Description</w:t>
            </w:r>
          </w:p>
        </w:tc>
        <w:tc>
          <w:tcPr>
            <w:tcW w:w="506" w:type="dxa"/>
            <w:shd w:val="clear" w:color="auto" w:fill="D9D9D9" w:themeFill="background1" w:themeFillShade="D9"/>
          </w:tcPr>
          <w:p w14:paraId="4A253C69" w14:textId="77777777" w:rsidR="005E5B68" w:rsidRPr="000F1C01" w:rsidRDefault="005E5B68" w:rsidP="000F1C01">
            <w:pPr>
              <w:jc w:val="left"/>
            </w:pPr>
            <w:r w:rsidRPr="000F1C01">
              <w:t>OK</w:t>
            </w:r>
          </w:p>
        </w:tc>
        <w:tc>
          <w:tcPr>
            <w:tcW w:w="535" w:type="dxa"/>
            <w:shd w:val="clear" w:color="auto" w:fill="D9D9D9" w:themeFill="background1" w:themeFillShade="D9"/>
          </w:tcPr>
          <w:p w14:paraId="118B5BFE" w14:textId="77777777" w:rsidR="005E5B68" w:rsidRPr="000F1C01" w:rsidRDefault="005E5B68" w:rsidP="000F1C01">
            <w:pPr>
              <w:jc w:val="left"/>
            </w:pPr>
            <w:r w:rsidRPr="000F1C01">
              <w:t>Fail</w:t>
            </w:r>
          </w:p>
        </w:tc>
        <w:tc>
          <w:tcPr>
            <w:tcW w:w="518" w:type="dxa"/>
            <w:shd w:val="clear" w:color="auto" w:fill="D9D9D9" w:themeFill="background1" w:themeFillShade="D9"/>
          </w:tcPr>
          <w:p w14:paraId="2A54DC91" w14:textId="77777777" w:rsidR="005E5B68" w:rsidRPr="000F1C01" w:rsidRDefault="005E5B68" w:rsidP="000F1C01">
            <w:pPr>
              <w:jc w:val="left"/>
            </w:pPr>
            <w:r w:rsidRPr="000F1C01">
              <w:t>NA</w:t>
            </w:r>
          </w:p>
        </w:tc>
        <w:tc>
          <w:tcPr>
            <w:tcW w:w="1411" w:type="dxa"/>
            <w:shd w:val="clear" w:color="auto" w:fill="D9D9D9" w:themeFill="background1" w:themeFillShade="D9"/>
          </w:tcPr>
          <w:p w14:paraId="149E707C" w14:textId="77777777" w:rsidR="005E5B68" w:rsidRPr="000F1C01" w:rsidRDefault="005E5B68" w:rsidP="000F1C01">
            <w:pPr>
              <w:jc w:val="left"/>
            </w:pPr>
            <w:r w:rsidRPr="000F1C01">
              <w:t>Remarks</w:t>
            </w:r>
          </w:p>
        </w:tc>
      </w:tr>
      <w:tr w:rsidR="003326EC" w:rsidRPr="000F1C01" w14:paraId="35615EC3"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shd w:val="clear" w:color="auto" w:fill="EDEDED" w:themeFill="accent3" w:themeFillTint="33"/>
          </w:tcPr>
          <w:p w14:paraId="52C863E9" w14:textId="77777777" w:rsidR="003326EC" w:rsidRDefault="003326EC" w:rsidP="006A4A3F">
            <w:pPr>
              <w:keepNext/>
              <w:jc w:val="left"/>
            </w:pPr>
            <w:r w:rsidRPr="000F1C01">
              <w:rPr>
                <w:b/>
              </w:rPr>
              <w:t>Logic</w:t>
            </w:r>
          </w:p>
        </w:tc>
        <w:tc>
          <w:tcPr>
            <w:tcW w:w="1324" w:type="dxa"/>
            <w:shd w:val="clear" w:color="auto" w:fill="EDEDED" w:themeFill="accent3" w:themeFillTint="33"/>
          </w:tcPr>
          <w:p w14:paraId="6CADD2C9" w14:textId="77777777" w:rsidR="003326EC" w:rsidDel="00D05558" w:rsidRDefault="003326EC" w:rsidP="00F31861">
            <w:pPr>
              <w:jc w:val="left"/>
            </w:pPr>
          </w:p>
        </w:tc>
        <w:tc>
          <w:tcPr>
            <w:tcW w:w="4320" w:type="dxa"/>
            <w:shd w:val="clear" w:color="auto" w:fill="EDEDED" w:themeFill="accent3" w:themeFillTint="33"/>
          </w:tcPr>
          <w:p w14:paraId="637C4D7F" w14:textId="77777777" w:rsidR="003326EC" w:rsidDel="00885458" w:rsidRDefault="003326EC" w:rsidP="00F31861">
            <w:pPr>
              <w:jc w:val="left"/>
            </w:pPr>
          </w:p>
        </w:tc>
        <w:tc>
          <w:tcPr>
            <w:tcW w:w="506" w:type="dxa"/>
            <w:shd w:val="clear" w:color="auto" w:fill="EDEDED" w:themeFill="accent3" w:themeFillTint="33"/>
          </w:tcPr>
          <w:p w14:paraId="32B5F14E" w14:textId="77777777" w:rsidR="003326EC" w:rsidRDefault="003326EC" w:rsidP="00F31861">
            <w:pPr>
              <w:jc w:val="left"/>
            </w:pPr>
          </w:p>
        </w:tc>
        <w:tc>
          <w:tcPr>
            <w:tcW w:w="535" w:type="dxa"/>
            <w:shd w:val="clear" w:color="auto" w:fill="EDEDED" w:themeFill="accent3" w:themeFillTint="33"/>
          </w:tcPr>
          <w:p w14:paraId="08F713F5" w14:textId="77777777" w:rsidR="003326EC" w:rsidRDefault="003326EC" w:rsidP="00F31861">
            <w:pPr>
              <w:jc w:val="left"/>
            </w:pPr>
          </w:p>
        </w:tc>
        <w:tc>
          <w:tcPr>
            <w:tcW w:w="518" w:type="dxa"/>
            <w:shd w:val="clear" w:color="auto" w:fill="EDEDED" w:themeFill="accent3" w:themeFillTint="33"/>
          </w:tcPr>
          <w:p w14:paraId="09C55096" w14:textId="77777777" w:rsidR="003326EC" w:rsidRDefault="003326EC" w:rsidP="00F31861">
            <w:pPr>
              <w:jc w:val="left"/>
            </w:pPr>
          </w:p>
        </w:tc>
        <w:tc>
          <w:tcPr>
            <w:tcW w:w="1411" w:type="dxa"/>
            <w:shd w:val="clear" w:color="auto" w:fill="EDEDED" w:themeFill="accent3" w:themeFillTint="33"/>
          </w:tcPr>
          <w:p w14:paraId="71B12EE8" w14:textId="77777777" w:rsidR="003326EC" w:rsidRPr="000F1C01" w:rsidRDefault="003326EC" w:rsidP="00F31861">
            <w:pPr>
              <w:jc w:val="left"/>
            </w:pPr>
          </w:p>
        </w:tc>
      </w:tr>
      <w:tr w:rsidR="005E5B68" w:rsidRPr="000F1C01" w14:paraId="7437585B" w14:textId="77777777" w:rsidTr="006B36B0">
        <w:trPr>
          <w:trHeight w:val="284"/>
        </w:trPr>
        <w:tc>
          <w:tcPr>
            <w:tcW w:w="1016" w:type="dxa"/>
          </w:tcPr>
          <w:p w14:paraId="737D28A4" w14:textId="77777777" w:rsidR="005E5B68" w:rsidRPr="000F1C01" w:rsidRDefault="00885458" w:rsidP="00F31861">
            <w:pPr>
              <w:jc w:val="left"/>
            </w:pPr>
            <w:r>
              <w:t xml:space="preserve">{SCR1114} </w:t>
            </w:r>
          </w:p>
        </w:tc>
        <w:tc>
          <w:tcPr>
            <w:tcW w:w="1324" w:type="dxa"/>
          </w:tcPr>
          <w:p w14:paraId="238D1890" w14:textId="77777777" w:rsidR="005E5B68" w:rsidRDefault="00D05558" w:rsidP="00F31861">
            <w:pPr>
              <w:jc w:val="left"/>
            </w:pPr>
            <w:r>
              <w:t>Protocol</w:t>
            </w:r>
          </w:p>
        </w:tc>
        <w:tc>
          <w:tcPr>
            <w:tcW w:w="4320" w:type="dxa"/>
          </w:tcPr>
          <w:p w14:paraId="76F3FEE3"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0"/>
              <w14:checkedState w14:val="2612" w14:font="Arial Unicode MS"/>
              <w14:uncheckedState w14:val="2610" w14:font="Arial Unicode MS"/>
            </w14:checkbox>
          </w:sdtPr>
          <w:sdtContent>
            <w:tc>
              <w:tcPr>
                <w:tcW w:w="506" w:type="dxa"/>
              </w:tcPr>
              <w:p w14:paraId="09863B9C"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144388155"/>
            <w14:checkbox>
              <w14:checked w14:val="0"/>
              <w14:checkedState w14:val="2612" w14:font="Arial Unicode MS"/>
              <w14:uncheckedState w14:val="2610" w14:font="Arial Unicode MS"/>
            </w14:checkbox>
          </w:sdtPr>
          <w:sdtContent>
            <w:tc>
              <w:tcPr>
                <w:tcW w:w="535" w:type="dxa"/>
              </w:tcPr>
              <w:p w14:paraId="7DA98DE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539042180"/>
            <w14:checkbox>
              <w14:checked w14:val="0"/>
              <w14:checkedState w14:val="2612" w14:font="Arial Unicode MS"/>
              <w14:uncheckedState w14:val="2610" w14:font="Arial Unicode MS"/>
            </w14:checkbox>
          </w:sdtPr>
          <w:sdtContent>
            <w:tc>
              <w:tcPr>
                <w:tcW w:w="518" w:type="dxa"/>
              </w:tcPr>
              <w:p w14:paraId="6CB707DA"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44B5241D" w14:textId="77777777" w:rsidR="005E5B68" w:rsidRPr="000F1C01" w:rsidRDefault="005E5B68" w:rsidP="00F31861">
            <w:pPr>
              <w:jc w:val="left"/>
            </w:pPr>
          </w:p>
        </w:tc>
      </w:tr>
      <w:tr w:rsidR="00C63541" w:rsidRPr="000F1C01" w14:paraId="27D2F429"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A458383" w14:textId="77777777" w:rsidR="00C63541" w:rsidRPr="000F1C01" w:rsidRDefault="00C63541" w:rsidP="00F31861">
            <w:pPr>
              <w:jc w:val="left"/>
              <w:rPr>
                <w:b/>
              </w:rPr>
            </w:pPr>
            <w:r w:rsidRPr="000F1C01">
              <w:rPr>
                <w:b/>
              </w:rPr>
              <w:t>DVE</w:t>
            </w:r>
          </w:p>
        </w:tc>
      </w:tr>
      <w:tr w:rsidR="005E5B68" w:rsidRPr="000F1C01" w14:paraId="358938EF" w14:textId="77777777" w:rsidTr="006B36B0">
        <w:trPr>
          <w:trHeight w:val="284"/>
        </w:trPr>
        <w:tc>
          <w:tcPr>
            <w:tcW w:w="1016" w:type="dxa"/>
          </w:tcPr>
          <w:p w14:paraId="62ED8BE1" w14:textId="77777777" w:rsidR="005E5B68" w:rsidRPr="000F1C01" w:rsidRDefault="00D81E74" w:rsidP="00F31861">
            <w:pPr>
              <w:jc w:val="left"/>
            </w:pPr>
            <w:r>
              <w:t xml:space="preserve">{SCR1130} </w:t>
            </w:r>
          </w:p>
        </w:tc>
        <w:tc>
          <w:tcPr>
            <w:tcW w:w="1324" w:type="dxa"/>
          </w:tcPr>
          <w:p w14:paraId="4E1C1F6A" w14:textId="77777777" w:rsidR="005E5B68" w:rsidRDefault="009F0376" w:rsidP="00F31861">
            <w:pPr>
              <w:jc w:val="left"/>
            </w:pPr>
            <w:r>
              <w:t>Protocol</w:t>
            </w:r>
          </w:p>
        </w:tc>
        <w:tc>
          <w:tcPr>
            <w:tcW w:w="4320" w:type="dxa"/>
          </w:tcPr>
          <w:p w14:paraId="27EDF5D5"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06" w:type="dxa"/>
              </w:tcPr>
              <w:p w14:paraId="6EFCBB6D" w14:textId="77777777" w:rsidR="005E5B68" w:rsidRDefault="005E5B68" w:rsidP="00F31861">
                <w:pPr>
                  <w:jc w:val="left"/>
                </w:pPr>
                <w:r w:rsidRPr="000F1C01">
                  <w:rPr>
                    <w:rFonts w:ascii="Segoe UI Symbol" w:hAnsi="Segoe UI Symbol" w:cs="Segoe UI Symbol"/>
                  </w:rPr>
                  <w:t>☐</w:t>
                </w:r>
              </w:p>
            </w:tc>
          </w:sdtContent>
        </w:sdt>
        <w:sdt>
          <w:sdtPr>
            <w:id w:val="243302471"/>
            <w14:checkbox>
              <w14:checked w14:val="0"/>
              <w14:checkedState w14:val="2612" w14:font="Arial Unicode MS"/>
              <w14:uncheckedState w14:val="2610" w14:font="Arial Unicode MS"/>
            </w14:checkbox>
          </w:sdtPr>
          <w:sdtContent>
            <w:tc>
              <w:tcPr>
                <w:tcW w:w="535" w:type="dxa"/>
              </w:tcPr>
              <w:p w14:paraId="70AF36A3" w14:textId="77777777" w:rsidR="005E5B68" w:rsidRDefault="005E5B68" w:rsidP="00F31861">
                <w:pPr>
                  <w:jc w:val="left"/>
                </w:pPr>
                <w:r w:rsidRPr="000F1C01">
                  <w:rPr>
                    <w:rFonts w:ascii="Segoe UI Symbol" w:hAnsi="Segoe UI Symbol" w:cs="Segoe UI Symbol"/>
                  </w:rPr>
                  <w:t>☐</w:t>
                </w:r>
              </w:p>
            </w:tc>
          </w:sdtContent>
        </w:sdt>
        <w:sdt>
          <w:sdtPr>
            <w:id w:val="1248694085"/>
            <w14:checkbox>
              <w14:checked w14:val="0"/>
              <w14:checkedState w14:val="2612" w14:font="Arial Unicode MS"/>
              <w14:uncheckedState w14:val="2610" w14:font="Arial Unicode MS"/>
            </w14:checkbox>
          </w:sdtPr>
          <w:sdtContent>
            <w:tc>
              <w:tcPr>
                <w:tcW w:w="518" w:type="dxa"/>
              </w:tcPr>
              <w:p w14:paraId="0CCFF6BE" w14:textId="77777777" w:rsidR="005E5B68" w:rsidRDefault="005E5B68" w:rsidP="00F31861">
                <w:pPr>
                  <w:jc w:val="left"/>
                </w:pPr>
                <w:r w:rsidRPr="000F1C01">
                  <w:rPr>
                    <w:rFonts w:ascii="Segoe UI Symbol" w:hAnsi="Segoe UI Symbol" w:cs="Segoe UI Symbol"/>
                  </w:rPr>
                  <w:t>☐</w:t>
                </w:r>
              </w:p>
            </w:tc>
          </w:sdtContent>
        </w:sdt>
        <w:tc>
          <w:tcPr>
            <w:tcW w:w="1411" w:type="dxa"/>
          </w:tcPr>
          <w:p w14:paraId="21397D50" w14:textId="77777777" w:rsidR="005E5B68" w:rsidRPr="000F1C01" w:rsidRDefault="005E5B68" w:rsidP="00F31861">
            <w:pPr>
              <w:jc w:val="left"/>
            </w:pPr>
          </w:p>
        </w:tc>
      </w:tr>
      <w:tr w:rsidR="00A01AA9" w:rsidRPr="000F1C01" w14:paraId="5389CC6A"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6C59FE9D" w14:textId="77777777" w:rsidR="00A01AA9" w:rsidRPr="000F1C01" w:rsidRDefault="00A01AA9" w:rsidP="007D5613">
            <w:pPr>
              <w:keepNext/>
              <w:jc w:val="left"/>
              <w:rPr>
                <w:b/>
              </w:rPr>
            </w:pPr>
            <w:r w:rsidRPr="000F1C01">
              <w:rPr>
                <w:b/>
              </w:rPr>
              <w:lastRenderedPageBreak/>
              <w:t>Tables</w:t>
            </w:r>
          </w:p>
        </w:tc>
      </w:tr>
      <w:tr w:rsidR="005E5B68" w:rsidRPr="000F1C01" w14:paraId="136589AA" w14:textId="77777777" w:rsidTr="006B36B0">
        <w:trPr>
          <w:trHeight w:val="284"/>
        </w:trPr>
        <w:tc>
          <w:tcPr>
            <w:tcW w:w="1016" w:type="dxa"/>
          </w:tcPr>
          <w:p w14:paraId="6873D041" w14:textId="77777777" w:rsidR="005E5B68" w:rsidRPr="000F1C01" w:rsidRDefault="00D81E74" w:rsidP="00F31861">
            <w:pPr>
              <w:jc w:val="left"/>
            </w:pPr>
            <w:r>
              <w:t xml:space="preserve">{SCR1137} </w:t>
            </w:r>
          </w:p>
        </w:tc>
        <w:tc>
          <w:tcPr>
            <w:tcW w:w="1324" w:type="dxa"/>
          </w:tcPr>
          <w:p w14:paraId="3E092DF9" w14:textId="77777777" w:rsidR="005E5B68" w:rsidRDefault="009F0376" w:rsidP="00EB16B9">
            <w:pPr>
              <w:jc w:val="left"/>
            </w:pPr>
            <w:r>
              <w:t>Protocol</w:t>
            </w:r>
          </w:p>
        </w:tc>
        <w:tc>
          <w:tcPr>
            <w:tcW w:w="4320" w:type="dxa"/>
          </w:tcPr>
          <w:p w14:paraId="01357391" w14:textId="77777777" w:rsidR="005E5B68" w:rsidRDefault="005E5B68" w:rsidP="007D5613">
            <w:pPr>
              <w:keepNext/>
              <w:keepLines/>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A9F2770" w14:textId="77777777" w:rsidR="005E5B68" w:rsidRPr="008B4C95" w:rsidRDefault="005E5B68" w:rsidP="006A4A3F">
            <w:pPr>
              <w:spacing w:before="120"/>
              <w:jc w:val="left"/>
              <w:rPr>
                <w:b/>
              </w:rPr>
            </w:pPr>
            <w:r w:rsidRPr="008B4C95">
              <w:rPr>
                <w:b/>
                <w:i/>
              </w:rPr>
              <w:t xml:space="preserve">Warning: </w:t>
            </w:r>
            <w:r w:rsidR="00F9044E">
              <w:rPr>
                <w:b/>
                <w:i/>
              </w:rPr>
              <w:t>Possible impact on existing platforms if changed in existing protocol</w:t>
            </w:r>
            <w:r w:rsidRPr="008B4C95">
              <w:rPr>
                <w:b/>
                <w:i/>
              </w:rPr>
              <w:t>.</w:t>
            </w:r>
          </w:p>
        </w:tc>
        <w:sdt>
          <w:sdtPr>
            <w:id w:val="-345407119"/>
            <w14:checkbox>
              <w14:checked w14:val="0"/>
              <w14:checkedState w14:val="2612" w14:font="Arial Unicode MS"/>
              <w14:uncheckedState w14:val="2610" w14:font="Arial Unicode MS"/>
            </w14:checkbox>
          </w:sdtPr>
          <w:sdtContent>
            <w:tc>
              <w:tcPr>
                <w:tcW w:w="506" w:type="dxa"/>
              </w:tcPr>
              <w:p w14:paraId="46B8E282" w14:textId="77777777" w:rsidR="005E5B68" w:rsidRDefault="005E5B68" w:rsidP="00F31861">
                <w:pPr>
                  <w:jc w:val="left"/>
                </w:pPr>
                <w:r w:rsidRPr="000F1C01">
                  <w:rPr>
                    <w:rFonts w:ascii="Segoe UI Symbol" w:hAnsi="Segoe UI Symbol" w:cs="Segoe UI Symbol"/>
                  </w:rPr>
                  <w:t>☐</w:t>
                </w:r>
              </w:p>
            </w:tc>
          </w:sdtContent>
        </w:sdt>
        <w:sdt>
          <w:sdtPr>
            <w:id w:val="-49148256"/>
            <w14:checkbox>
              <w14:checked w14:val="0"/>
              <w14:checkedState w14:val="2612" w14:font="Arial Unicode MS"/>
              <w14:uncheckedState w14:val="2610" w14:font="Arial Unicode MS"/>
            </w14:checkbox>
          </w:sdtPr>
          <w:sdtContent>
            <w:tc>
              <w:tcPr>
                <w:tcW w:w="535" w:type="dxa"/>
              </w:tcPr>
              <w:p w14:paraId="3DD66D1E" w14:textId="77777777" w:rsidR="005E5B68" w:rsidRDefault="005E5B68" w:rsidP="00F31861">
                <w:pPr>
                  <w:jc w:val="left"/>
                </w:pPr>
                <w:r w:rsidRPr="000F1C01">
                  <w:rPr>
                    <w:rFonts w:ascii="Segoe UI Symbol" w:hAnsi="Segoe UI Symbol" w:cs="Segoe UI Symbol"/>
                  </w:rPr>
                  <w:t>☐</w:t>
                </w:r>
              </w:p>
            </w:tc>
          </w:sdtContent>
        </w:sdt>
        <w:sdt>
          <w:sdtPr>
            <w:id w:val="1389309140"/>
            <w14:checkbox>
              <w14:checked w14:val="0"/>
              <w14:checkedState w14:val="2612" w14:font="Arial Unicode MS"/>
              <w14:uncheckedState w14:val="2610" w14:font="Arial Unicode MS"/>
            </w14:checkbox>
          </w:sdtPr>
          <w:sdtContent>
            <w:tc>
              <w:tcPr>
                <w:tcW w:w="518" w:type="dxa"/>
              </w:tcPr>
              <w:p w14:paraId="6624F435" w14:textId="77777777" w:rsidR="005E5B68" w:rsidRDefault="005E5B68" w:rsidP="00F31861">
                <w:pPr>
                  <w:jc w:val="left"/>
                </w:pPr>
                <w:r w:rsidRPr="000F1C01">
                  <w:rPr>
                    <w:rFonts w:ascii="Segoe UI Symbol" w:hAnsi="Segoe UI Symbol" w:cs="Segoe UI Symbol"/>
                  </w:rPr>
                  <w:t>☐</w:t>
                </w:r>
              </w:p>
            </w:tc>
          </w:sdtContent>
        </w:sdt>
        <w:tc>
          <w:tcPr>
            <w:tcW w:w="1411" w:type="dxa"/>
          </w:tcPr>
          <w:p w14:paraId="32B98D11" w14:textId="77777777" w:rsidR="005E5B68" w:rsidRPr="000F1C01" w:rsidRDefault="005E5B68" w:rsidP="00F31861">
            <w:pPr>
              <w:jc w:val="left"/>
            </w:pPr>
          </w:p>
        </w:tc>
      </w:tr>
      <w:tr w:rsidR="005E5B68" w:rsidRPr="000F1C01" w14:paraId="0417519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395EF2FC" w14:textId="77777777" w:rsidR="005E5B68" w:rsidRPr="000F1C01" w:rsidRDefault="00D81E74" w:rsidP="00F31861">
            <w:pPr>
              <w:jc w:val="left"/>
            </w:pPr>
            <w:r>
              <w:t xml:space="preserve">{SCR1141} </w:t>
            </w:r>
          </w:p>
        </w:tc>
        <w:tc>
          <w:tcPr>
            <w:tcW w:w="1324" w:type="dxa"/>
          </w:tcPr>
          <w:p w14:paraId="0A9C782E" w14:textId="77777777" w:rsidR="005E5B68" w:rsidRDefault="00982AEF" w:rsidP="00F31861">
            <w:pPr>
              <w:jc w:val="left"/>
            </w:pPr>
            <w:r>
              <w:t>Protocol</w:t>
            </w:r>
          </w:p>
        </w:tc>
        <w:tc>
          <w:tcPr>
            <w:tcW w:w="4320" w:type="dxa"/>
          </w:tcPr>
          <w:p w14:paraId="2FBB2CE4" w14:textId="77777777" w:rsidR="005E5B68" w:rsidRPr="000F1C01" w:rsidRDefault="005E5B68" w:rsidP="00F31861">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0"/>
              <w14:checkedState w14:val="2612" w14:font="Arial Unicode MS"/>
              <w14:uncheckedState w14:val="2610" w14:font="Arial Unicode MS"/>
            </w14:checkbox>
          </w:sdtPr>
          <w:sdtContent>
            <w:tc>
              <w:tcPr>
                <w:tcW w:w="506" w:type="dxa"/>
              </w:tcPr>
              <w:p w14:paraId="3AB5F8C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1338538528"/>
            <w14:checkbox>
              <w14:checked w14:val="0"/>
              <w14:checkedState w14:val="2612" w14:font="Arial Unicode MS"/>
              <w14:uncheckedState w14:val="2610" w14:font="Arial Unicode MS"/>
            </w14:checkbox>
          </w:sdtPr>
          <w:sdtContent>
            <w:tc>
              <w:tcPr>
                <w:tcW w:w="535" w:type="dxa"/>
              </w:tcPr>
              <w:p w14:paraId="72169F5F"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sdt>
          <w:sdtPr>
            <w:id w:val="935247856"/>
            <w14:checkbox>
              <w14:checked w14:val="0"/>
              <w14:checkedState w14:val="2612" w14:font="Arial Unicode MS"/>
              <w14:uncheckedState w14:val="2610" w14:font="Arial Unicode MS"/>
            </w14:checkbox>
          </w:sdtPr>
          <w:sdtContent>
            <w:tc>
              <w:tcPr>
                <w:tcW w:w="518" w:type="dxa"/>
              </w:tcPr>
              <w:p w14:paraId="68ECE39D" w14:textId="77777777" w:rsidR="005E5B68" w:rsidRPr="000F1C01" w:rsidRDefault="005E5B68" w:rsidP="00F31861">
                <w:pPr>
                  <w:jc w:val="left"/>
                  <w:rPr>
                    <w:rFonts w:ascii="Segoe UI Symbol" w:hAnsi="Segoe UI Symbol" w:cs="Segoe UI Symbol"/>
                  </w:rPr>
                </w:pPr>
                <w:r w:rsidRPr="000F1C01">
                  <w:rPr>
                    <w:rFonts w:ascii="Segoe UI Symbol" w:hAnsi="Segoe UI Symbol" w:cs="Segoe UI Symbol"/>
                  </w:rPr>
                  <w:t>☐</w:t>
                </w:r>
              </w:p>
            </w:tc>
          </w:sdtContent>
        </w:sdt>
        <w:tc>
          <w:tcPr>
            <w:tcW w:w="1411" w:type="dxa"/>
          </w:tcPr>
          <w:p w14:paraId="62E4F1A6" w14:textId="77777777" w:rsidR="005E5B68" w:rsidRPr="000F1C01" w:rsidRDefault="005E5B68" w:rsidP="00F31861">
            <w:pPr>
              <w:jc w:val="left"/>
            </w:pPr>
          </w:p>
        </w:tc>
      </w:tr>
      <w:tr w:rsidR="00A01AA9" w:rsidRPr="000F1C01" w14:paraId="697838B9" w14:textId="77777777" w:rsidTr="006B36B0">
        <w:trPr>
          <w:trHeight w:val="284"/>
        </w:trPr>
        <w:tc>
          <w:tcPr>
            <w:tcW w:w="9630" w:type="dxa"/>
            <w:gridSpan w:val="7"/>
            <w:shd w:val="clear" w:color="auto" w:fill="F2F2F2" w:themeFill="background1" w:themeFillShade="F2"/>
          </w:tcPr>
          <w:p w14:paraId="0DA0B624" w14:textId="77777777" w:rsidR="00A01AA9" w:rsidRPr="000F1C01" w:rsidRDefault="00A01AA9" w:rsidP="00B170BF">
            <w:pPr>
              <w:keepNext/>
              <w:jc w:val="left"/>
              <w:rPr>
                <w:b/>
              </w:rPr>
            </w:pPr>
            <w:r w:rsidRPr="000F1C01">
              <w:rPr>
                <w:b/>
              </w:rPr>
              <w:t xml:space="preserve">QActions </w:t>
            </w:r>
          </w:p>
        </w:tc>
      </w:tr>
      <w:tr w:rsidR="005E5B68" w:rsidRPr="000F1C01" w14:paraId="1C90EBDE"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44251382" w14:textId="77777777" w:rsidR="005E5B68" w:rsidRPr="000F1C01" w:rsidRDefault="00A01AA9" w:rsidP="00F31861">
            <w:pPr>
              <w:jc w:val="left"/>
            </w:pPr>
            <w:r>
              <w:t xml:space="preserve">{SCR1194} </w:t>
            </w:r>
          </w:p>
        </w:tc>
        <w:tc>
          <w:tcPr>
            <w:tcW w:w="1324" w:type="dxa"/>
          </w:tcPr>
          <w:p w14:paraId="5D6A3732" w14:textId="77777777" w:rsidR="005E5B68" w:rsidRDefault="005144B9" w:rsidP="009E4456">
            <w:pPr>
              <w:jc w:val="left"/>
            </w:pPr>
            <w:r>
              <w:t>Protocol</w:t>
            </w:r>
          </w:p>
        </w:tc>
        <w:tc>
          <w:tcPr>
            <w:tcW w:w="4320" w:type="dxa"/>
          </w:tcPr>
          <w:p w14:paraId="4ED45241" w14:textId="77777777" w:rsidR="005E5B68" w:rsidRPr="000F1C01" w:rsidRDefault="005E5B68" w:rsidP="009E4456">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06" w:type="dxa"/>
              </w:tcPr>
              <w:p w14:paraId="42646054" w14:textId="77777777" w:rsidR="005E5B68" w:rsidRDefault="005E5B68" w:rsidP="00F31861">
                <w:pPr>
                  <w:jc w:val="left"/>
                </w:pPr>
                <w:r w:rsidRPr="000F1C01">
                  <w:rPr>
                    <w:rFonts w:ascii="Segoe UI Symbol" w:hAnsi="Segoe UI Symbol" w:cs="Segoe UI Symbol"/>
                  </w:rPr>
                  <w:t>☐</w:t>
                </w:r>
              </w:p>
            </w:tc>
          </w:sdtContent>
        </w:sdt>
        <w:sdt>
          <w:sdtPr>
            <w:id w:val="1480261221"/>
            <w14:checkbox>
              <w14:checked w14:val="0"/>
              <w14:checkedState w14:val="2612" w14:font="Arial Unicode MS"/>
              <w14:uncheckedState w14:val="2610" w14:font="Arial Unicode MS"/>
            </w14:checkbox>
          </w:sdtPr>
          <w:sdtContent>
            <w:tc>
              <w:tcPr>
                <w:tcW w:w="535" w:type="dxa"/>
              </w:tcPr>
              <w:p w14:paraId="1FD052C1" w14:textId="77777777" w:rsidR="005E5B68" w:rsidRDefault="005E5B68" w:rsidP="00F31861">
                <w:pPr>
                  <w:jc w:val="left"/>
                </w:pPr>
                <w:r w:rsidRPr="000F1C01">
                  <w:rPr>
                    <w:rFonts w:ascii="Segoe UI Symbol" w:hAnsi="Segoe UI Symbol" w:cs="Segoe UI Symbol"/>
                  </w:rPr>
                  <w:t>☐</w:t>
                </w:r>
              </w:p>
            </w:tc>
          </w:sdtContent>
        </w:sdt>
        <w:sdt>
          <w:sdtPr>
            <w:id w:val="1866711281"/>
            <w14:checkbox>
              <w14:checked w14:val="0"/>
              <w14:checkedState w14:val="2612" w14:font="Arial Unicode MS"/>
              <w14:uncheckedState w14:val="2610" w14:font="Arial Unicode MS"/>
            </w14:checkbox>
          </w:sdtPr>
          <w:sdtContent>
            <w:tc>
              <w:tcPr>
                <w:tcW w:w="518" w:type="dxa"/>
              </w:tcPr>
              <w:p w14:paraId="16038098" w14:textId="77777777" w:rsidR="005E5B68" w:rsidRDefault="005E5B68" w:rsidP="00F31861">
                <w:pPr>
                  <w:jc w:val="left"/>
                </w:pPr>
                <w:r w:rsidRPr="000F1C01">
                  <w:rPr>
                    <w:rFonts w:ascii="Segoe UI Symbol" w:hAnsi="Segoe UI Symbol" w:cs="Segoe UI Symbol"/>
                  </w:rPr>
                  <w:t>☐</w:t>
                </w:r>
              </w:p>
            </w:tc>
          </w:sdtContent>
        </w:sdt>
        <w:tc>
          <w:tcPr>
            <w:tcW w:w="1411" w:type="dxa"/>
          </w:tcPr>
          <w:p w14:paraId="1F690FD4" w14:textId="77777777" w:rsidR="005E5B68" w:rsidRPr="000F1C01" w:rsidRDefault="005E5B68" w:rsidP="00F31861">
            <w:pPr>
              <w:jc w:val="left"/>
            </w:pPr>
          </w:p>
        </w:tc>
      </w:tr>
      <w:tr w:rsidR="005E5B68" w:rsidRPr="000F1C01" w14:paraId="574C3178" w14:textId="77777777" w:rsidTr="006B36B0">
        <w:trPr>
          <w:trHeight w:val="284"/>
        </w:trPr>
        <w:tc>
          <w:tcPr>
            <w:tcW w:w="1016" w:type="dxa"/>
          </w:tcPr>
          <w:p w14:paraId="7EB571CC" w14:textId="77777777" w:rsidR="005E5B68" w:rsidRDefault="00A01AA9" w:rsidP="00353214">
            <w:pPr>
              <w:jc w:val="left"/>
            </w:pPr>
            <w:r>
              <w:t xml:space="preserve">{SCR1195} </w:t>
            </w:r>
          </w:p>
        </w:tc>
        <w:tc>
          <w:tcPr>
            <w:tcW w:w="1324" w:type="dxa"/>
          </w:tcPr>
          <w:p w14:paraId="11DB8A43" w14:textId="77777777" w:rsidR="005E5B68" w:rsidRDefault="005144B9" w:rsidP="00353214">
            <w:pPr>
              <w:jc w:val="left"/>
            </w:pPr>
            <w:r>
              <w:t>Protocol</w:t>
            </w:r>
          </w:p>
        </w:tc>
        <w:tc>
          <w:tcPr>
            <w:tcW w:w="4320" w:type="dxa"/>
          </w:tcPr>
          <w:p w14:paraId="2E53D63A" w14:textId="77777777" w:rsidR="005E5B68" w:rsidRDefault="005E5B68" w:rsidP="00353214">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06" w:type="dxa"/>
              </w:tcPr>
              <w:p w14:paraId="614E3726" w14:textId="77777777" w:rsidR="005E5B68" w:rsidRDefault="005E5B68" w:rsidP="00353214">
                <w:pPr>
                  <w:jc w:val="left"/>
                </w:pPr>
                <w:r w:rsidRPr="000F1C01">
                  <w:rPr>
                    <w:rFonts w:ascii="Segoe UI Symbol" w:hAnsi="Segoe UI Symbol" w:cs="Segoe UI Symbol"/>
                  </w:rPr>
                  <w:t>☐</w:t>
                </w:r>
              </w:p>
            </w:tc>
          </w:sdtContent>
        </w:sdt>
        <w:sdt>
          <w:sdtPr>
            <w:id w:val="511104100"/>
            <w14:checkbox>
              <w14:checked w14:val="0"/>
              <w14:checkedState w14:val="2612" w14:font="Arial Unicode MS"/>
              <w14:uncheckedState w14:val="2610" w14:font="Arial Unicode MS"/>
            </w14:checkbox>
          </w:sdtPr>
          <w:sdtContent>
            <w:tc>
              <w:tcPr>
                <w:tcW w:w="535" w:type="dxa"/>
              </w:tcPr>
              <w:p w14:paraId="10A6A2F8" w14:textId="77777777" w:rsidR="005E5B68" w:rsidRDefault="005E5B68" w:rsidP="00353214">
                <w:pPr>
                  <w:jc w:val="left"/>
                </w:pPr>
                <w:r w:rsidRPr="000F1C01">
                  <w:rPr>
                    <w:rFonts w:ascii="Segoe UI Symbol" w:hAnsi="Segoe UI Symbol" w:cs="Segoe UI Symbol"/>
                  </w:rPr>
                  <w:t>☐</w:t>
                </w:r>
              </w:p>
            </w:tc>
          </w:sdtContent>
        </w:sdt>
        <w:sdt>
          <w:sdtPr>
            <w:id w:val="2080324537"/>
            <w14:checkbox>
              <w14:checked w14:val="0"/>
              <w14:checkedState w14:val="2612" w14:font="Arial Unicode MS"/>
              <w14:uncheckedState w14:val="2610" w14:font="Arial Unicode MS"/>
            </w14:checkbox>
          </w:sdtPr>
          <w:sdtContent>
            <w:tc>
              <w:tcPr>
                <w:tcW w:w="518" w:type="dxa"/>
              </w:tcPr>
              <w:p w14:paraId="63C6C8BA" w14:textId="77777777" w:rsidR="005E5B68" w:rsidRDefault="005E5B68" w:rsidP="00353214">
                <w:pPr>
                  <w:jc w:val="left"/>
                </w:pPr>
                <w:r w:rsidRPr="000F1C01">
                  <w:rPr>
                    <w:rFonts w:ascii="Segoe UI Symbol" w:hAnsi="Segoe UI Symbol" w:cs="Segoe UI Symbol"/>
                  </w:rPr>
                  <w:t>☐</w:t>
                </w:r>
              </w:p>
            </w:tc>
          </w:sdtContent>
        </w:sdt>
        <w:tc>
          <w:tcPr>
            <w:tcW w:w="1411" w:type="dxa"/>
          </w:tcPr>
          <w:p w14:paraId="5C0F7018" w14:textId="77777777" w:rsidR="005E5B68" w:rsidRPr="000F1C01" w:rsidRDefault="005E5B68" w:rsidP="00353214">
            <w:pPr>
              <w:jc w:val="left"/>
            </w:pPr>
          </w:p>
        </w:tc>
      </w:tr>
      <w:tr w:rsidR="005E5B68" w:rsidRPr="000F1C01" w14:paraId="5702CA20"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1016" w:type="dxa"/>
          </w:tcPr>
          <w:p w14:paraId="21129FE3" w14:textId="77777777" w:rsidR="005E5B68" w:rsidRDefault="00A01AA9" w:rsidP="00353214">
            <w:pPr>
              <w:jc w:val="left"/>
            </w:pPr>
            <w:r>
              <w:t xml:space="preserve">{SCR1196} </w:t>
            </w:r>
          </w:p>
        </w:tc>
        <w:tc>
          <w:tcPr>
            <w:tcW w:w="1324" w:type="dxa"/>
          </w:tcPr>
          <w:p w14:paraId="628C9264" w14:textId="77777777" w:rsidR="005E5B68" w:rsidRDefault="00CA2201" w:rsidP="00353214">
            <w:pPr>
              <w:jc w:val="left"/>
            </w:pPr>
            <w:r>
              <w:t>Protocol</w:t>
            </w:r>
          </w:p>
        </w:tc>
        <w:tc>
          <w:tcPr>
            <w:tcW w:w="4320" w:type="dxa"/>
          </w:tcPr>
          <w:p w14:paraId="45D8F8BE" w14:textId="77777777" w:rsidR="005E5B68" w:rsidRDefault="00E72127" w:rsidP="00353214">
            <w:pPr>
              <w:jc w:val="left"/>
            </w:pPr>
            <w:r>
              <w:t>A time to sleep of at least 15</w:t>
            </w:r>
            <w:r w:rsidR="00450C91">
              <w:t> </w:t>
            </w:r>
            <w:r>
              <w:t>ms or a multiple of 15</w:t>
            </w:r>
            <w:r w:rsidR="00450C91">
              <w:t> </w:t>
            </w:r>
            <w:r>
              <w:t xml:space="preserve">ms is used with Thread.Sleep calls. A valid reason is specified to use Thread.Sleep </w:t>
            </w:r>
            <w:hyperlink w:anchor="_Thread.Sleep" w:history="1">
              <w:r w:rsidR="005E5B68" w:rsidRPr="00964C7A">
                <w:rPr>
                  <w:rStyle w:val="Hyperlink"/>
                </w:rPr>
                <w:t>(Ref. 3.5.8.11 Thread.Sleep)</w:t>
              </w:r>
            </w:hyperlink>
            <w:r w:rsidR="005E5B68">
              <w:t xml:space="preserve"> </w:t>
            </w:r>
          </w:p>
        </w:tc>
        <w:sdt>
          <w:sdtPr>
            <w:id w:val="169616019"/>
            <w14:checkbox>
              <w14:checked w14:val="0"/>
              <w14:checkedState w14:val="2612" w14:font="Arial Unicode MS"/>
              <w14:uncheckedState w14:val="2610" w14:font="Arial Unicode MS"/>
            </w14:checkbox>
          </w:sdtPr>
          <w:sdtContent>
            <w:tc>
              <w:tcPr>
                <w:tcW w:w="506" w:type="dxa"/>
              </w:tcPr>
              <w:p w14:paraId="2FCB78E0" w14:textId="77777777" w:rsidR="005E5B68" w:rsidRDefault="005E5B68" w:rsidP="00353214">
                <w:pPr>
                  <w:jc w:val="left"/>
                </w:pPr>
                <w:r w:rsidRPr="000F1C01">
                  <w:rPr>
                    <w:rFonts w:ascii="Segoe UI Symbol" w:hAnsi="Segoe UI Symbol" w:cs="Segoe UI Symbol"/>
                  </w:rPr>
                  <w:t>☐</w:t>
                </w:r>
              </w:p>
            </w:tc>
          </w:sdtContent>
        </w:sdt>
        <w:sdt>
          <w:sdtPr>
            <w:id w:val="1206454851"/>
            <w14:checkbox>
              <w14:checked w14:val="0"/>
              <w14:checkedState w14:val="2612" w14:font="Arial Unicode MS"/>
              <w14:uncheckedState w14:val="2610" w14:font="Arial Unicode MS"/>
            </w14:checkbox>
          </w:sdtPr>
          <w:sdtContent>
            <w:tc>
              <w:tcPr>
                <w:tcW w:w="535" w:type="dxa"/>
              </w:tcPr>
              <w:p w14:paraId="2BE8F9C6" w14:textId="77777777" w:rsidR="005E5B68" w:rsidRDefault="005E5B68" w:rsidP="00353214">
                <w:pPr>
                  <w:jc w:val="left"/>
                </w:pPr>
                <w:r w:rsidRPr="000F1C01">
                  <w:rPr>
                    <w:rFonts w:ascii="Segoe UI Symbol" w:hAnsi="Segoe UI Symbol" w:cs="Segoe UI Symbol"/>
                  </w:rPr>
                  <w:t>☐</w:t>
                </w:r>
              </w:p>
            </w:tc>
          </w:sdtContent>
        </w:sdt>
        <w:sdt>
          <w:sdtPr>
            <w:id w:val="1556125881"/>
            <w14:checkbox>
              <w14:checked w14:val="0"/>
              <w14:checkedState w14:val="2612" w14:font="Arial Unicode MS"/>
              <w14:uncheckedState w14:val="2610" w14:font="Arial Unicode MS"/>
            </w14:checkbox>
          </w:sdtPr>
          <w:sdtContent>
            <w:tc>
              <w:tcPr>
                <w:tcW w:w="518" w:type="dxa"/>
              </w:tcPr>
              <w:p w14:paraId="23C2F6F3" w14:textId="77777777" w:rsidR="005E5B68" w:rsidRDefault="005E5B68" w:rsidP="00353214">
                <w:pPr>
                  <w:jc w:val="left"/>
                </w:pPr>
                <w:r w:rsidRPr="000F1C01">
                  <w:rPr>
                    <w:rFonts w:ascii="Segoe UI Symbol" w:hAnsi="Segoe UI Symbol" w:cs="Segoe UI Symbol"/>
                  </w:rPr>
                  <w:t>☐</w:t>
                </w:r>
              </w:p>
            </w:tc>
          </w:sdtContent>
        </w:sdt>
        <w:tc>
          <w:tcPr>
            <w:tcW w:w="1411" w:type="dxa"/>
          </w:tcPr>
          <w:p w14:paraId="09888FD6" w14:textId="77777777" w:rsidR="005E5B68" w:rsidRPr="000F1C01" w:rsidRDefault="005E5B68" w:rsidP="00353214">
            <w:pPr>
              <w:jc w:val="left"/>
            </w:pPr>
          </w:p>
        </w:tc>
      </w:tr>
    </w:tbl>
    <w:p w14:paraId="21110F1C" w14:textId="77777777" w:rsidR="00F9044E" w:rsidRPr="000F1C01" w:rsidRDefault="00F9044E" w:rsidP="00F9044E">
      <w:pPr>
        <w:spacing w:line="259" w:lineRule="auto"/>
        <w:jc w:val="left"/>
      </w:pPr>
      <w:bookmarkStart w:id="11" w:name="_Toc473039742"/>
    </w:p>
    <w:p w14:paraId="267D64B7" w14:textId="77777777" w:rsidR="000F1C01" w:rsidRPr="000F1C01" w:rsidRDefault="000F1C01" w:rsidP="006B59B9">
      <w:pPr>
        <w:pStyle w:val="Heading2"/>
      </w:pPr>
      <w:bookmarkStart w:id="12" w:name="_Toc83650865"/>
      <w:r w:rsidRPr="000F1C01">
        <w:t>Validation</w:t>
      </w:r>
      <w:bookmarkEnd w:id="11"/>
      <w:bookmarkEnd w:id="12"/>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61"/>
        <w:gridCol w:w="1320"/>
        <w:gridCol w:w="4288"/>
        <w:gridCol w:w="530"/>
        <w:gridCol w:w="556"/>
        <w:gridCol w:w="540"/>
        <w:gridCol w:w="1335"/>
      </w:tblGrid>
      <w:tr w:rsidR="00995190" w:rsidRPr="000F1C01" w14:paraId="23D3DA04" w14:textId="77777777" w:rsidTr="00C61FF8">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338D7528" w14:textId="77777777" w:rsidR="00F50ECE" w:rsidRPr="000F1C01" w:rsidRDefault="00F50ECE" w:rsidP="000F1C01">
            <w:pPr>
              <w:jc w:val="left"/>
            </w:pPr>
            <w:r w:rsidRPr="000F1C01">
              <w:t>#</w:t>
            </w:r>
          </w:p>
        </w:tc>
        <w:tc>
          <w:tcPr>
            <w:tcW w:w="1320" w:type="dxa"/>
            <w:shd w:val="clear" w:color="auto" w:fill="D9D9D9" w:themeFill="background1" w:themeFillShade="D9"/>
          </w:tcPr>
          <w:p w14:paraId="54D44D9B" w14:textId="77777777" w:rsidR="00F50ECE" w:rsidRPr="000F1C01" w:rsidRDefault="00363DC8" w:rsidP="000F1C01">
            <w:pPr>
              <w:jc w:val="left"/>
            </w:pPr>
            <w:r>
              <w:t>Scope</w:t>
            </w:r>
          </w:p>
        </w:tc>
        <w:tc>
          <w:tcPr>
            <w:tcW w:w="4288" w:type="dxa"/>
            <w:shd w:val="clear" w:color="auto" w:fill="D9D9D9" w:themeFill="background1" w:themeFillShade="D9"/>
          </w:tcPr>
          <w:p w14:paraId="6FB2177C"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1E3BEAA2" w14:textId="77777777" w:rsidR="00F50ECE" w:rsidRPr="000F1C01" w:rsidRDefault="00F50ECE" w:rsidP="000F1C01">
            <w:pPr>
              <w:jc w:val="left"/>
            </w:pPr>
            <w:r w:rsidRPr="000F1C01">
              <w:t>OK</w:t>
            </w:r>
          </w:p>
        </w:tc>
        <w:tc>
          <w:tcPr>
            <w:tcW w:w="556" w:type="dxa"/>
            <w:shd w:val="clear" w:color="auto" w:fill="D9D9D9" w:themeFill="background1" w:themeFillShade="D9"/>
          </w:tcPr>
          <w:p w14:paraId="7BA5029E" w14:textId="77777777" w:rsidR="00F50ECE" w:rsidRPr="000F1C01" w:rsidRDefault="00F50ECE" w:rsidP="000F1C01">
            <w:pPr>
              <w:jc w:val="left"/>
            </w:pPr>
            <w:r w:rsidRPr="000F1C01">
              <w:t>Fail</w:t>
            </w:r>
          </w:p>
        </w:tc>
        <w:tc>
          <w:tcPr>
            <w:tcW w:w="540" w:type="dxa"/>
            <w:shd w:val="clear" w:color="auto" w:fill="D9D9D9" w:themeFill="background1" w:themeFillShade="D9"/>
          </w:tcPr>
          <w:p w14:paraId="04626954" w14:textId="77777777" w:rsidR="00F50ECE" w:rsidRPr="000F1C01" w:rsidRDefault="00F50ECE" w:rsidP="000F1C01">
            <w:pPr>
              <w:jc w:val="left"/>
            </w:pPr>
            <w:r w:rsidRPr="000F1C01">
              <w:t>NA</w:t>
            </w:r>
          </w:p>
        </w:tc>
        <w:tc>
          <w:tcPr>
            <w:tcW w:w="1335" w:type="dxa"/>
            <w:shd w:val="clear" w:color="auto" w:fill="D9D9D9" w:themeFill="background1" w:themeFillShade="D9"/>
          </w:tcPr>
          <w:p w14:paraId="4E6F6DCB" w14:textId="77777777" w:rsidR="00F50ECE" w:rsidRPr="000F1C01" w:rsidRDefault="00F50ECE" w:rsidP="000F1C01">
            <w:pPr>
              <w:jc w:val="left"/>
            </w:pPr>
            <w:r w:rsidRPr="000F1C01">
              <w:t>Remarks</w:t>
            </w:r>
          </w:p>
        </w:tc>
      </w:tr>
      <w:tr w:rsidR="00F50ECE" w:rsidRPr="000F1C01" w14:paraId="1BA5D35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115F9A0E" w14:textId="77777777" w:rsidR="00F50ECE" w:rsidRPr="000F1C01" w:rsidRDefault="00F50ECE" w:rsidP="00F72A9E">
            <w:pPr>
              <w:keepNext/>
              <w:jc w:val="left"/>
              <w:rPr>
                <w:b/>
              </w:rPr>
            </w:pPr>
            <w:r>
              <w:rPr>
                <w:b/>
              </w:rPr>
              <w:t>General</w:t>
            </w:r>
          </w:p>
        </w:tc>
      </w:tr>
      <w:tr w:rsidR="00F50ECE" w:rsidRPr="000F1C01" w14:paraId="1039008D" w14:textId="77777777" w:rsidTr="00C61FF8">
        <w:trPr>
          <w:trHeight w:val="284"/>
        </w:trPr>
        <w:tc>
          <w:tcPr>
            <w:tcW w:w="1061" w:type="dxa"/>
          </w:tcPr>
          <w:p w14:paraId="43A8A829" w14:textId="77777777" w:rsidR="00F50ECE" w:rsidRPr="000F1C01" w:rsidRDefault="00A01AA9" w:rsidP="000F1C01">
            <w:pPr>
              <w:jc w:val="left"/>
            </w:pPr>
            <w:r>
              <w:t xml:space="preserve">{SCR1086} </w:t>
            </w:r>
          </w:p>
        </w:tc>
        <w:tc>
          <w:tcPr>
            <w:tcW w:w="1320" w:type="dxa"/>
          </w:tcPr>
          <w:p w14:paraId="38480FA7" w14:textId="77777777" w:rsidR="00F50ECE" w:rsidRDefault="009F0376" w:rsidP="009E4456">
            <w:pPr>
              <w:jc w:val="left"/>
            </w:pPr>
            <w:r>
              <w:t>Protocol</w:t>
            </w:r>
          </w:p>
        </w:tc>
        <w:tc>
          <w:tcPr>
            <w:tcW w:w="4288" w:type="dxa"/>
          </w:tcPr>
          <w:p w14:paraId="3F8D3C94" w14:textId="77777777" w:rsidR="00F50ECE" w:rsidRDefault="00F50ECE" w:rsidP="009E4456">
            <w:pPr>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or" w:history="1">
              <w:r w:rsidR="004B5AC6">
                <w:rPr>
                  <w:rStyle w:val="Hyperlink"/>
                </w:rPr>
                <w:t>(Ref. 3.6.3 DIS Validator)</w:t>
              </w:r>
            </w:hyperlink>
          </w:p>
          <w:p w14:paraId="2859DB79" w14:textId="77777777" w:rsidR="00F50ECE" w:rsidRDefault="00F50ECE" w:rsidP="006A4A3F">
            <w:pPr>
              <w:spacing w:before="120"/>
              <w:jc w:val="left"/>
            </w:pPr>
            <w:r w:rsidRPr="00B2362E">
              <w:rPr>
                <w:b/>
                <w:i/>
              </w:rPr>
              <w:t xml:space="preserve">Warning: </w:t>
            </w:r>
            <w:r w:rsidR="00F9044E">
              <w:rPr>
                <w:b/>
                <w:i/>
              </w:rPr>
              <w:t>Possible impact on existing platforms if changed in existing protocol</w:t>
            </w:r>
            <w:r w:rsidRPr="00B2362E">
              <w:rPr>
                <w:b/>
                <w:i/>
              </w:rPr>
              <w:t>.</w:t>
            </w:r>
          </w:p>
        </w:tc>
        <w:sdt>
          <w:sdtPr>
            <w:id w:val="262269540"/>
            <w14:checkbox>
              <w14:checked w14:val="0"/>
              <w14:checkedState w14:val="2612" w14:font="Arial Unicode MS"/>
              <w14:uncheckedState w14:val="2610" w14:font="Arial Unicode MS"/>
            </w14:checkbox>
          </w:sdtPr>
          <w:sdtContent>
            <w:tc>
              <w:tcPr>
                <w:tcW w:w="530" w:type="dxa"/>
              </w:tcPr>
              <w:p w14:paraId="1A458567" w14:textId="77777777" w:rsidR="00F50ECE" w:rsidRDefault="00F50ECE" w:rsidP="000F1C01">
                <w:pPr>
                  <w:jc w:val="left"/>
                </w:pPr>
                <w:r w:rsidRPr="000F1C01">
                  <w:rPr>
                    <w:rFonts w:ascii="Segoe UI Symbol" w:hAnsi="Segoe UI Symbol" w:cs="Segoe UI Symbol"/>
                  </w:rPr>
                  <w:t>☐</w:t>
                </w:r>
              </w:p>
            </w:tc>
          </w:sdtContent>
        </w:sdt>
        <w:sdt>
          <w:sdtPr>
            <w:id w:val="1351603311"/>
            <w14:checkbox>
              <w14:checked w14:val="0"/>
              <w14:checkedState w14:val="2612" w14:font="Arial Unicode MS"/>
              <w14:uncheckedState w14:val="2610" w14:font="Arial Unicode MS"/>
            </w14:checkbox>
          </w:sdtPr>
          <w:sdtContent>
            <w:tc>
              <w:tcPr>
                <w:tcW w:w="556" w:type="dxa"/>
              </w:tcPr>
              <w:p w14:paraId="781B8F17" w14:textId="77777777" w:rsidR="00F50ECE" w:rsidRDefault="00F50ECE" w:rsidP="000F1C01">
                <w:pPr>
                  <w:jc w:val="left"/>
                </w:pPr>
                <w:r w:rsidRPr="000F1C01">
                  <w:rPr>
                    <w:rFonts w:ascii="Segoe UI Symbol" w:hAnsi="Segoe UI Symbol" w:cs="Segoe UI Symbol"/>
                  </w:rPr>
                  <w:t>☐</w:t>
                </w:r>
              </w:p>
            </w:tc>
          </w:sdtContent>
        </w:sdt>
        <w:sdt>
          <w:sdtPr>
            <w:id w:val="-1953783720"/>
            <w14:checkbox>
              <w14:checked w14:val="0"/>
              <w14:checkedState w14:val="2612" w14:font="Arial Unicode MS"/>
              <w14:uncheckedState w14:val="2610" w14:font="Arial Unicode MS"/>
            </w14:checkbox>
          </w:sdtPr>
          <w:sdtContent>
            <w:tc>
              <w:tcPr>
                <w:tcW w:w="540" w:type="dxa"/>
              </w:tcPr>
              <w:p w14:paraId="544D5AEB" w14:textId="77777777" w:rsidR="00F50ECE" w:rsidRDefault="00F50ECE" w:rsidP="000F1C01">
                <w:pPr>
                  <w:jc w:val="left"/>
                </w:pPr>
                <w:r w:rsidRPr="000F1C01">
                  <w:rPr>
                    <w:rFonts w:ascii="Segoe UI Symbol" w:hAnsi="Segoe UI Symbol" w:cs="Segoe UI Symbol"/>
                  </w:rPr>
                  <w:t>☐</w:t>
                </w:r>
              </w:p>
            </w:tc>
          </w:sdtContent>
        </w:sdt>
        <w:tc>
          <w:tcPr>
            <w:tcW w:w="1335" w:type="dxa"/>
          </w:tcPr>
          <w:p w14:paraId="36A5C310" w14:textId="77777777" w:rsidR="00F50ECE" w:rsidRPr="000F1C01" w:rsidRDefault="00F50ECE" w:rsidP="000F1C01">
            <w:pPr>
              <w:jc w:val="left"/>
            </w:pPr>
          </w:p>
        </w:tc>
      </w:tr>
      <w:tr w:rsidR="00995190" w:rsidRPr="000F1C01" w14:paraId="6A76434F" w14:textId="77777777" w:rsidTr="00C61FF8">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75D6DC7D" w14:textId="77777777" w:rsidR="00995190" w:rsidRDefault="00995190" w:rsidP="00995190">
            <w:pPr>
              <w:jc w:val="left"/>
            </w:pPr>
            <w:r>
              <w:t xml:space="preserve">{SCR1090} </w:t>
            </w:r>
          </w:p>
        </w:tc>
        <w:tc>
          <w:tcPr>
            <w:tcW w:w="1320" w:type="dxa"/>
          </w:tcPr>
          <w:p w14:paraId="4ED59B40" w14:textId="77777777" w:rsidR="00995190" w:rsidRDefault="00995190" w:rsidP="00995190">
            <w:pPr>
              <w:jc w:val="left"/>
            </w:pPr>
            <w:r>
              <w:t>Protocol</w:t>
            </w:r>
          </w:p>
        </w:tc>
        <w:tc>
          <w:tcPr>
            <w:tcW w:w="4288" w:type="dxa"/>
          </w:tcPr>
          <w:p w14:paraId="73B1B931" w14:textId="77777777" w:rsidR="00995190" w:rsidRDefault="00995190" w:rsidP="00995190">
            <w:pPr>
              <w:jc w:val="left"/>
            </w:pPr>
            <w:r>
              <w:t xml:space="preserve">No problems are indicated in the Alarm Console. </w:t>
            </w:r>
            <w:hyperlink w:anchor="_Alarm_Console" w:history="1">
              <w:r w:rsidR="004B5AC6">
                <w:rPr>
                  <w:rStyle w:val="Hyperlink"/>
                </w:rPr>
                <w:t>(Ref. 3.6.6 Alarm Console)</w:t>
              </w:r>
            </w:hyperlink>
          </w:p>
        </w:tc>
        <w:sdt>
          <w:sdtPr>
            <w:id w:val="-977983836"/>
            <w14:checkbox>
              <w14:checked w14:val="0"/>
              <w14:checkedState w14:val="2612" w14:font="Arial Unicode MS"/>
              <w14:uncheckedState w14:val="2610" w14:font="Arial Unicode MS"/>
            </w14:checkbox>
          </w:sdtPr>
          <w:sdtContent>
            <w:tc>
              <w:tcPr>
                <w:tcW w:w="530" w:type="dxa"/>
              </w:tcPr>
              <w:p w14:paraId="041A8FEE" w14:textId="77777777" w:rsidR="00995190" w:rsidRDefault="00995190" w:rsidP="00995190">
                <w:pPr>
                  <w:jc w:val="left"/>
                </w:pPr>
                <w:r w:rsidRPr="000F1C01">
                  <w:rPr>
                    <w:rFonts w:ascii="Segoe UI Symbol" w:hAnsi="Segoe UI Symbol" w:cs="Segoe UI Symbol"/>
                  </w:rPr>
                  <w:t>☐</w:t>
                </w:r>
              </w:p>
            </w:tc>
          </w:sdtContent>
        </w:sdt>
        <w:sdt>
          <w:sdtPr>
            <w:id w:val="1009639124"/>
            <w14:checkbox>
              <w14:checked w14:val="0"/>
              <w14:checkedState w14:val="2612" w14:font="Arial Unicode MS"/>
              <w14:uncheckedState w14:val="2610" w14:font="Arial Unicode MS"/>
            </w14:checkbox>
          </w:sdtPr>
          <w:sdtContent>
            <w:tc>
              <w:tcPr>
                <w:tcW w:w="556" w:type="dxa"/>
              </w:tcPr>
              <w:p w14:paraId="0A104C25" w14:textId="77777777" w:rsidR="00995190" w:rsidRDefault="00995190" w:rsidP="00995190">
                <w:pPr>
                  <w:jc w:val="left"/>
                </w:pPr>
                <w:r w:rsidRPr="000F1C01">
                  <w:rPr>
                    <w:rFonts w:ascii="Segoe UI Symbol" w:hAnsi="Segoe UI Symbol" w:cs="Segoe UI Symbol"/>
                  </w:rPr>
                  <w:t>☐</w:t>
                </w:r>
              </w:p>
            </w:tc>
          </w:sdtContent>
        </w:sdt>
        <w:sdt>
          <w:sdtPr>
            <w:id w:val="-413549826"/>
            <w14:checkbox>
              <w14:checked w14:val="0"/>
              <w14:checkedState w14:val="2612" w14:font="Arial Unicode MS"/>
              <w14:uncheckedState w14:val="2610" w14:font="Arial Unicode MS"/>
            </w14:checkbox>
          </w:sdtPr>
          <w:sdtContent>
            <w:tc>
              <w:tcPr>
                <w:tcW w:w="540" w:type="dxa"/>
              </w:tcPr>
              <w:p w14:paraId="2E45E123" w14:textId="77777777" w:rsidR="00995190" w:rsidRDefault="00995190" w:rsidP="00995190">
                <w:pPr>
                  <w:jc w:val="left"/>
                </w:pPr>
                <w:r w:rsidRPr="000F1C01">
                  <w:rPr>
                    <w:rFonts w:ascii="Segoe UI Symbol" w:hAnsi="Segoe UI Symbol" w:cs="Segoe UI Symbol"/>
                  </w:rPr>
                  <w:t>☐</w:t>
                </w:r>
              </w:p>
            </w:tc>
          </w:sdtContent>
        </w:sdt>
        <w:tc>
          <w:tcPr>
            <w:tcW w:w="1335" w:type="dxa"/>
          </w:tcPr>
          <w:p w14:paraId="49DAD04F" w14:textId="77777777" w:rsidR="00995190" w:rsidRPr="000F1C01" w:rsidRDefault="00995190" w:rsidP="00995190">
            <w:pPr>
              <w:jc w:val="left"/>
            </w:pPr>
          </w:p>
        </w:tc>
      </w:tr>
    </w:tbl>
    <w:p w14:paraId="56011B05" w14:textId="77777777" w:rsidR="007D5613" w:rsidRDefault="007D5613" w:rsidP="00F9044E">
      <w:pPr>
        <w:spacing w:line="259" w:lineRule="auto"/>
        <w:jc w:val="left"/>
      </w:pPr>
    </w:p>
    <w:p w14:paraId="0376692F" w14:textId="77777777" w:rsidR="007D5613" w:rsidRDefault="007D5613">
      <w:pPr>
        <w:spacing w:line="259" w:lineRule="auto"/>
        <w:jc w:val="left"/>
      </w:pPr>
      <w:r>
        <w:br w:type="page"/>
      </w:r>
    </w:p>
    <w:p w14:paraId="70ADE5CC" w14:textId="77777777" w:rsidR="000F1C01" w:rsidRPr="000F1C01" w:rsidRDefault="00337148" w:rsidP="006B59B9">
      <w:pPr>
        <w:pStyle w:val="Heading2"/>
      </w:pPr>
      <w:bookmarkStart w:id="13" w:name="_Toc83650866"/>
      <w:r>
        <w:lastRenderedPageBreak/>
        <w:t>Points of Attention</w:t>
      </w:r>
      <w:r w:rsidR="0076375E">
        <w:t xml:space="preserve"> (for Skyline Developers only)</w:t>
      </w:r>
      <w:bookmarkEnd w:id="13"/>
    </w:p>
    <w:tbl>
      <w:tblPr>
        <w:tblStyle w:val="PlainTable212"/>
        <w:tblW w:w="9630" w:type="dxa"/>
        <w:tblCellMar>
          <w:top w:w="57" w:type="dxa"/>
          <w:left w:w="57" w:type="dxa"/>
          <w:bottom w:w="57" w:type="dxa"/>
          <w:right w:w="57" w:type="dxa"/>
        </w:tblCellMar>
        <w:tblLook w:val="0420" w:firstRow="1" w:lastRow="0" w:firstColumn="0" w:lastColumn="0" w:noHBand="0" w:noVBand="1"/>
      </w:tblPr>
      <w:tblGrid>
        <w:gridCol w:w="1044"/>
        <w:gridCol w:w="1319"/>
        <w:gridCol w:w="4297"/>
        <w:gridCol w:w="530"/>
        <w:gridCol w:w="556"/>
        <w:gridCol w:w="540"/>
        <w:gridCol w:w="1344"/>
      </w:tblGrid>
      <w:tr w:rsidR="00F50ECE" w:rsidRPr="000F1C01" w14:paraId="109A1651" w14:textId="77777777" w:rsidTr="002E3C94">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5A55A603" w14:textId="77777777" w:rsidR="00F50ECE" w:rsidRPr="000F1C01" w:rsidRDefault="00F50ECE" w:rsidP="000F1C01">
            <w:pPr>
              <w:jc w:val="left"/>
            </w:pPr>
            <w:r w:rsidRPr="000F1C01">
              <w:t>#</w:t>
            </w:r>
          </w:p>
        </w:tc>
        <w:tc>
          <w:tcPr>
            <w:tcW w:w="1319" w:type="dxa"/>
            <w:shd w:val="clear" w:color="auto" w:fill="D9D9D9" w:themeFill="background1" w:themeFillShade="D9"/>
          </w:tcPr>
          <w:p w14:paraId="22CEB84E" w14:textId="77777777" w:rsidR="00F50ECE" w:rsidRPr="000F1C01" w:rsidRDefault="00363DC8" w:rsidP="000F1C01">
            <w:pPr>
              <w:jc w:val="left"/>
            </w:pPr>
            <w:r>
              <w:t>Scope</w:t>
            </w:r>
          </w:p>
        </w:tc>
        <w:tc>
          <w:tcPr>
            <w:tcW w:w="4297" w:type="dxa"/>
            <w:shd w:val="clear" w:color="auto" w:fill="D9D9D9" w:themeFill="background1" w:themeFillShade="D9"/>
          </w:tcPr>
          <w:p w14:paraId="6F813B6F" w14:textId="77777777" w:rsidR="00F50ECE" w:rsidRPr="000F1C01" w:rsidRDefault="00F50ECE" w:rsidP="000F1C01">
            <w:pPr>
              <w:jc w:val="left"/>
            </w:pPr>
            <w:r w:rsidRPr="000F1C01">
              <w:t>Description</w:t>
            </w:r>
          </w:p>
        </w:tc>
        <w:tc>
          <w:tcPr>
            <w:tcW w:w="530" w:type="dxa"/>
            <w:shd w:val="clear" w:color="auto" w:fill="D9D9D9" w:themeFill="background1" w:themeFillShade="D9"/>
          </w:tcPr>
          <w:p w14:paraId="4BD20CE1" w14:textId="77777777" w:rsidR="00F50ECE" w:rsidRPr="000F1C01" w:rsidRDefault="00F50ECE" w:rsidP="000F1C01">
            <w:pPr>
              <w:jc w:val="left"/>
            </w:pPr>
            <w:r w:rsidRPr="000F1C01">
              <w:t>OK</w:t>
            </w:r>
          </w:p>
        </w:tc>
        <w:tc>
          <w:tcPr>
            <w:tcW w:w="556" w:type="dxa"/>
            <w:shd w:val="clear" w:color="auto" w:fill="D9D9D9" w:themeFill="background1" w:themeFillShade="D9"/>
          </w:tcPr>
          <w:p w14:paraId="544501CF" w14:textId="77777777" w:rsidR="00F50ECE" w:rsidRPr="000F1C01" w:rsidRDefault="00F50ECE" w:rsidP="000F1C01">
            <w:pPr>
              <w:jc w:val="left"/>
            </w:pPr>
            <w:r w:rsidRPr="000F1C01">
              <w:t>Fail</w:t>
            </w:r>
          </w:p>
        </w:tc>
        <w:tc>
          <w:tcPr>
            <w:tcW w:w="540" w:type="dxa"/>
            <w:shd w:val="clear" w:color="auto" w:fill="D9D9D9" w:themeFill="background1" w:themeFillShade="D9"/>
          </w:tcPr>
          <w:p w14:paraId="76633584" w14:textId="77777777" w:rsidR="00F50ECE" w:rsidRPr="000F1C01" w:rsidRDefault="00F50ECE" w:rsidP="000F1C01">
            <w:pPr>
              <w:jc w:val="left"/>
            </w:pPr>
            <w:r w:rsidRPr="000F1C01">
              <w:t>NA</w:t>
            </w:r>
          </w:p>
        </w:tc>
        <w:tc>
          <w:tcPr>
            <w:tcW w:w="1344" w:type="dxa"/>
            <w:shd w:val="clear" w:color="auto" w:fill="D9D9D9" w:themeFill="background1" w:themeFillShade="D9"/>
          </w:tcPr>
          <w:p w14:paraId="5709088E" w14:textId="77777777" w:rsidR="00F50ECE" w:rsidRPr="000F1C01" w:rsidRDefault="00F50ECE" w:rsidP="000F1C01">
            <w:pPr>
              <w:jc w:val="left"/>
            </w:pPr>
            <w:r w:rsidRPr="000F1C01">
              <w:t>Remarks</w:t>
            </w:r>
          </w:p>
        </w:tc>
      </w:tr>
      <w:tr w:rsidR="00F50ECE" w:rsidRPr="000F1C01" w14:paraId="585D91A6"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0256D608" w14:textId="77777777" w:rsidR="00F50ECE" w:rsidRPr="008B4C95" w:rsidRDefault="00F50ECE" w:rsidP="000F1C01">
            <w:pPr>
              <w:jc w:val="left"/>
              <w:rPr>
                <w:b/>
              </w:rPr>
            </w:pPr>
            <w:r w:rsidRPr="008B4C95">
              <w:rPr>
                <w:b/>
              </w:rPr>
              <w:t>Registration</w:t>
            </w:r>
          </w:p>
        </w:tc>
      </w:tr>
      <w:tr w:rsidR="0069605C" w:rsidRPr="000F1C01" w14:paraId="56DDDC04" w14:textId="77777777" w:rsidTr="002E3C94">
        <w:trPr>
          <w:trHeight w:val="284"/>
        </w:trPr>
        <w:tc>
          <w:tcPr>
            <w:tcW w:w="1044" w:type="dxa"/>
          </w:tcPr>
          <w:p w14:paraId="18A9759C" w14:textId="77777777" w:rsidR="0069605C" w:rsidRPr="000F1C01" w:rsidRDefault="0069605C" w:rsidP="0069605C">
            <w:pPr>
              <w:jc w:val="left"/>
            </w:pPr>
            <w:r>
              <w:t xml:space="preserve">{SCR1002} </w:t>
            </w:r>
          </w:p>
        </w:tc>
        <w:tc>
          <w:tcPr>
            <w:tcW w:w="1319" w:type="dxa"/>
          </w:tcPr>
          <w:p w14:paraId="3811A628" w14:textId="77777777" w:rsidR="0069605C" w:rsidRDefault="0069605C" w:rsidP="0069605C">
            <w:pPr>
              <w:jc w:val="left"/>
            </w:pPr>
            <w:r>
              <w:t>Protocol</w:t>
            </w:r>
          </w:p>
        </w:tc>
        <w:tc>
          <w:tcPr>
            <w:tcW w:w="4297" w:type="dxa"/>
          </w:tcPr>
          <w:p w14:paraId="1820271F" w14:textId="77777777" w:rsidR="0069605C" w:rsidRPr="000F1C01" w:rsidRDefault="0069605C" w:rsidP="0069605C">
            <w:pPr>
              <w:jc w:val="left"/>
            </w:pPr>
            <w:r w:rsidRPr="000F1C01">
              <w:t xml:space="preserve">A driver help page is available on </w:t>
            </w:r>
            <w:r w:rsidRPr="002B3A7B">
              <w:t>DCP</w:t>
            </w:r>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1978570627"/>
            <w14:checkbox>
              <w14:checked w14:val="0"/>
              <w14:checkedState w14:val="2612" w14:font="Arial Unicode MS"/>
              <w14:uncheckedState w14:val="2610" w14:font="Arial Unicode MS"/>
            </w14:checkbox>
          </w:sdtPr>
          <w:sdtContent>
            <w:tc>
              <w:tcPr>
                <w:tcW w:w="530" w:type="dxa"/>
              </w:tcPr>
              <w:p w14:paraId="24899AE4" w14:textId="77777777" w:rsidR="0069605C" w:rsidRPr="000F1C01" w:rsidRDefault="0069605C" w:rsidP="0069605C">
                <w:pPr>
                  <w:jc w:val="left"/>
                  <w:rPr>
                    <w:rFonts w:ascii="Segoe UI Symbol" w:hAnsi="Segoe UI Symbol" w:cs="Segoe UI Symbol"/>
                  </w:rPr>
                </w:pPr>
                <w:r>
                  <w:rPr>
                    <w:rFonts w:ascii="Segoe UI Symbol" w:eastAsia="Arial Unicode MS" w:hAnsi="Segoe UI Symbol" w:cs="Segoe UI Symbol"/>
                  </w:rPr>
                  <w:t>☐</w:t>
                </w:r>
              </w:p>
            </w:tc>
          </w:sdtContent>
        </w:sdt>
        <w:sdt>
          <w:sdtPr>
            <w:id w:val="112409600"/>
            <w14:checkbox>
              <w14:checked w14:val="0"/>
              <w14:checkedState w14:val="2612" w14:font="Arial Unicode MS"/>
              <w14:uncheckedState w14:val="2610" w14:font="Arial Unicode MS"/>
            </w14:checkbox>
          </w:sdtPr>
          <w:sdtContent>
            <w:tc>
              <w:tcPr>
                <w:tcW w:w="556" w:type="dxa"/>
              </w:tcPr>
              <w:p w14:paraId="4E07F35F"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sdt>
          <w:sdtPr>
            <w:id w:val="353077191"/>
            <w14:checkbox>
              <w14:checked w14:val="0"/>
              <w14:checkedState w14:val="2612" w14:font="Arial Unicode MS"/>
              <w14:uncheckedState w14:val="2610" w14:font="Arial Unicode MS"/>
            </w14:checkbox>
          </w:sdtPr>
          <w:sdtContent>
            <w:tc>
              <w:tcPr>
                <w:tcW w:w="540" w:type="dxa"/>
              </w:tcPr>
              <w:p w14:paraId="2210557C" w14:textId="77777777" w:rsidR="0069605C" w:rsidRPr="000F1C01" w:rsidRDefault="0069605C" w:rsidP="0069605C">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67AC44F2" w14:textId="77777777" w:rsidR="0069605C" w:rsidRPr="001E4CA8" w:rsidRDefault="0069605C" w:rsidP="0069605C">
            <w:pPr>
              <w:jc w:val="left"/>
            </w:pPr>
          </w:p>
        </w:tc>
      </w:tr>
      <w:tr w:rsidR="00623AFF" w:rsidRPr="000F1C01" w14:paraId="0D5C40DA"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184E7912" w14:textId="77777777" w:rsidR="00623AFF" w:rsidRDefault="00623AFF" w:rsidP="00623AFF">
            <w:pPr>
              <w:jc w:val="left"/>
            </w:pPr>
            <w:r>
              <w:t xml:space="preserve">{SCR1257} </w:t>
            </w:r>
          </w:p>
        </w:tc>
        <w:tc>
          <w:tcPr>
            <w:tcW w:w="1319" w:type="dxa"/>
          </w:tcPr>
          <w:p w14:paraId="1587656F" w14:textId="77777777" w:rsidR="00623AFF" w:rsidRDefault="00623AFF" w:rsidP="00623AFF">
            <w:pPr>
              <w:jc w:val="left"/>
            </w:pPr>
            <w:r>
              <w:t>Task</w:t>
            </w:r>
          </w:p>
        </w:tc>
        <w:tc>
          <w:tcPr>
            <w:tcW w:w="4297" w:type="dxa"/>
          </w:tcPr>
          <w:p w14:paraId="064B0827" w14:textId="77777777" w:rsidR="00623AFF" w:rsidRPr="000F1C01" w:rsidRDefault="00623AFF" w:rsidP="00623AFF">
            <w:pPr>
              <w:jc w:val="left"/>
            </w:pPr>
            <w:r w:rsidRPr="000F1C01">
              <w:t xml:space="preserve">A driver </w:t>
            </w:r>
            <w:r>
              <w:t xml:space="preserve">registration </w:t>
            </w:r>
            <w:r w:rsidRPr="00F076E1">
              <w:t>marked with the Product Management Control set to Yes has a corresponding Integration Use Case on Dojo.</w:t>
            </w:r>
          </w:p>
        </w:tc>
        <w:sdt>
          <w:sdtPr>
            <w:id w:val="-299221096"/>
            <w14:checkbox>
              <w14:checked w14:val="0"/>
              <w14:checkedState w14:val="2612" w14:font="Arial Unicode MS"/>
              <w14:uncheckedState w14:val="2610" w14:font="Arial Unicode MS"/>
            </w14:checkbox>
          </w:sdtPr>
          <w:sdtContent>
            <w:tc>
              <w:tcPr>
                <w:tcW w:w="530" w:type="dxa"/>
              </w:tcPr>
              <w:p w14:paraId="078475D2" w14:textId="77777777" w:rsidR="00623AFF" w:rsidRDefault="00623AFF" w:rsidP="00623AFF">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56" w:type="dxa"/>
              </w:tcPr>
              <w:p w14:paraId="7FA8AEDC" w14:textId="77777777" w:rsidR="00623AFF" w:rsidRDefault="00623AFF" w:rsidP="00623AFF">
                <w:pPr>
                  <w:jc w:val="left"/>
                </w:pPr>
                <w:r>
                  <w:rPr>
                    <w:rFonts w:ascii="Arial Unicode MS" w:eastAsia="Arial Unicode MS" w:hAnsi="Arial Unicode MS" w:cs="Arial Unicode MS" w:hint="eastAsia"/>
                  </w:rPr>
                  <w:t>☐</w:t>
                </w:r>
              </w:p>
            </w:tc>
          </w:sdtContent>
        </w:sdt>
        <w:sdt>
          <w:sdtPr>
            <w:id w:val="-1990774418"/>
            <w14:checkbox>
              <w14:checked w14:val="0"/>
              <w14:checkedState w14:val="2612" w14:font="Arial Unicode MS"/>
              <w14:uncheckedState w14:val="2610" w14:font="Arial Unicode MS"/>
            </w14:checkbox>
          </w:sdtPr>
          <w:sdtContent>
            <w:tc>
              <w:tcPr>
                <w:tcW w:w="540" w:type="dxa"/>
              </w:tcPr>
              <w:p w14:paraId="05492942" w14:textId="77777777" w:rsidR="00623AFF" w:rsidRDefault="00623AFF" w:rsidP="00623AFF">
                <w:pPr>
                  <w:jc w:val="left"/>
                </w:pPr>
                <w:r>
                  <w:rPr>
                    <w:rFonts w:ascii="Arial Unicode MS" w:eastAsia="Arial Unicode MS" w:hAnsi="Arial Unicode MS" w:cs="Arial Unicode MS" w:hint="eastAsia"/>
                  </w:rPr>
                  <w:t>☐</w:t>
                </w:r>
              </w:p>
            </w:tc>
          </w:sdtContent>
        </w:sdt>
        <w:tc>
          <w:tcPr>
            <w:tcW w:w="1344" w:type="dxa"/>
          </w:tcPr>
          <w:p w14:paraId="62C07BDA" w14:textId="77777777" w:rsidR="00623AFF" w:rsidRPr="001E4CA8" w:rsidRDefault="00623AFF" w:rsidP="00623AFF">
            <w:pPr>
              <w:jc w:val="left"/>
            </w:pPr>
          </w:p>
        </w:tc>
      </w:tr>
      <w:tr w:rsidR="00623AFF" w:rsidRPr="000F1C01" w14:paraId="0E63C83F" w14:textId="77777777" w:rsidTr="006B36B0">
        <w:trPr>
          <w:trHeight w:val="284"/>
        </w:trPr>
        <w:tc>
          <w:tcPr>
            <w:tcW w:w="9630" w:type="dxa"/>
            <w:gridSpan w:val="7"/>
            <w:shd w:val="clear" w:color="auto" w:fill="F2F2F2" w:themeFill="background1" w:themeFillShade="F2"/>
          </w:tcPr>
          <w:p w14:paraId="273098D4" w14:textId="77777777" w:rsidR="00623AFF" w:rsidRPr="008B4C95" w:rsidRDefault="00623AFF" w:rsidP="00623AFF">
            <w:pPr>
              <w:jc w:val="left"/>
              <w:rPr>
                <w:b/>
              </w:rPr>
            </w:pPr>
            <w:r w:rsidRPr="008B4C95">
              <w:rPr>
                <w:b/>
              </w:rPr>
              <w:t>Simulation</w:t>
            </w:r>
          </w:p>
        </w:tc>
      </w:tr>
      <w:tr w:rsidR="00623AFF" w:rsidRPr="000F1C01" w14:paraId="6A6AC926" w14:textId="77777777" w:rsidTr="002E3C94">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2505DA73" w14:textId="77777777" w:rsidR="00623AFF" w:rsidRPr="000F1C01" w:rsidRDefault="00623AFF" w:rsidP="00623AFF">
            <w:pPr>
              <w:jc w:val="left"/>
            </w:pPr>
            <w:r>
              <w:t xml:space="preserve">{SCR1012} </w:t>
            </w:r>
          </w:p>
        </w:tc>
        <w:tc>
          <w:tcPr>
            <w:tcW w:w="1319" w:type="dxa"/>
          </w:tcPr>
          <w:p w14:paraId="6C9A4524" w14:textId="77777777" w:rsidR="00623AFF" w:rsidRDefault="00623AFF" w:rsidP="00623AFF">
            <w:pPr>
              <w:jc w:val="left"/>
            </w:pPr>
            <w:r>
              <w:t>Protocol</w:t>
            </w:r>
          </w:p>
        </w:tc>
        <w:tc>
          <w:tcPr>
            <w:tcW w:w="4297" w:type="dxa"/>
          </w:tcPr>
          <w:p w14:paraId="755B6E56" w14:textId="77777777" w:rsidR="00623AFF" w:rsidRPr="000F1C01" w:rsidRDefault="00623AFF" w:rsidP="00623AFF">
            <w:pPr>
              <w:jc w:val="left"/>
            </w:pPr>
            <w:r w:rsidRPr="001045B7">
              <w:t xml:space="preserve">For protocols containing connections other than HTTP or SNMP, a static simulation is available in the </w:t>
            </w:r>
            <w:hyperlink r:id="rId13" w:history="1">
              <w:r w:rsidRPr="001045B7">
                <w:t>designated shared folder.</w:t>
              </w:r>
            </w:hyperlink>
          </w:p>
        </w:tc>
        <w:sdt>
          <w:sdtPr>
            <w:id w:val="1417669848"/>
            <w14:checkbox>
              <w14:checked w14:val="0"/>
              <w14:checkedState w14:val="2612" w14:font="Arial Unicode MS"/>
              <w14:uncheckedState w14:val="2610" w14:font="Arial Unicode MS"/>
            </w14:checkbox>
          </w:sdtPr>
          <w:sdtContent>
            <w:tc>
              <w:tcPr>
                <w:tcW w:w="530" w:type="dxa"/>
              </w:tcPr>
              <w:p w14:paraId="4FA4C79C"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5010969"/>
            <w14:checkbox>
              <w14:checked w14:val="0"/>
              <w14:checkedState w14:val="2612" w14:font="Arial Unicode MS"/>
              <w14:uncheckedState w14:val="2610" w14:font="Arial Unicode MS"/>
            </w14:checkbox>
          </w:sdtPr>
          <w:sdtContent>
            <w:tc>
              <w:tcPr>
                <w:tcW w:w="556" w:type="dxa"/>
              </w:tcPr>
              <w:p w14:paraId="7F8A9AF0"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842698990"/>
            <w14:checkbox>
              <w14:checked w14:val="0"/>
              <w14:checkedState w14:val="2612" w14:font="Arial Unicode MS"/>
              <w14:uncheckedState w14:val="2610" w14:font="Arial Unicode MS"/>
            </w14:checkbox>
          </w:sdtPr>
          <w:sdtContent>
            <w:tc>
              <w:tcPr>
                <w:tcW w:w="540" w:type="dxa"/>
              </w:tcPr>
              <w:p w14:paraId="0366DF47"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1C906476" w14:textId="77777777" w:rsidR="00623AFF" w:rsidRPr="001E4CA8" w:rsidRDefault="00623AFF" w:rsidP="00623AFF">
            <w:pPr>
              <w:jc w:val="left"/>
            </w:pPr>
          </w:p>
        </w:tc>
      </w:tr>
      <w:tr w:rsidR="00623AFF" w:rsidRPr="000F1C01" w14:paraId="6608C7B5" w14:textId="77777777" w:rsidTr="002E3C94">
        <w:trPr>
          <w:trHeight w:val="284"/>
        </w:trPr>
        <w:tc>
          <w:tcPr>
            <w:tcW w:w="1044" w:type="dxa"/>
          </w:tcPr>
          <w:p w14:paraId="1DB39F2F" w14:textId="77777777" w:rsidR="00623AFF" w:rsidRPr="000F1C01" w:rsidRDefault="00623AFF" w:rsidP="00623AFF">
            <w:pPr>
              <w:jc w:val="left"/>
            </w:pPr>
            <w:r>
              <w:t>{</w:t>
            </w:r>
            <w:r w:rsidRPr="00031F0D">
              <w:t>SCR1250</w:t>
            </w:r>
            <w:r>
              <w:t xml:space="preserve">} </w:t>
            </w:r>
          </w:p>
        </w:tc>
        <w:tc>
          <w:tcPr>
            <w:tcW w:w="1319" w:type="dxa"/>
          </w:tcPr>
          <w:p w14:paraId="0EEE8287" w14:textId="77777777" w:rsidR="00623AFF" w:rsidRDefault="00623AFF" w:rsidP="00623AFF">
            <w:pPr>
              <w:jc w:val="left"/>
            </w:pPr>
            <w:r>
              <w:t>Protocol</w:t>
            </w:r>
          </w:p>
        </w:tc>
        <w:tc>
          <w:tcPr>
            <w:tcW w:w="4297" w:type="dxa"/>
          </w:tcPr>
          <w:p w14:paraId="6F122E36" w14:textId="77777777" w:rsidR="00623AFF" w:rsidRDefault="00623AFF" w:rsidP="00623AFF">
            <w:pPr>
              <w:jc w:val="left"/>
            </w:pPr>
            <w:r w:rsidRPr="00031F0D">
              <w:t xml:space="preserve">For protocols with only </w:t>
            </w:r>
            <w:r>
              <w:t>HTTP</w:t>
            </w:r>
            <w:r w:rsidRPr="00031F0D">
              <w:t xml:space="preserve"> or </w:t>
            </w:r>
            <w:r>
              <w:t>SNMP</w:t>
            </w:r>
            <w:r w:rsidRPr="00031F0D">
              <w:t xml:space="preserve"> connections, a dynamic simulation is present </w:t>
            </w:r>
            <w:r>
              <w:t>i</w:t>
            </w:r>
            <w:r w:rsidRPr="00031F0D">
              <w:t xml:space="preserve">n the new </w:t>
            </w:r>
            <w:hyperlink r:id="rId14" w:history="1">
              <w:r w:rsidRPr="00031F0D">
                <w:t>shared folder</w:t>
              </w:r>
            </w:hyperlink>
            <w:r w:rsidRPr="00031F0D">
              <w:t xml:space="preserve"> so the pipeline can use this to schedule a Driver Passport test.</w:t>
            </w:r>
          </w:p>
          <w:p w14:paraId="2783BE29" w14:textId="77777777" w:rsidR="00623AFF" w:rsidRPr="000F1C01" w:rsidRDefault="00623AFF" w:rsidP="00623AFF">
            <w:pPr>
              <w:spacing w:before="60"/>
              <w:jc w:val="left"/>
            </w:pPr>
            <w:r>
              <w:t>Note: Add a comment if this is not possible for some reason.</w:t>
            </w:r>
          </w:p>
        </w:tc>
        <w:sdt>
          <w:sdtPr>
            <w:id w:val="1794477954"/>
            <w14:checkbox>
              <w14:checked w14:val="0"/>
              <w14:checkedState w14:val="2612" w14:font="Arial Unicode MS"/>
              <w14:uncheckedState w14:val="2610" w14:font="Arial Unicode MS"/>
            </w14:checkbox>
          </w:sdtPr>
          <w:sdtContent>
            <w:tc>
              <w:tcPr>
                <w:tcW w:w="530" w:type="dxa"/>
              </w:tcPr>
              <w:p w14:paraId="0422FE25"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724368038"/>
            <w14:checkbox>
              <w14:checked w14:val="0"/>
              <w14:checkedState w14:val="2612" w14:font="Arial Unicode MS"/>
              <w14:uncheckedState w14:val="2610" w14:font="Arial Unicode MS"/>
            </w14:checkbox>
          </w:sdtPr>
          <w:sdtContent>
            <w:tc>
              <w:tcPr>
                <w:tcW w:w="556" w:type="dxa"/>
              </w:tcPr>
              <w:p w14:paraId="4D7C7D59"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sdt>
          <w:sdtPr>
            <w:id w:val="-1770150148"/>
            <w14:checkbox>
              <w14:checked w14:val="0"/>
              <w14:checkedState w14:val="2612" w14:font="Arial Unicode MS"/>
              <w14:uncheckedState w14:val="2610" w14:font="Arial Unicode MS"/>
            </w14:checkbox>
          </w:sdtPr>
          <w:sdtContent>
            <w:tc>
              <w:tcPr>
                <w:tcW w:w="540" w:type="dxa"/>
              </w:tcPr>
              <w:p w14:paraId="3BE1AA1B" w14:textId="77777777" w:rsidR="00623AFF" w:rsidRPr="000F1C01" w:rsidRDefault="00623AFF" w:rsidP="00623AFF">
                <w:pPr>
                  <w:jc w:val="left"/>
                  <w:rPr>
                    <w:rFonts w:ascii="Segoe UI Symbol" w:hAnsi="Segoe UI Symbol" w:cs="Segoe UI Symbol"/>
                  </w:rPr>
                </w:pPr>
                <w:r>
                  <w:rPr>
                    <w:rFonts w:ascii="Segoe UI Symbol" w:eastAsia="Arial Unicode MS" w:hAnsi="Segoe UI Symbol" w:cs="Segoe UI Symbol"/>
                  </w:rPr>
                  <w:t>☐</w:t>
                </w:r>
              </w:p>
            </w:tc>
          </w:sdtContent>
        </w:sdt>
        <w:tc>
          <w:tcPr>
            <w:tcW w:w="1344" w:type="dxa"/>
          </w:tcPr>
          <w:p w14:paraId="5B47A16D" w14:textId="77777777" w:rsidR="00623AFF" w:rsidRPr="001E4CA8" w:rsidRDefault="00623AFF" w:rsidP="00623AFF">
            <w:pPr>
              <w:jc w:val="left"/>
            </w:pPr>
          </w:p>
        </w:tc>
      </w:tr>
      <w:tr w:rsidR="00623AFF" w:rsidRPr="000F1C01" w14:paraId="7DA13102" w14:textId="77777777" w:rsidTr="006B36B0">
        <w:trPr>
          <w:cnfStyle w:val="000000100000" w:firstRow="0" w:lastRow="0" w:firstColumn="0" w:lastColumn="0" w:oddVBand="0" w:evenVBand="0" w:oddHBand="1" w:evenHBand="0" w:firstRowFirstColumn="0" w:firstRowLastColumn="0" w:lastRowFirstColumn="0" w:lastRowLastColumn="0"/>
          <w:trHeight w:val="284"/>
        </w:trPr>
        <w:tc>
          <w:tcPr>
            <w:tcW w:w="9630" w:type="dxa"/>
            <w:gridSpan w:val="7"/>
            <w:shd w:val="clear" w:color="auto" w:fill="F2F2F2" w:themeFill="background1" w:themeFillShade="F2"/>
          </w:tcPr>
          <w:p w14:paraId="79E26748" w14:textId="77777777" w:rsidR="00623AFF" w:rsidRPr="008B4C95" w:rsidRDefault="00623AFF" w:rsidP="00623AFF">
            <w:pPr>
              <w:jc w:val="left"/>
              <w:rPr>
                <w:b/>
              </w:rPr>
            </w:pPr>
            <w:r w:rsidRPr="008B4C95">
              <w:rPr>
                <w:b/>
              </w:rPr>
              <w:t>Pitfalls</w:t>
            </w:r>
          </w:p>
        </w:tc>
      </w:tr>
      <w:tr w:rsidR="00623AFF" w:rsidRPr="000F1C01" w14:paraId="53B0E226" w14:textId="77777777" w:rsidTr="002E3C94">
        <w:trPr>
          <w:trHeight w:val="284"/>
        </w:trPr>
        <w:tc>
          <w:tcPr>
            <w:tcW w:w="1044" w:type="dxa"/>
          </w:tcPr>
          <w:p w14:paraId="2BE223AC" w14:textId="77777777" w:rsidR="00623AFF" w:rsidRPr="000F1C01" w:rsidRDefault="00623AFF" w:rsidP="00623AFF">
            <w:pPr>
              <w:jc w:val="left"/>
            </w:pPr>
            <w:r>
              <w:t xml:space="preserve">{SCR1131} </w:t>
            </w:r>
          </w:p>
        </w:tc>
        <w:tc>
          <w:tcPr>
            <w:tcW w:w="1319" w:type="dxa"/>
          </w:tcPr>
          <w:p w14:paraId="1D7F4066" w14:textId="77777777" w:rsidR="00623AFF" w:rsidRDefault="00623AFF" w:rsidP="00623AFF">
            <w:pPr>
              <w:jc w:val="left"/>
            </w:pPr>
            <w:r>
              <w:t>Protocol</w:t>
            </w:r>
          </w:p>
        </w:tc>
        <w:tc>
          <w:tcPr>
            <w:tcW w:w="4297" w:type="dxa"/>
          </w:tcPr>
          <w:p w14:paraId="35D64466" w14:textId="77777777" w:rsidR="00623AFF" w:rsidRDefault="00623AFF" w:rsidP="00623AFF">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780AD17F" w14:textId="77777777" w:rsidR="00623AFF" w:rsidRPr="000F1C01" w:rsidRDefault="00623AFF" w:rsidP="00623AFF">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30" w:type="dxa"/>
              </w:tcPr>
              <w:p w14:paraId="5213EA2D"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212768199"/>
            <w14:checkbox>
              <w14:checked w14:val="0"/>
              <w14:checkedState w14:val="2612" w14:font="Arial Unicode MS"/>
              <w14:uncheckedState w14:val="2610" w14:font="Arial Unicode MS"/>
            </w14:checkbox>
          </w:sdtPr>
          <w:sdtContent>
            <w:tc>
              <w:tcPr>
                <w:tcW w:w="556" w:type="dxa"/>
              </w:tcPr>
              <w:p w14:paraId="610B8FB2"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sdt>
          <w:sdtPr>
            <w:id w:val="1904954367"/>
            <w14:checkbox>
              <w14:checked w14:val="0"/>
              <w14:checkedState w14:val="2612" w14:font="Arial Unicode MS"/>
              <w14:uncheckedState w14:val="2610" w14:font="Arial Unicode MS"/>
            </w14:checkbox>
          </w:sdtPr>
          <w:sdtContent>
            <w:tc>
              <w:tcPr>
                <w:tcW w:w="540" w:type="dxa"/>
              </w:tcPr>
              <w:p w14:paraId="13948738" w14:textId="77777777" w:rsidR="00623AFF" w:rsidRPr="000F1C01" w:rsidRDefault="00623AFF" w:rsidP="00623AFF">
                <w:pPr>
                  <w:jc w:val="left"/>
                  <w:rPr>
                    <w:rFonts w:ascii="Segoe UI Symbol" w:hAnsi="Segoe UI Symbol" w:cs="Segoe UI Symbol"/>
                  </w:rPr>
                </w:pPr>
                <w:r w:rsidRPr="000F1C01">
                  <w:rPr>
                    <w:rFonts w:ascii="Segoe UI Symbol" w:hAnsi="Segoe UI Symbol" w:cs="Segoe UI Symbol"/>
                  </w:rPr>
                  <w:t>☐</w:t>
                </w:r>
              </w:p>
            </w:tc>
          </w:sdtContent>
        </w:sdt>
        <w:tc>
          <w:tcPr>
            <w:tcW w:w="1344" w:type="dxa"/>
          </w:tcPr>
          <w:p w14:paraId="441423DE" w14:textId="77777777" w:rsidR="00623AFF" w:rsidRPr="000F1C01" w:rsidRDefault="00623AFF" w:rsidP="00623AFF">
            <w:pPr>
              <w:jc w:val="left"/>
            </w:pPr>
          </w:p>
        </w:tc>
      </w:tr>
    </w:tbl>
    <w:p w14:paraId="43E0B83A" w14:textId="77777777" w:rsidR="000F1C01" w:rsidRPr="000F1C01" w:rsidRDefault="000F1C01" w:rsidP="000F1C01">
      <w:pPr>
        <w:tabs>
          <w:tab w:val="left" w:pos="915"/>
        </w:tabs>
      </w:pPr>
    </w:p>
    <w:p w14:paraId="1F085C8B" w14:textId="77777777" w:rsidR="00404E7D" w:rsidRPr="0061561C" w:rsidRDefault="008A3994" w:rsidP="006B59B9">
      <w:pPr>
        <w:pStyle w:val="Heading1"/>
      </w:pPr>
      <w:bookmarkStart w:id="14" w:name="_Toc83650867"/>
      <w:r>
        <w:lastRenderedPageBreak/>
        <w:t>Protocol Development Coding Guidelines</w:t>
      </w:r>
      <w:bookmarkEnd w:id="14"/>
    </w:p>
    <w:p w14:paraId="1ED30150" w14:textId="77777777" w:rsidR="00AB05AA" w:rsidRDefault="00AB05AA" w:rsidP="006B59B9">
      <w:pPr>
        <w:pStyle w:val="Heading2"/>
      </w:pPr>
      <w:bookmarkStart w:id="15" w:name="_Toc83650868"/>
      <w:r>
        <w:t>General</w:t>
      </w:r>
      <w:bookmarkEnd w:id="15"/>
    </w:p>
    <w:p w14:paraId="1FE6121C" w14:textId="77777777" w:rsidR="00840DA5" w:rsidRPr="00E41CAB" w:rsidRDefault="00840DA5" w:rsidP="006B59B9">
      <w:pPr>
        <w:pStyle w:val="Heading3"/>
      </w:pPr>
      <w:bookmarkStart w:id="16" w:name="_Protocol_Name"/>
      <w:bookmarkStart w:id="17" w:name="_Toc83650869"/>
      <w:bookmarkEnd w:id="16"/>
      <w:r w:rsidRPr="00E41CAB">
        <w:t>Protocol Name</w:t>
      </w:r>
      <w:bookmarkEnd w:id="17"/>
    </w:p>
    <w:p w14:paraId="585190EA" w14:textId="77777777" w:rsidR="00840DA5" w:rsidRPr="00E41CAB" w:rsidRDefault="00840DA5" w:rsidP="007D5613">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C314B8E" w14:textId="77777777" w:rsidR="00E26C25" w:rsidRDefault="00E26C25" w:rsidP="006B59B9">
      <w:pPr>
        <w:pStyle w:val="Heading3"/>
      </w:pPr>
      <w:bookmarkStart w:id="18" w:name="_Spelling"/>
      <w:bookmarkStart w:id="19" w:name="_Formatting"/>
      <w:bookmarkStart w:id="20" w:name="_Toc83650870"/>
      <w:bookmarkEnd w:id="18"/>
      <w:bookmarkEnd w:id="19"/>
      <w:r>
        <w:t>Formatting</w:t>
      </w:r>
      <w:bookmarkEnd w:id="20"/>
    </w:p>
    <w:p w14:paraId="1A2C6BAB" w14:textId="77777777" w:rsidR="008E4DF0" w:rsidRPr="00766C12" w:rsidRDefault="008E4DF0" w:rsidP="006B59B9">
      <w:pPr>
        <w:pStyle w:val="Heading4"/>
      </w:pPr>
      <w:bookmarkStart w:id="21" w:name="_Indentation"/>
      <w:bookmarkEnd w:id="21"/>
      <w:r w:rsidRPr="00766C12">
        <w:t>Indentation</w:t>
      </w:r>
    </w:p>
    <w:p w14:paraId="352B33DF" w14:textId="77777777" w:rsidR="00E26C25" w:rsidRDefault="005C711D" w:rsidP="007D5613">
      <w:pPr>
        <w:pStyle w:val="SLCUnorderedlist"/>
      </w:pPr>
      <w:r>
        <w:t>Indentation in the protocol consists of either only tabs or only sequences of four spaces.</w:t>
      </w:r>
    </w:p>
    <w:p w14:paraId="5571C70E" w14:textId="77777777" w:rsidR="008E4DF0" w:rsidRDefault="008E4DF0" w:rsidP="006B59B9">
      <w:pPr>
        <w:pStyle w:val="Heading4"/>
      </w:pPr>
      <w:bookmarkStart w:id="22" w:name="_Alignment_and_Wording"/>
      <w:bookmarkEnd w:id="22"/>
      <w:r>
        <w:t>Alignment and Wording</w:t>
      </w:r>
    </w:p>
    <w:p w14:paraId="08EE4426" w14:textId="77777777" w:rsidR="00835E90" w:rsidRPr="00835E90" w:rsidRDefault="00E26C25" w:rsidP="007D5613">
      <w:pPr>
        <w:pStyle w:val="SLCUnorderedlist"/>
      </w:pPr>
      <w:r>
        <w:t>Alignment and wording must be consistent.</w:t>
      </w:r>
    </w:p>
    <w:p w14:paraId="37B91409" w14:textId="77777777" w:rsidR="00B74444" w:rsidRDefault="00B74444" w:rsidP="006B59B9">
      <w:pPr>
        <w:pStyle w:val="Heading3"/>
      </w:pPr>
      <w:bookmarkStart w:id="23" w:name="_Toc83650871"/>
      <w:r>
        <w:t>Names</w:t>
      </w:r>
      <w:bookmarkEnd w:id="23"/>
    </w:p>
    <w:p w14:paraId="524279E1" w14:textId="77777777" w:rsidR="00531B0F" w:rsidRPr="0061561C" w:rsidRDefault="002E4AA9" w:rsidP="006B59B9">
      <w:pPr>
        <w:pStyle w:val="Heading4"/>
      </w:pPr>
      <w:bookmarkStart w:id="24" w:name="_Protocol_Name_Items"/>
      <w:bookmarkStart w:id="25" w:name="_Unique_and_Meaningful"/>
      <w:bookmarkEnd w:id="24"/>
      <w:bookmarkEnd w:id="25"/>
      <w:r>
        <w:t>Unique and Meaningful</w:t>
      </w:r>
      <w:r w:rsidR="005D5E3A">
        <w:t xml:space="preserve"> Names</w:t>
      </w:r>
    </w:p>
    <w:p w14:paraId="5B4A9A0F" w14:textId="77777777" w:rsidR="005C711D" w:rsidRDefault="00690D68" w:rsidP="007D5613">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58050BD0" w14:textId="77777777" w:rsidR="008A607C" w:rsidRDefault="008A607C" w:rsidP="008A607C">
      <w:pPr>
        <w:pStyle w:val="Heading4"/>
      </w:pPr>
      <w:bookmarkStart w:id="26" w:name="_Parameter_Names_1"/>
      <w:bookmarkEnd w:id="26"/>
      <w:r>
        <w:t>Parameter Names</w:t>
      </w:r>
    </w:p>
    <w:p w14:paraId="54A306A6" w14:textId="77777777" w:rsidR="008A607C" w:rsidRDefault="008A607C" w:rsidP="007D5613">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0D42F137" w14:textId="77777777" w:rsidR="008A607C" w:rsidRDefault="008A607C" w:rsidP="001F16D5">
      <w:pPr>
        <w:pStyle w:val="SLCUnorderedlist"/>
        <w:numPr>
          <w:ilvl w:val="1"/>
          <w:numId w:val="21"/>
        </w:numPr>
      </w:pPr>
      <w:r>
        <w:t>The Parameter class (</w:t>
      </w:r>
      <w:r w:rsidRPr="00555A5C">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5C2C7577" w14:textId="77777777" w:rsidR="008A607C" w:rsidRDefault="008A607C" w:rsidP="001F16D5">
      <w:pPr>
        <w:pStyle w:val="SLCUnorderedlist"/>
        <w:numPr>
          <w:ilvl w:val="1"/>
          <w:numId w:val="21"/>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30A32FB2" w14:textId="77777777" w:rsidR="008A607C" w:rsidRPr="001F6359" w:rsidRDefault="008A607C" w:rsidP="007D5613">
      <w:pPr>
        <w:pStyle w:val="SLCBodytext"/>
        <w:keepNext/>
        <w:ind w:left="284"/>
        <w:rPr>
          <w:b/>
        </w:rPr>
      </w:pPr>
      <w:r w:rsidRPr="001F6359">
        <w:rPr>
          <w:b/>
        </w:rPr>
        <w:t>Prohibited names</w:t>
      </w:r>
    </w:p>
    <w:p w14:paraId="7F6994DB" w14:textId="77777777" w:rsidR="008A607C" w:rsidRPr="00D324A5" w:rsidRDefault="008A607C" w:rsidP="007D5613">
      <w:pPr>
        <w:pStyle w:val="SLCBodytext"/>
        <w:ind w:left="284"/>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4"/>
        <w:gridCol w:w="3556"/>
        <w:gridCol w:w="2689"/>
      </w:tblGrid>
      <w:tr w:rsidR="008A607C" w:rsidRPr="00CF4167" w14:paraId="0FF95F24" w14:textId="77777777" w:rsidTr="007D5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80838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2D43AAF0"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1801968D"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3F555EF5"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C399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6DA4C4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1FACB2D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597D145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28C51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3C1D759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51342BB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24562C8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2552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5909833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5CFB00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2B23A2D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F68F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45F99E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44160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5FF9205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2B53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463A81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D80C45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1F236DA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5B52B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118058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03CB08F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3D4B851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37B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2B1244C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E4A9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74EEE4C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C841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4DA33E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0A90ED5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070882E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C420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360E9B6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696C9E7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6EBBF33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3279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6463C5B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62A4FE4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67D1D52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6E3D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0F3669B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35826E6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091EF5"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B4FC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9603C8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1BFE68D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21256E1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F5537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50904B2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4AA1181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ED8C16B"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E26E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38263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2E50DA7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2D4C04B6"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8111B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4E909BD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1CB6D66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0A352F0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850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16C5E96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19848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967FCE"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A424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62ADD87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42552C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2BDB1EA0"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B1E7B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641418B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720459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2EF9A66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2B46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044053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32E24EE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2D74AB5C"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7241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C362B9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53355F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4EAF979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DEB3B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4DA1AF1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4EC74BB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3FC7BED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6A6D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344A4D2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217FD2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2BA1907C"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F053C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5ACB032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39451E2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4CCC6993"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0BD3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18D89EF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4957EA8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1FF06B7"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FAF8E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2F2BA13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37D4990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67D50011"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B199A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3B5FBF2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633448A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0FA09D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70899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055BDBB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3008142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0C1FE51E"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93A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2117CB7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28E59F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2FAC0C2F"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A56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6BA2975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5795FA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5B5D0B86"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C2D8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494AA42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F8924F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4E140680"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8FF90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7D52851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61C7EE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449C71B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4A29F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45392E9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3DBE324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D974A2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C346B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1E7D583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49AD04A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7962E3D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3FCA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340067A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0E94B1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4D5AE36D"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CCE51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0C7DD4B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525621C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4B7396AF"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3AA69"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7D3D418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206D70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1529E042"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8966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435FF8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53CDB1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177E2A0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8D09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77C3EED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32AFA5F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43803B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1F24B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6BD02F9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2CBF572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34F4A237"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7A7BA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5AE581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319ED24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512FFEF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FFDDF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1DF3193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121BD7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7554D102"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55485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17C5CA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19EB5CD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5283A368"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E3291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12AB6E6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55B66D1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2D6E48A"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20B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44683F2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E4AB38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4D724694"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A648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EBEE26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6BFFBFE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5B3F3178"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0A7C3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114B819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18B7B8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46FA195B"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9B7B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66E9A9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2D0F81FA"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184E97AD"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B8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658513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3D3E40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3451D09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D82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793063E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5075051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64AA4BE4"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B633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4CDAA16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A6DE2F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521B9913" w14:textId="77777777" w:rsidTr="007D561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2E62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328153C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2677844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183871E9" w14:textId="77777777" w:rsidTr="007D561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CC479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2E355F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26655346"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4876A414" w14:textId="77777777" w:rsidR="00B74444" w:rsidRDefault="002E4AA9" w:rsidP="006B59B9">
      <w:pPr>
        <w:pStyle w:val="Heading4"/>
      </w:pPr>
      <w:bookmarkStart w:id="27" w:name="_QAction_and_Action"/>
      <w:bookmarkEnd w:id="27"/>
      <w:r>
        <w:lastRenderedPageBreak/>
        <w:t>QAction and Action Names</w:t>
      </w:r>
    </w:p>
    <w:p w14:paraId="0A816218" w14:textId="77777777" w:rsidR="003117E0" w:rsidRDefault="003117E0" w:rsidP="007D5613">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209CE97E" w14:textId="77777777" w:rsidR="002E4AA9" w:rsidRDefault="002E4AA9" w:rsidP="006B59B9">
      <w:pPr>
        <w:pStyle w:val="Heading4"/>
      </w:pPr>
      <w:bookmarkStart w:id="28" w:name="_Trigger_Names"/>
      <w:bookmarkEnd w:id="28"/>
      <w:r>
        <w:t>Trigger Names</w:t>
      </w:r>
    </w:p>
    <w:p w14:paraId="3EB65825" w14:textId="77777777" w:rsidR="003A235C" w:rsidRPr="00B00D25" w:rsidRDefault="003A235C" w:rsidP="007D5613">
      <w:pPr>
        <w:pStyle w:val="SLCUnorderedlist"/>
      </w:pPr>
      <w:r>
        <w:t xml:space="preserve">The name of a trigger </w:t>
      </w:r>
      <w:r w:rsidR="005B70F6">
        <w:t>must</w:t>
      </w:r>
      <w:r>
        <w:t xml:space="preserve"> reflect what it is triggering on (e.g. On Poll Counter Change).</w:t>
      </w:r>
    </w:p>
    <w:p w14:paraId="74606751" w14:textId="77777777" w:rsidR="002E4AA9" w:rsidRDefault="002E4AA9" w:rsidP="006B59B9">
      <w:pPr>
        <w:pStyle w:val="Heading4"/>
      </w:pPr>
      <w:bookmarkStart w:id="29" w:name="_Group_Names"/>
      <w:bookmarkEnd w:id="29"/>
      <w:r>
        <w:t>Group Names</w:t>
      </w:r>
    </w:p>
    <w:p w14:paraId="31689380" w14:textId="77777777" w:rsidR="002E4AA9" w:rsidRDefault="003A235C" w:rsidP="007D5613">
      <w:pPr>
        <w:pStyle w:val="SLCUnorderedlist"/>
      </w:pPr>
      <w:r>
        <w:t xml:space="preserve">The name of a group </w:t>
      </w:r>
      <w:r w:rsidR="005B70F6">
        <w:t xml:space="preserve">must </w:t>
      </w:r>
      <w:r>
        <w:t>clearly describe its content.</w:t>
      </w:r>
    </w:p>
    <w:p w14:paraId="13EF5FC2" w14:textId="77777777" w:rsidR="00531B0F" w:rsidRDefault="00531B0F" w:rsidP="006B59B9">
      <w:pPr>
        <w:pStyle w:val="Heading4"/>
      </w:pPr>
      <w:bookmarkStart w:id="30" w:name="_Parameter_Names"/>
      <w:bookmarkStart w:id="31" w:name="_DMS_Element_Names"/>
      <w:bookmarkEnd w:id="30"/>
      <w:bookmarkEnd w:id="31"/>
      <w:r>
        <w:t>DMS Element Names</w:t>
      </w:r>
    </w:p>
    <w:p w14:paraId="6139492D" w14:textId="77777777" w:rsidR="00531B0F" w:rsidRDefault="00531B0F" w:rsidP="007D5613">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6DB929EC" w14:textId="77777777" w:rsidR="00531B0F" w:rsidRPr="00A82513" w:rsidRDefault="00531B0F" w:rsidP="007D5613">
      <w:pPr>
        <w:pStyle w:val="SLCOrderedlist"/>
      </w:pPr>
      <w:r>
        <w:t>N</w:t>
      </w:r>
      <w:r w:rsidRPr="00A82513">
        <w:t>o leading and/or trailing spaces</w:t>
      </w:r>
      <w:r>
        <w:t>.</w:t>
      </w:r>
    </w:p>
    <w:p w14:paraId="738A361F" w14:textId="77777777" w:rsidR="00531B0F" w:rsidRPr="00A82513" w:rsidRDefault="00531B0F" w:rsidP="007D5613">
      <w:pPr>
        <w:pStyle w:val="SLCOrderedlist"/>
      </w:pPr>
      <w:r>
        <w:t>N</w:t>
      </w:r>
      <w:r w:rsidRPr="00A82513">
        <w:t>o empty names</w:t>
      </w:r>
      <w:r>
        <w:t>.</w:t>
      </w:r>
    </w:p>
    <w:p w14:paraId="184B38FA" w14:textId="77777777" w:rsidR="00531B0F" w:rsidRPr="00A82513" w:rsidRDefault="00531B0F" w:rsidP="007D5613">
      <w:pPr>
        <w:pStyle w:val="SLCOrderedlist"/>
      </w:pPr>
      <w:r>
        <w:t xml:space="preserve">Disallowed characters: </w:t>
      </w:r>
      <w:hyperlink r:id="rId15" w:history="1">
        <w:r w:rsidRPr="00A82513">
          <w:t>\</w:t>
        </w:r>
        <w:r>
          <w:t xml:space="preserve"> </w:t>
        </w:r>
        <w:r w:rsidRPr="00A82513">
          <w:t> </w:t>
        </w:r>
      </w:hyperlink>
      <w:r w:rsidRPr="00A82513">
        <w:t>;</w:t>
      </w:r>
      <w:r>
        <w:t xml:space="preserve"> </w:t>
      </w:r>
      <w:r w:rsidRPr="00A82513">
        <w:t xml:space="preserve"> /  :  *  ?  "  &lt;  &gt;  | ; °</w:t>
      </w:r>
    </w:p>
    <w:p w14:paraId="18D59016" w14:textId="77777777" w:rsidR="00E26C25" w:rsidRDefault="00531B0F" w:rsidP="007D5613">
      <w:pPr>
        <w:pStyle w:val="SLCOrderedlist"/>
      </w:pPr>
      <w:r>
        <w:t>N</w:t>
      </w:r>
      <w:r w:rsidRPr="00A82513">
        <w:t>o duplicate names</w:t>
      </w:r>
      <w:r w:rsidR="00827AE1">
        <w:t>:</w:t>
      </w:r>
      <w:r w:rsidRPr="00A82513">
        <w:t xml:space="preserve"> an element must be unique in the </w:t>
      </w:r>
      <w:r>
        <w:t>DMS.</w:t>
      </w:r>
    </w:p>
    <w:p w14:paraId="5405577C" w14:textId="77777777" w:rsidR="00B74444" w:rsidRDefault="00B74444" w:rsidP="006B59B9">
      <w:pPr>
        <w:pStyle w:val="Heading3"/>
      </w:pPr>
      <w:bookmarkStart w:id="32" w:name="_Toc83650872"/>
      <w:r>
        <w:t xml:space="preserve">ID </w:t>
      </w:r>
      <w:r w:rsidR="009C722D">
        <w:t>V</w:t>
      </w:r>
      <w:r>
        <w:t>alues</w:t>
      </w:r>
      <w:bookmarkEnd w:id="32"/>
    </w:p>
    <w:p w14:paraId="6BFA126D" w14:textId="77777777" w:rsidR="00586711" w:rsidRPr="00F31FA0" w:rsidRDefault="00586711" w:rsidP="006B59B9">
      <w:pPr>
        <w:pStyle w:val="Heading4"/>
      </w:pPr>
      <w:bookmarkStart w:id="33" w:name="_ID_Range"/>
      <w:bookmarkEnd w:id="33"/>
      <w:r>
        <w:t>ID Range</w:t>
      </w:r>
    </w:p>
    <w:p w14:paraId="73A1CC64" w14:textId="77777777" w:rsidR="00B74444" w:rsidRPr="00E41CAB" w:rsidRDefault="00B74444" w:rsidP="007D5613">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885" w:type="pct"/>
        <w:tblInd w:w="284" w:type="dxa"/>
        <w:tblLook w:val="04A0" w:firstRow="1" w:lastRow="0" w:firstColumn="1" w:lastColumn="0" w:noHBand="0" w:noVBand="1"/>
      </w:tblPr>
      <w:tblGrid>
        <w:gridCol w:w="2687"/>
        <w:gridCol w:w="2132"/>
        <w:gridCol w:w="2849"/>
        <w:gridCol w:w="1970"/>
      </w:tblGrid>
      <w:tr w:rsidR="00B74444" w:rsidRPr="00E41CAB" w14:paraId="38BF513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212B0EA4" w14:textId="77777777" w:rsidR="00B74444" w:rsidRPr="00E41CAB" w:rsidRDefault="00B74444" w:rsidP="0028484D">
            <w:pPr>
              <w:pStyle w:val="SLCBodytext"/>
              <w:rPr>
                <w:sz w:val="18"/>
                <w:szCs w:val="18"/>
              </w:rPr>
            </w:pPr>
            <w:r w:rsidRPr="00E41CAB">
              <w:rPr>
                <w:sz w:val="18"/>
                <w:szCs w:val="18"/>
              </w:rPr>
              <w:t>Range</w:t>
            </w:r>
          </w:p>
        </w:tc>
        <w:tc>
          <w:tcPr>
            <w:tcW w:w="1106" w:type="pct"/>
          </w:tcPr>
          <w:p w14:paraId="0BDD7C3A"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478" w:type="pct"/>
          </w:tcPr>
          <w:p w14:paraId="4AF37DF5"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1022" w:type="pct"/>
          </w:tcPr>
          <w:p w14:paraId="7A340561" w14:textId="77777777" w:rsidR="00B74444" w:rsidRPr="00E41CAB" w:rsidRDefault="00B74444"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B74444" w:rsidRPr="00E41CAB" w14:paraId="4D99862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4" w:type="pct"/>
          </w:tcPr>
          <w:p w14:paraId="1E9BE2A2" w14:textId="77777777" w:rsidR="00B74444" w:rsidRPr="00E41CAB" w:rsidRDefault="00B74444" w:rsidP="0028484D">
            <w:pPr>
              <w:pStyle w:val="SLCBodytext"/>
              <w:rPr>
                <w:sz w:val="18"/>
                <w:szCs w:val="18"/>
              </w:rPr>
            </w:pPr>
            <w:r w:rsidRPr="00E41CAB">
              <w:rPr>
                <w:sz w:val="18"/>
                <w:szCs w:val="18"/>
              </w:rPr>
              <w:t>[1</w:t>
            </w:r>
            <w:r w:rsidR="00827AE1">
              <w:rPr>
                <w:sz w:val="18"/>
                <w:szCs w:val="18"/>
              </w:rPr>
              <w:t>–</w:t>
            </w:r>
            <w:r w:rsidRPr="00E41CAB">
              <w:rPr>
                <w:sz w:val="18"/>
                <w:szCs w:val="18"/>
              </w:rPr>
              <w:t>63999]</w:t>
            </w:r>
          </w:p>
        </w:tc>
        <w:tc>
          <w:tcPr>
            <w:tcW w:w="1106" w:type="pct"/>
          </w:tcPr>
          <w:p w14:paraId="5D521C0B"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478" w:type="pct"/>
          </w:tcPr>
          <w:p w14:paraId="320ABEDE"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1022" w:type="pct"/>
          </w:tcPr>
          <w:p w14:paraId="61492190" w14:textId="77777777" w:rsidR="00B74444" w:rsidRPr="00E41CAB" w:rsidRDefault="00B74444"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p>
        </w:tc>
      </w:tr>
      <w:tr w:rsidR="00B74444" w:rsidRPr="00E41CAB" w14:paraId="6A64E280" w14:textId="77777777" w:rsidTr="007D5613">
        <w:tc>
          <w:tcPr>
            <w:cnfStyle w:val="001000000000" w:firstRow="0" w:lastRow="0" w:firstColumn="1" w:lastColumn="0" w:oddVBand="0" w:evenVBand="0" w:oddHBand="0" w:evenHBand="0" w:firstRowFirstColumn="0" w:firstRowLastColumn="0" w:lastRowFirstColumn="0" w:lastRowLastColumn="0"/>
            <w:tcW w:w="1394" w:type="pct"/>
          </w:tcPr>
          <w:p w14:paraId="15BB5A49" w14:textId="77777777" w:rsidR="00B74444" w:rsidRPr="00E41CAB" w:rsidRDefault="00B74444" w:rsidP="0028484D">
            <w:pPr>
              <w:pStyle w:val="SLCBodytext"/>
              <w:rPr>
                <w:sz w:val="18"/>
                <w:szCs w:val="18"/>
              </w:rPr>
            </w:pPr>
            <w:r w:rsidRPr="00E41CAB">
              <w:rPr>
                <w:sz w:val="18"/>
                <w:szCs w:val="18"/>
              </w:rPr>
              <w:t>[1 000 000</w:t>
            </w:r>
            <w:r w:rsidR="00827AE1">
              <w:rPr>
                <w:sz w:val="18"/>
                <w:szCs w:val="18"/>
              </w:rPr>
              <w:t>–</w:t>
            </w:r>
            <w:r w:rsidRPr="00E41CAB">
              <w:rPr>
                <w:sz w:val="18"/>
                <w:szCs w:val="18"/>
              </w:rPr>
              <w:t>9 999 999]</w:t>
            </w:r>
          </w:p>
        </w:tc>
        <w:tc>
          <w:tcPr>
            <w:tcW w:w="1106" w:type="pct"/>
          </w:tcPr>
          <w:p w14:paraId="4F836222"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478" w:type="pct"/>
          </w:tcPr>
          <w:p w14:paraId="7E58945B"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1022" w:type="pct"/>
          </w:tcPr>
          <w:p w14:paraId="27405761" w14:textId="77777777" w:rsidR="00B74444" w:rsidRPr="00E41CAB" w:rsidRDefault="00B74444"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p>
        </w:tc>
      </w:tr>
    </w:tbl>
    <w:p w14:paraId="3B524688" w14:textId="77777777" w:rsidR="000C5C68" w:rsidRPr="00E41CAB" w:rsidRDefault="000C5C68" w:rsidP="007D5613">
      <w:pPr>
        <w:pStyle w:val="SLCBodytext"/>
        <w:spacing w:before="24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885" w:type="pct"/>
        <w:tblInd w:w="284" w:type="dxa"/>
        <w:tblLook w:val="04A0" w:firstRow="1" w:lastRow="0" w:firstColumn="1" w:lastColumn="0" w:noHBand="0" w:noVBand="1"/>
      </w:tblPr>
      <w:tblGrid>
        <w:gridCol w:w="2693"/>
        <w:gridCol w:w="2078"/>
        <w:gridCol w:w="3088"/>
        <w:gridCol w:w="1779"/>
      </w:tblGrid>
      <w:tr w:rsidR="000C5C68" w:rsidRPr="00E41CAB" w14:paraId="20B2BF3B"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5E6896D0" w14:textId="77777777" w:rsidR="000C5C68" w:rsidRPr="00E41CAB" w:rsidRDefault="000C5C68" w:rsidP="0028484D">
            <w:pPr>
              <w:pStyle w:val="SLCBodytext"/>
              <w:rPr>
                <w:sz w:val="18"/>
                <w:szCs w:val="18"/>
              </w:rPr>
            </w:pPr>
            <w:r w:rsidRPr="00E41CAB">
              <w:rPr>
                <w:sz w:val="18"/>
                <w:szCs w:val="18"/>
              </w:rPr>
              <w:t>Range</w:t>
            </w:r>
          </w:p>
        </w:tc>
        <w:tc>
          <w:tcPr>
            <w:tcW w:w="1078" w:type="pct"/>
          </w:tcPr>
          <w:p w14:paraId="6D6E875F"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1602" w:type="pct"/>
          </w:tcPr>
          <w:p w14:paraId="444C313C"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Minimum DMA version</w:t>
            </w:r>
          </w:p>
        </w:tc>
        <w:tc>
          <w:tcPr>
            <w:tcW w:w="923" w:type="pct"/>
          </w:tcPr>
          <w:p w14:paraId="3A09B007"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Allowed</w:t>
            </w:r>
          </w:p>
        </w:tc>
      </w:tr>
      <w:tr w:rsidR="000C5C68" w:rsidRPr="00E41CAB" w14:paraId="2D89A3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045F073D" w14:textId="77777777" w:rsidR="000C5C68" w:rsidRPr="00E41CAB" w:rsidRDefault="000C5C68" w:rsidP="0028484D">
            <w:pPr>
              <w:pStyle w:val="SLCBodytext"/>
              <w:rPr>
                <w:sz w:val="18"/>
                <w:szCs w:val="18"/>
              </w:rPr>
            </w:pPr>
            <w:r w:rsidRPr="00E41CAB">
              <w:rPr>
                <w:sz w:val="18"/>
                <w:szCs w:val="18"/>
              </w:rPr>
              <w:t>[1</w:t>
            </w:r>
            <w:r w:rsidR="00BA233A">
              <w:rPr>
                <w:sz w:val="18"/>
                <w:szCs w:val="18"/>
              </w:rPr>
              <w:t>–</w:t>
            </w:r>
            <w:r w:rsidRPr="00E41CAB">
              <w:rPr>
                <w:sz w:val="18"/>
                <w:szCs w:val="18"/>
              </w:rPr>
              <w:t>63999]</w:t>
            </w:r>
          </w:p>
        </w:tc>
        <w:tc>
          <w:tcPr>
            <w:tcW w:w="1078" w:type="pct"/>
          </w:tcPr>
          <w:p w14:paraId="4CA5699B"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00D12CDD"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73B2CDA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12143655"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1457B3B5" w14:textId="77777777" w:rsidR="000C5C68" w:rsidRPr="00E41CAB" w:rsidRDefault="000C5C68" w:rsidP="0028484D">
            <w:pPr>
              <w:pStyle w:val="SLCBodytext"/>
              <w:rPr>
                <w:sz w:val="18"/>
                <w:szCs w:val="18"/>
              </w:rPr>
            </w:pPr>
            <w:r w:rsidRPr="00E41CAB">
              <w:rPr>
                <w:sz w:val="18"/>
                <w:szCs w:val="18"/>
              </w:rPr>
              <w:t>[64000</w:t>
            </w:r>
            <w:r w:rsidR="00BA233A">
              <w:rPr>
                <w:sz w:val="18"/>
                <w:szCs w:val="18"/>
              </w:rPr>
              <w:t>–</w:t>
            </w:r>
            <w:r w:rsidRPr="00E41CAB">
              <w:rPr>
                <w:sz w:val="18"/>
                <w:szCs w:val="18"/>
              </w:rPr>
              <w:t>64299]</w:t>
            </w:r>
          </w:p>
        </w:tc>
        <w:tc>
          <w:tcPr>
            <w:tcW w:w="1078" w:type="pct"/>
          </w:tcPr>
          <w:p w14:paraId="0395D42A"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DataMiner/Protocol</w:t>
            </w:r>
          </w:p>
        </w:tc>
        <w:tc>
          <w:tcPr>
            <w:tcW w:w="1602" w:type="pct"/>
          </w:tcPr>
          <w:p w14:paraId="25F90595"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1.0.0</w:t>
            </w:r>
          </w:p>
        </w:tc>
        <w:tc>
          <w:tcPr>
            <w:tcW w:w="923" w:type="pct"/>
          </w:tcPr>
          <w:p w14:paraId="5D57F30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6D8915E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C7510FB" w14:textId="77777777" w:rsidR="000C5C68" w:rsidRPr="00E41CAB" w:rsidRDefault="000C5C68" w:rsidP="0028484D">
            <w:pPr>
              <w:pStyle w:val="SLCBodytext"/>
              <w:rPr>
                <w:sz w:val="18"/>
                <w:szCs w:val="18"/>
              </w:rPr>
            </w:pPr>
            <w:r w:rsidRPr="00E41CAB">
              <w:rPr>
                <w:sz w:val="18"/>
                <w:szCs w:val="18"/>
              </w:rPr>
              <w:t>[64300</w:t>
            </w:r>
            <w:r w:rsidR="00BA233A">
              <w:rPr>
                <w:sz w:val="18"/>
                <w:szCs w:val="18"/>
              </w:rPr>
              <w:t>–</w:t>
            </w:r>
            <w:r w:rsidRPr="00E41CAB">
              <w:rPr>
                <w:sz w:val="18"/>
                <w:szCs w:val="18"/>
              </w:rPr>
              <w:t>69999]</w:t>
            </w:r>
          </w:p>
        </w:tc>
        <w:tc>
          <w:tcPr>
            <w:tcW w:w="1078" w:type="pct"/>
          </w:tcPr>
          <w:p w14:paraId="2219263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1602" w:type="pct"/>
          </w:tcPr>
          <w:p w14:paraId="39DB7B7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1.0.0</w:t>
            </w:r>
          </w:p>
        </w:tc>
        <w:tc>
          <w:tcPr>
            <w:tcW w:w="923" w:type="pct"/>
          </w:tcPr>
          <w:p w14:paraId="341D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No</w:t>
            </w:r>
          </w:p>
        </w:tc>
      </w:tr>
      <w:tr w:rsidR="000C5C68" w:rsidRPr="00E41CAB" w14:paraId="734EA3F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3F1A38FA" w14:textId="77777777" w:rsidR="000C5C68" w:rsidRPr="00E41CAB" w:rsidRDefault="000C5C68" w:rsidP="0028484D">
            <w:pPr>
              <w:pStyle w:val="SLCBodytext"/>
              <w:rPr>
                <w:sz w:val="18"/>
                <w:szCs w:val="18"/>
              </w:rPr>
            </w:pPr>
            <w:r w:rsidRPr="00E41CAB">
              <w:rPr>
                <w:sz w:val="18"/>
                <w:szCs w:val="18"/>
              </w:rPr>
              <w:t>[70000</w:t>
            </w:r>
            <w:r w:rsidR="00BA233A">
              <w:rPr>
                <w:sz w:val="18"/>
                <w:szCs w:val="18"/>
              </w:rPr>
              <w:t>–</w:t>
            </w:r>
            <w:r w:rsidRPr="00E41CAB">
              <w:rPr>
                <w:sz w:val="18"/>
                <w:szCs w:val="18"/>
              </w:rPr>
              <w:t>79999]</w:t>
            </w:r>
          </w:p>
        </w:tc>
        <w:tc>
          <w:tcPr>
            <w:tcW w:w="1078" w:type="pct"/>
          </w:tcPr>
          <w:p w14:paraId="6C08A49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Protocol</w:t>
            </w:r>
          </w:p>
        </w:tc>
        <w:tc>
          <w:tcPr>
            <w:tcW w:w="1602" w:type="pct"/>
          </w:tcPr>
          <w:p w14:paraId="229FF40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7.5.6</w:t>
            </w:r>
          </w:p>
        </w:tc>
        <w:tc>
          <w:tcPr>
            <w:tcW w:w="923" w:type="pct"/>
          </w:tcPr>
          <w:p w14:paraId="6D62687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3481F4A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2AF491E5" w14:textId="77777777" w:rsidR="000C5C68" w:rsidRPr="00E41CAB" w:rsidRDefault="000C5C68" w:rsidP="0028484D">
            <w:pPr>
              <w:pStyle w:val="SLCBodytext"/>
              <w:rPr>
                <w:sz w:val="18"/>
                <w:szCs w:val="18"/>
              </w:rPr>
            </w:pPr>
            <w:r w:rsidRPr="00E41CAB">
              <w:rPr>
                <w:sz w:val="18"/>
                <w:szCs w:val="18"/>
              </w:rPr>
              <w:t>[80000</w:t>
            </w:r>
            <w:r w:rsidR="00BA233A">
              <w:rPr>
                <w:sz w:val="18"/>
                <w:szCs w:val="18"/>
              </w:rPr>
              <w:t>–</w:t>
            </w:r>
            <w:r w:rsidRPr="00E41CAB">
              <w:rPr>
                <w:sz w:val="18"/>
                <w:szCs w:val="18"/>
              </w:rPr>
              <w:t>99999]</w:t>
            </w:r>
          </w:p>
        </w:tc>
        <w:tc>
          <w:tcPr>
            <w:tcW w:w="1078" w:type="pct"/>
          </w:tcPr>
          <w:p w14:paraId="038DD856"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DataMiner/Protocol</w:t>
            </w:r>
          </w:p>
        </w:tc>
        <w:tc>
          <w:tcPr>
            <w:tcW w:w="1602" w:type="pct"/>
          </w:tcPr>
          <w:p w14:paraId="73B0FC0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67C2BAB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r w:rsidR="000C5C68" w:rsidRPr="00E41CAB" w14:paraId="036EA573" w14:textId="77777777" w:rsidTr="007D5613">
        <w:tc>
          <w:tcPr>
            <w:cnfStyle w:val="001000000000" w:firstRow="0" w:lastRow="0" w:firstColumn="1" w:lastColumn="0" w:oddVBand="0" w:evenVBand="0" w:oddHBand="0" w:evenHBand="0" w:firstRowFirstColumn="0" w:firstRowLastColumn="0" w:lastRowFirstColumn="0" w:lastRowLastColumn="0"/>
            <w:tcW w:w="1397" w:type="pct"/>
          </w:tcPr>
          <w:p w14:paraId="78932293" w14:textId="77777777" w:rsidR="000C5C68" w:rsidRPr="00E41CAB" w:rsidRDefault="000C5C68" w:rsidP="0028484D">
            <w:pPr>
              <w:pStyle w:val="SLCBodytext"/>
              <w:rPr>
                <w:sz w:val="18"/>
                <w:szCs w:val="18"/>
              </w:rPr>
            </w:pPr>
            <w:r w:rsidRPr="00E41CAB">
              <w:rPr>
                <w:sz w:val="18"/>
                <w:szCs w:val="18"/>
              </w:rPr>
              <w:t>[100000</w:t>
            </w:r>
            <w:r w:rsidR="00BA233A">
              <w:rPr>
                <w:sz w:val="18"/>
                <w:szCs w:val="18"/>
              </w:rPr>
              <w:t>–</w:t>
            </w:r>
            <w:r w:rsidRPr="00E41CAB">
              <w:rPr>
                <w:sz w:val="18"/>
                <w:szCs w:val="18"/>
              </w:rPr>
              <w:t>999999]</w:t>
            </w:r>
          </w:p>
        </w:tc>
        <w:tc>
          <w:tcPr>
            <w:tcW w:w="1078" w:type="pct"/>
          </w:tcPr>
          <w:p w14:paraId="3FA249ED"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1602" w:type="pct"/>
          </w:tcPr>
          <w:p w14:paraId="4FFAF1EC"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9.0.4</w:t>
            </w:r>
          </w:p>
        </w:tc>
        <w:tc>
          <w:tcPr>
            <w:tcW w:w="923" w:type="pct"/>
          </w:tcPr>
          <w:p w14:paraId="691FC8FE"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No</w:t>
            </w:r>
          </w:p>
        </w:tc>
      </w:tr>
      <w:tr w:rsidR="000C5C68" w:rsidRPr="00E41CAB" w14:paraId="61CBF3B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pct"/>
          </w:tcPr>
          <w:p w14:paraId="46CDD2D7" w14:textId="77777777" w:rsidR="000C5C68" w:rsidRPr="00E41CAB" w:rsidRDefault="000C5C68" w:rsidP="0028484D">
            <w:pPr>
              <w:pStyle w:val="SLCBodytext"/>
              <w:rPr>
                <w:sz w:val="18"/>
                <w:szCs w:val="18"/>
              </w:rPr>
            </w:pPr>
            <w:r w:rsidRPr="00E41CAB">
              <w:rPr>
                <w:sz w:val="18"/>
                <w:szCs w:val="18"/>
              </w:rPr>
              <w:t>[1 000 000</w:t>
            </w:r>
            <w:r w:rsidR="00BA233A">
              <w:rPr>
                <w:sz w:val="18"/>
                <w:szCs w:val="18"/>
              </w:rPr>
              <w:t>–</w:t>
            </w:r>
            <w:r w:rsidRPr="00E41CAB">
              <w:rPr>
                <w:sz w:val="18"/>
                <w:szCs w:val="18"/>
              </w:rPr>
              <w:t>9 999 999]</w:t>
            </w:r>
          </w:p>
        </w:tc>
        <w:tc>
          <w:tcPr>
            <w:tcW w:w="1078" w:type="pct"/>
          </w:tcPr>
          <w:p w14:paraId="611E666F"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Protocol</w:t>
            </w:r>
          </w:p>
        </w:tc>
        <w:tc>
          <w:tcPr>
            <w:tcW w:w="1602" w:type="pct"/>
          </w:tcPr>
          <w:p w14:paraId="664C927A"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9.0.4</w:t>
            </w:r>
          </w:p>
        </w:tc>
        <w:tc>
          <w:tcPr>
            <w:tcW w:w="923" w:type="pct"/>
          </w:tcPr>
          <w:p w14:paraId="229C50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Yes</w:t>
            </w:r>
            <w:r w:rsidRPr="00E41CAB">
              <w:rPr>
                <w:sz w:val="18"/>
                <w:szCs w:val="18"/>
                <w:vertAlign w:val="superscript"/>
              </w:rPr>
              <w:t>*****</w:t>
            </w:r>
          </w:p>
        </w:tc>
      </w:tr>
    </w:tbl>
    <w:p w14:paraId="685184ED" w14:textId="77777777" w:rsidR="000C5C68" w:rsidRPr="00D324A5" w:rsidRDefault="00766085" w:rsidP="007D5613">
      <w:pPr>
        <w:pStyle w:val="SLCBodytext"/>
        <w:spacing w:before="160"/>
        <w:ind w:left="851" w:hanging="450"/>
        <w:rPr>
          <w:sz w:val="18"/>
          <w:szCs w:val="18"/>
        </w:rPr>
      </w:pPr>
      <w:bookmarkStart w:id="34" w:name="_Hlk32918161"/>
      <w:r w:rsidRPr="00D324A5">
        <w:rPr>
          <w:sz w:val="18"/>
          <w:szCs w:val="18"/>
        </w:rPr>
        <w:t>*</w:t>
      </w:r>
      <w:r w:rsidR="00DE3128">
        <w:rPr>
          <w:sz w:val="18"/>
          <w:szCs w:val="18"/>
        </w:rPr>
        <w:tab/>
      </w:r>
      <w:r w:rsidR="000C5C68" w:rsidRPr="00D324A5">
        <w:rPr>
          <w:sz w:val="18"/>
          <w:szCs w:val="18"/>
        </w:rPr>
        <w:t>In general, the range [1</w:t>
      </w:r>
      <w:r w:rsidR="00BA233A" w:rsidRPr="00D324A5">
        <w:rPr>
          <w:sz w:val="18"/>
          <w:szCs w:val="18"/>
        </w:rPr>
        <w:t>–</w:t>
      </w:r>
      <w:r w:rsidR="000C5C68" w:rsidRPr="00D324A5">
        <w:rPr>
          <w:sz w:val="18"/>
          <w:szCs w:val="18"/>
        </w:rPr>
        <w:t>63999] can be used in a protocol for parameters. However, for some specific types of protocols</w:t>
      </w:r>
      <w:r w:rsidR="00447681">
        <w:rPr>
          <w:sz w:val="18"/>
          <w:szCs w:val="18"/>
        </w:rPr>
        <w:t>,</w:t>
      </w:r>
      <w:r w:rsidR="000C5C68" w:rsidRPr="00D324A5">
        <w:rPr>
          <w:sz w:val="18"/>
          <w:szCs w:val="18"/>
        </w:rPr>
        <w:t xml:space="preserve"> additional restrictions apply:</w:t>
      </w:r>
      <w:bookmarkStart w:id="35"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0C5C68" w:rsidRPr="00E41CAB" w14:paraId="07A2BC7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5"/>
          <w:p w14:paraId="1A6562F3" w14:textId="77777777" w:rsidR="000C5C68" w:rsidRPr="00E41CAB" w:rsidRDefault="000C5C68" w:rsidP="0028484D">
            <w:pPr>
              <w:pStyle w:val="SLCBodytext"/>
              <w:rPr>
                <w:sz w:val="18"/>
                <w:szCs w:val="18"/>
              </w:rPr>
            </w:pPr>
            <w:r w:rsidRPr="00E41CAB">
              <w:rPr>
                <w:sz w:val="18"/>
                <w:szCs w:val="18"/>
              </w:rPr>
              <w:t>Protocol type</w:t>
            </w:r>
          </w:p>
        </w:tc>
        <w:tc>
          <w:tcPr>
            <w:tcW w:w="1710" w:type="dxa"/>
          </w:tcPr>
          <w:p w14:paraId="3E91B88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75FF77D"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37A67351" w14:textId="77777777" w:rsidR="000C5C68" w:rsidRPr="00E41CAB" w:rsidRDefault="000C5C68"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0C5C68" w:rsidRPr="00E41CAB" w14:paraId="37DA69B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2543D4" w14:textId="77777777" w:rsidR="000C5C68" w:rsidRPr="00E41CAB" w:rsidRDefault="000C5C68" w:rsidP="0028484D">
            <w:pPr>
              <w:pStyle w:val="SLCBodytext"/>
              <w:rPr>
                <w:sz w:val="18"/>
                <w:szCs w:val="18"/>
              </w:rPr>
            </w:pPr>
            <w:r w:rsidRPr="00E41CAB">
              <w:rPr>
                <w:sz w:val="18"/>
                <w:szCs w:val="18"/>
              </w:rPr>
              <w:t>Enhanced Service</w:t>
            </w:r>
          </w:p>
        </w:tc>
        <w:tc>
          <w:tcPr>
            <w:tcW w:w="1710" w:type="dxa"/>
          </w:tcPr>
          <w:p w14:paraId="75A7D5A2"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999]</w:t>
            </w:r>
          </w:p>
        </w:tc>
        <w:tc>
          <w:tcPr>
            <w:tcW w:w="1260" w:type="dxa"/>
          </w:tcPr>
          <w:p w14:paraId="42BB9BD7"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25667D7"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sidR="00DE3128">
              <w:rPr>
                <w:sz w:val="18"/>
                <w:szCs w:val="18"/>
              </w:rPr>
              <w:t>to</w:t>
            </w:r>
            <w:r w:rsidRPr="00E41CAB">
              <w:rPr>
                <w:sz w:val="18"/>
                <w:szCs w:val="18"/>
              </w:rPr>
              <w:t xml:space="preserve"> communicat</w:t>
            </w:r>
            <w:r w:rsidR="00475123">
              <w:rPr>
                <w:sz w:val="18"/>
                <w:szCs w:val="18"/>
              </w:rPr>
              <w:t>e</w:t>
            </w:r>
            <w:r w:rsidRPr="00E41CAB">
              <w:rPr>
                <w:sz w:val="18"/>
                <w:szCs w:val="18"/>
              </w:rPr>
              <w:t xml:space="preserve"> with DataMiner via predefined parameters.</w:t>
            </w:r>
          </w:p>
        </w:tc>
      </w:tr>
      <w:tr w:rsidR="000C5C68" w:rsidRPr="00E41CAB" w14:paraId="36362E17"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511562D2" w14:textId="77777777" w:rsidR="000C5C68" w:rsidRPr="00E41CAB" w:rsidRDefault="000C5C68" w:rsidP="0028484D">
            <w:pPr>
              <w:pStyle w:val="SLCBodytext"/>
              <w:rPr>
                <w:sz w:val="18"/>
                <w:szCs w:val="18"/>
              </w:rPr>
            </w:pPr>
            <w:r w:rsidRPr="00E41CAB">
              <w:rPr>
                <w:sz w:val="18"/>
                <w:szCs w:val="18"/>
              </w:rPr>
              <w:lastRenderedPageBreak/>
              <w:t>Spectrum Analyzer</w:t>
            </w:r>
          </w:p>
        </w:tc>
        <w:tc>
          <w:tcPr>
            <w:tcW w:w="1710" w:type="dxa"/>
          </w:tcPr>
          <w:p w14:paraId="3C7D02FB"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sidR="00BA233A">
              <w:rPr>
                <w:sz w:val="18"/>
                <w:szCs w:val="18"/>
              </w:rPr>
              <w:t>–</w:t>
            </w:r>
            <w:r w:rsidRPr="00E41CAB">
              <w:rPr>
                <w:sz w:val="18"/>
                <w:szCs w:val="18"/>
              </w:rPr>
              <w:t>60000]</w:t>
            </w:r>
          </w:p>
        </w:tc>
        <w:tc>
          <w:tcPr>
            <w:tcW w:w="1260" w:type="dxa"/>
          </w:tcPr>
          <w:p w14:paraId="22E83838"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41C1787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0C5C68" w:rsidRPr="00E41CAB" w14:paraId="7CFDE583"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92F42F" w14:textId="77777777" w:rsidR="000C5C68" w:rsidRPr="00E41CAB" w:rsidRDefault="000C5C68" w:rsidP="0028484D">
            <w:pPr>
              <w:pStyle w:val="SLCBodytext"/>
              <w:rPr>
                <w:sz w:val="18"/>
                <w:szCs w:val="18"/>
              </w:rPr>
            </w:pPr>
            <w:r w:rsidRPr="00E41CAB">
              <w:rPr>
                <w:sz w:val="18"/>
                <w:szCs w:val="18"/>
              </w:rPr>
              <w:t>SLA</w:t>
            </w:r>
          </w:p>
        </w:tc>
        <w:tc>
          <w:tcPr>
            <w:tcW w:w="1710" w:type="dxa"/>
          </w:tcPr>
          <w:p w14:paraId="3BAE8205"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2999]</w:t>
            </w:r>
          </w:p>
        </w:tc>
        <w:tc>
          <w:tcPr>
            <w:tcW w:w="1260" w:type="dxa"/>
          </w:tcPr>
          <w:p w14:paraId="30BED694" w14:textId="77777777" w:rsidR="000C5C68" w:rsidRPr="00E41CAB" w:rsidRDefault="000C5C68"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243AC0A9" w14:textId="77777777" w:rsidR="000C5C68" w:rsidRPr="00E41CAB" w:rsidRDefault="000C5C68" w:rsidP="00A7335C">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SLA drivers.</w:t>
            </w:r>
          </w:p>
        </w:tc>
      </w:tr>
      <w:tr w:rsidR="000C5C68" w:rsidRPr="00E41CAB" w14:paraId="6B980A63" w14:textId="77777777" w:rsidTr="007D5613">
        <w:tc>
          <w:tcPr>
            <w:cnfStyle w:val="001000000000" w:firstRow="0" w:lastRow="0" w:firstColumn="1" w:lastColumn="0" w:oddVBand="0" w:evenVBand="0" w:oddHBand="0" w:evenHBand="0" w:firstRowFirstColumn="0" w:firstRowLastColumn="0" w:lastRowFirstColumn="0" w:lastRowLastColumn="0"/>
            <w:tcW w:w="1440" w:type="dxa"/>
          </w:tcPr>
          <w:p w14:paraId="335AD5CA" w14:textId="77777777" w:rsidR="000C5C68" w:rsidRPr="00E41CAB" w:rsidRDefault="000C5C68" w:rsidP="0028484D">
            <w:pPr>
              <w:pStyle w:val="SLCBodytext"/>
              <w:rPr>
                <w:sz w:val="18"/>
                <w:szCs w:val="18"/>
              </w:rPr>
            </w:pPr>
            <w:r w:rsidRPr="00E41CAB">
              <w:rPr>
                <w:sz w:val="18"/>
                <w:szCs w:val="18"/>
              </w:rPr>
              <w:t>Aggregation</w:t>
            </w:r>
          </w:p>
        </w:tc>
        <w:tc>
          <w:tcPr>
            <w:tcW w:w="1710" w:type="dxa"/>
          </w:tcPr>
          <w:p w14:paraId="3EC8825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sidR="00BA233A">
              <w:rPr>
                <w:sz w:val="18"/>
                <w:szCs w:val="18"/>
              </w:rPr>
              <w:t>–</w:t>
            </w:r>
            <w:r w:rsidRPr="00E41CAB">
              <w:rPr>
                <w:sz w:val="18"/>
                <w:szCs w:val="18"/>
              </w:rPr>
              <w:t>4999]</w:t>
            </w:r>
          </w:p>
        </w:tc>
        <w:tc>
          <w:tcPr>
            <w:tcW w:w="1260" w:type="dxa"/>
          </w:tcPr>
          <w:p w14:paraId="2D3C58C2" w14:textId="77777777" w:rsidR="000C5C68" w:rsidRPr="00E41CAB" w:rsidRDefault="000C5C68"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F25E390" w14:textId="77777777" w:rsidR="000C5C68" w:rsidRPr="00E41CAB" w:rsidRDefault="000C5C68" w:rsidP="00A7335C">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sidR="00475123">
              <w:rPr>
                <w:sz w:val="18"/>
                <w:szCs w:val="18"/>
              </w:rPr>
              <w:t>f</w:t>
            </w:r>
            <w:r w:rsidRPr="00E41CAB">
              <w:rPr>
                <w:sz w:val="18"/>
                <w:szCs w:val="18"/>
              </w:rPr>
              <w:t>o</w:t>
            </w:r>
            <w:r w:rsidR="00475123">
              <w:rPr>
                <w:sz w:val="18"/>
                <w:szCs w:val="18"/>
              </w:rPr>
              <w:t>r</w:t>
            </w:r>
            <w:r w:rsidRPr="00E41CAB">
              <w:rPr>
                <w:sz w:val="18"/>
                <w:szCs w:val="18"/>
              </w:rPr>
              <w:t xml:space="preserve"> communicat</w:t>
            </w:r>
            <w:r w:rsidR="00475123">
              <w:rPr>
                <w:sz w:val="18"/>
                <w:szCs w:val="18"/>
              </w:rPr>
              <w:t>ion</w:t>
            </w:r>
            <w:r w:rsidRPr="00E41CAB">
              <w:rPr>
                <w:sz w:val="18"/>
                <w:szCs w:val="18"/>
              </w:rPr>
              <w:t xml:space="preserve"> between DataMiner and aggregation drivers.</w:t>
            </w:r>
          </w:p>
        </w:tc>
      </w:tr>
    </w:tbl>
    <w:p w14:paraId="42D37A91"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sidR="00A7335C">
        <w:rPr>
          <w:sz w:val="18"/>
          <w:szCs w:val="18"/>
        </w:rPr>
        <w:t xml:space="preserve">a </w:t>
      </w:r>
      <w:r w:rsidRPr="008A607C">
        <w:rPr>
          <w:sz w:val="18"/>
          <w:szCs w:val="18"/>
        </w:rPr>
        <w:t>spectrum analyzer). A registry of assigned parameters is maintained. Only these specific parameter IDs can be implemented in the protocol.</w:t>
      </w:r>
      <w:bookmarkStart w:id="36" w:name="_Hlk32918086"/>
    </w:p>
    <w:p w14:paraId="4611D73B" w14:textId="77777777" w:rsidR="007D5613" w:rsidRPr="00D324A5" w:rsidRDefault="000C5C68" w:rsidP="007D5613">
      <w:pPr>
        <w:pStyle w:val="SLCBodytext"/>
        <w:spacing w:before="160"/>
        <w:ind w:left="851" w:hanging="450"/>
        <w:rPr>
          <w:sz w:val="18"/>
          <w:szCs w:val="18"/>
        </w:rPr>
      </w:pPr>
      <w:bookmarkStart w:id="37" w:name="_Hlk32918175"/>
      <w:bookmarkEnd w:id="34"/>
      <w:bookmarkEnd w:id="36"/>
      <w:r w:rsidRPr="00D324A5">
        <w:rPr>
          <w:sz w:val="18"/>
          <w:szCs w:val="18"/>
        </w:rPr>
        <w:t>***</w:t>
      </w:r>
      <w:r w:rsidR="00DE3128">
        <w:rPr>
          <w:sz w:val="18"/>
          <w:szCs w:val="18"/>
        </w:rPr>
        <w:tab/>
      </w:r>
      <w:r w:rsidRPr="008A607C">
        <w:rPr>
          <w:sz w:val="18"/>
          <w:szCs w:val="18"/>
        </w:rPr>
        <w:t xml:space="preserve">Only to be used in mediation/base protocols. </w:t>
      </w:r>
    </w:p>
    <w:p w14:paraId="357AC20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41719CD2" w14:textId="77777777" w:rsidR="007D5613" w:rsidRPr="00D324A5" w:rsidRDefault="000C5C68" w:rsidP="007D5613">
      <w:pPr>
        <w:pStyle w:val="SLCBodytext"/>
        <w:spacing w:before="160"/>
        <w:ind w:left="851" w:hanging="450"/>
        <w:rPr>
          <w:sz w:val="18"/>
          <w:szCs w:val="18"/>
        </w:rPr>
      </w:pPr>
      <w:r w:rsidRPr="00D324A5">
        <w:rPr>
          <w:sz w:val="18"/>
          <w:szCs w:val="18"/>
        </w:rPr>
        <w:t>*****</w:t>
      </w:r>
      <w:r w:rsidR="00DE3128">
        <w:rPr>
          <w:sz w:val="18"/>
          <w:szCs w:val="18"/>
        </w:rPr>
        <w:tab/>
      </w:r>
      <w:r w:rsidRPr="008A607C">
        <w:rPr>
          <w:sz w:val="18"/>
          <w:szCs w:val="18"/>
        </w:rPr>
        <w:t>Must only be used in case all parameters in the range [1</w:t>
      </w:r>
      <w:r w:rsidR="00BA233A">
        <w:rPr>
          <w:sz w:val="18"/>
          <w:szCs w:val="18"/>
        </w:rPr>
        <w:t>–</w:t>
      </w:r>
      <w:r w:rsidRPr="008A607C">
        <w:rPr>
          <w:sz w:val="18"/>
          <w:szCs w:val="18"/>
        </w:rPr>
        <w:t>63999] are already used.</w:t>
      </w:r>
    </w:p>
    <w:bookmarkEnd w:id="37"/>
    <w:p w14:paraId="3E99F2D0" w14:textId="77777777" w:rsidR="00B74444" w:rsidRDefault="00B74444" w:rsidP="007D5613">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3304FD30" w14:textId="77777777" w:rsidR="000273B8" w:rsidRDefault="000273B8" w:rsidP="007D5613">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6171FC4B" w14:textId="77777777" w:rsidR="00586711" w:rsidRDefault="00586711" w:rsidP="006B59B9">
      <w:pPr>
        <w:pStyle w:val="Heading4"/>
      </w:pPr>
      <w:bookmarkStart w:id="38" w:name="_ID_Gaps"/>
      <w:bookmarkEnd w:id="38"/>
      <w:r>
        <w:t>ID Gaps</w:t>
      </w:r>
    </w:p>
    <w:p w14:paraId="6CE8ABA0" w14:textId="77777777" w:rsidR="00E26C25" w:rsidRDefault="00664997" w:rsidP="007D5613">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350D05EC" w14:textId="77777777" w:rsidR="00586711" w:rsidRDefault="00586711" w:rsidP="006B59B9">
      <w:pPr>
        <w:pStyle w:val="Heading4"/>
      </w:pPr>
      <w:bookmarkStart w:id="39" w:name="_ID_Ordering"/>
      <w:bookmarkEnd w:id="39"/>
      <w:r>
        <w:t>ID Ordering</w:t>
      </w:r>
    </w:p>
    <w:p w14:paraId="4FA8FEAF" w14:textId="77777777" w:rsidR="004A2E59" w:rsidRDefault="00690D68" w:rsidP="007D5613">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213F5226" w14:textId="77777777" w:rsidR="00586711" w:rsidRDefault="00586711" w:rsidP="006B59B9">
      <w:pPr>
        <w:pStyle w:val="Heading4"/>
      </w:pPr>
      <w:bookmarkStart w:id="40" w:name="_ID_Grouping"/>
      <w:bookmarkEnd w:id="40"/>
      <w:r>
        <w:t>ID Grouping</w:t>
      </w:r>
    </w:p>
    <w:p w14:paraId="153F35BA" w14:textId="77777777" w:rsidR="00B74444" w:rsidRDefault="00664997" w:rsidP="007D5613">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34FCE3B5" w14:textId="77777777" w:rsidR="00BF137A" w:rsidRDefault="00BF137A" w:rsidP="006B59B9">
      <w:pPr>
        <w:pStyle w:val="Heading3"/>
      </w:pPr>
      <w:bookmarkStart w:id="41" w:name="_C#_Code_Conventions"/>
      <w:bookmarkStart w:id="42" w:name="_Ref505073741"/>
      <w:bookmarkStart w:id="43" w:name="_Ref505073771"/>
      <w:bookmarkStart w:id="44" w:name="_Toc83650873"/>
      <w:bookmarkEnd w:id="41"/>
      <w:r>
        <w:t xml:space="preserve">C# Code </w:t>
      </w:r>
      <w:r w:rsidR="0090448B">
        <w:t>Conventions</w:t>
      </w:r>
      <w:bookmarkEnd w:id="42"/>
      <w:bookmarkEnd w:id="43"/>
      <w:bookmarkEnd w:id="44"/>
    </w:p>
    <w:p w14:paraId="64B86700" w14:textId="77777777" w:rsidR="00CB00E6" w:rsidRPr="00A12B3C" w:rsidRDefault="00CB00E6" w:rsidP="006B59B9">
      <w:pPr>
        <w:pStyle w:val="SLCBodyt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1545973" w14:textId="77777777" w:rsidR="00BF137A" w:rsidRDefault="00BF137A" w:rsidP="006B59B9">
      <w:pPr>
        <w:pStyle w:val="Heading4"/>
      </w:pPr>
      <w:r>
        <w:t>General</w:t>
      </w:r>
    </w:p>
    <w:p w14:paraId="6BF83A36" w14:textId="77777777" w:rsidR="00BF137A" w:rsidRDefault="00BF137A" w:rsidP="007D5613">
      <w:pPr>
        <w:pStyle w:val="SLCUnorderedlist"/>
      </w:pPr>
      <w:r>
        <w:t>Meaningful names should be used, denoting the semantics of the identifier.</w:t>
      </w:r>
    </w:p>
    <w:p w14:paraId="2CDE149E" w14:textId="77777777" w:rsidR="00BF137A" w:rsidRDefault="00BF137A" w:rsidP="007D5613">
      <w:pPr>
        <w:pStyle w:val="SLCUnorderedlist"/>
      </w:pPr>
      <w:r>
        <w:t>Readability should be favored over brevity.</w:t>
      </w:r>
    </w:p>
    <w:p w14:paraId="5EC9B38F" w14:textId="77777777" w:rsidR="00BF137A" w:rsidRDefault="00BF137A" w:rsidP="007D5613">
      <w:pPr>
        <w:pStyle w:val="SLCUnorderedlist"/>
      </w:pPr>
      <w:r>
        <w:t>Use of underscores, hyphens and other non-alphanumeric characters should be avoided.</w:t>
      </w:r>
    </w:p>
    <w:p w14:paraId="7AFA5DB2" w14:textId="77777777" w:rsidR="00BF137A" w:rsidRDefault="00BF137A" w:rsidP="007D5613">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71E97351" w14:textId="77777777" w:rsidR="00BF137A" w:rsidRPr="00265901" w:rsidRDefault="00BF137A" w:rsidP="007D5613">
      <w:pPr>
        <w:pStyle w:val="SLCUnorderedlist"/>
      </w:pPr>
      <w:r>
        <w:t>Only acronyms and initialisms that are generally accepted in the field of computing, broadcasting, etc. may be used.</w:t>
      </w:r>
    </w:p>
    <w:p w14:paraId="23F9DBCB" w14:textId="77777777" w:rsidR="00BF137A" w:rsidRPr="00643387" w:rsidRDefault="00BF137A" w:rsidP="006B59B9">
      <w:pPr>
        <w:pStyle w:val="Heading4"/>
      </w:pPr>
      <w:r w:rsidRPr="00643387">
        <w:lastRenderedPageBreak/>
        <w:t xml:space="preserve">Capitalization </w:t>
      </w:r>
      <w:r w:rsidR="00AD57FA">
        <w:t>s</w:t>
      </w:r>
      <w:r w:rsidRPr="00643387">
        <w:t>tyle</w:t>
      </w:r>
    </w:p>
    <w:p w14:paraId="4371CDD7" w14:textId="77777777" w:rsidR="00BF137A" w:rsidRDefault="00BF137A" w:rsidP="00BF137A">
      <w:pPr>
        <w:pStyle w:val="SLCBodytext"/>
      </w:pPr>
      <w:r>
        <w:t>Throughout this chapter, two capitalization styles are mentioned: Pascal case and Camel case.</w:t>
      </w:r>
    </w:p>
    <w:p w14:paraId="7FF29BCD" w14:textId="77777777" w:rsidR="00BF137A" w:rsidRDefault="00BF137A" w:rsidP="007D5613">
      <w:pPr>
        <w:pStyle w:val="SLCUnorderedlist"/>
      </w:pPr>
      <w:r>
        <w:t>Pascal case (hereafter referred to as PascalCasing) refers to the capitalization style where the first letter of the identifier and the first letter of each subsequent concatenated word are capitalized.</w:t>
      </w:r>
    </w:p>
    <w:p w14:paraId="194FFA7E" w14:textId="77777777" w:rsidR="00BF137A" w:rsidRDefault="00BF137A" w:rsidP="007D5613">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322" w:type="dxa"/>
        <w:tblInd w:w="284" w:type="dxa"/>
        <w:tblLook w:val="04A0" w:firstRow="1" w:lastRow="0" w:firstColumn="1" w:lastColumn="0" w:noHBand="0" w:noVBand="1"/>
      </w:tblPr>
      <w:tblGrid>
        <w:gridCol w:w="4394"/>
        <w:gridCol w:w="4928"/>
      </w:tblGrid>
      <w:tr w:rsidR="00BF137A" w14:paraId="7422D02E"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2C49605B" w14:textId="77777777" w:rsidR="00BF137A" w:rsidRPr="00265901" w:rsidRDefault="00BF137A" w:rsidP="00D324A5">
            <w:pPr>
              <w:pStyle w:val="SLCBodytext"/>
              <w:keepNext/>
              <w:rPr>
                <w:sz w:val="18"/>
                <w:szCs w:val="18"/>
              </w:rPr>
            </w:pPr>
            <w:r w:rsidRPr="00265901">
              <w:rPr>
                <w:sz w:val="18"/>
                <w:szCs w:val="18"/>
              </w:rPr>
              <w:t>Casing</w:t>
            </w:r>
          </w:p>
        </w:tc>
        <w:tc>
          <w:tcPr>
            <w:tcW w:w="4928" w:type="dxa"/>
          </w:tcPr>
          <w:p w14:paraId="16025FD3" w14:textId="77777777" w:rsidR="00BF137A" w:rsidRPr="00265901"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265901">
              <w:rPr>
                <w:sz w:val="18"/>
                <w:szCs w:val="18"/>
              </w:rPr>
              <w:t>Identifier type</w:t>
            </w:r>
          </w:p>
        </w:tc>
      </w:tr>
      <w:tr w:rsidR="00BF137A" w14:paraId="2DE37FF0"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tcPr>
          <w:p w14:paraId="76996D31" w14:textId="77777777" w:rsidR="00BF137A" w:rsidRPr="00C81FD4" w:rsidRDefault="00BF137A" w:rsidP="00D324A5">
            <w:pPr>
              <w:pStyle w:val="SLCBodytext"/>
              <w:keepNext/>
            </w:pPr>
            <w:r>
              <w:rPr>
                <w:sz w:val="18"/>
                <w:szCs w:val="18"/>
              </w:rPr>
              <w:t xml:space="preserve">PascalCasing </w:t>
            </w:r>
            <w:hyperlink r:id="rId16" w:history="1">
              <w:r w:rsidRPr="00C81FD4">
                <w:rPr>
                  <w:rStyle w:val="Hyperlink"/>
                  <w:b w:val="0"/>
                  <w:bCs w:val="0"/>
                </w:rPr>
                <w:t>(SA1300)</w:t>
              </w:r>
            </w:hyperlink>
          </w:p>
        </w:tc>
        <w:tc>
          <w:tcPr>
            <w:tcW w:w="4928" w:type="dxa"/>
          </w:tcPr>
          <w:p w14:paraId="76FEF3FF" w14:textId="77777777" w:rsidR="00BF137A" w:rsidRPr="00265901"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sidRPr="00265901">
              <w:rPr>
                <w:sz w:val="18"/>
                <w:szCs w:val="18"/>
              </w:rPr>
              <w:t>Namespace, Type</w:t>
            </w:r>
            <w:r>
              <w:rPr>
                <w:sz w:val="18"/>
                <w:szCs w:val="18"/>
              </w:rPr>
              <w:t xml:space="preserve"> (Class, </w:t>
            </w:r>
            <w:r w:rsidRPr="00265901">
              <w:rPr>
                <w:sz w:val="18"/>
                <w:szCs w:val="18"/>
              </w:rPr>
              <w:t>Interface</w:t>
            </w:r>
            <w:r>
              <w:rPr>
                <w:sz w:val="18"/>
                <w:szCs w:val="18"/>
              </w:rPr>
              <w:t>, Struct, Enumeration), Method, Property, Event</w:t>
            </w:r>
          </w:p>
        </w:tc>
      </w:tr>
      <w:tr w:rsidR="00BF137A" w14:paraId="29F36AD6" w14:textId="77777777" w:rsidTr="007D5613">
        <w:tc>
          <w:tcPr>
            <w:cnfStyle w:val="001000000000" w:firstRow="0" w:lastRow="0" w:firstColumn="1" w:lastColumn="0" w:oddVBand="0" w:evenVBand="0" w:oddHBand="0" w:evenHBand="0" w:firstRowFirstColumn="0" w:firstRowLastColumn="0" w:lastRowFirstColumn="0" w:lastRowLastColumn="0"/>
            <w:tcW w:w="4394" w:type="dxa"/>
          </w:tcPr>
          <w:p w14:paraId="0BAFEF3C" w14:textId="77777777" w:rsidR="00BF137A" w:rsidRPr="00265901" w:rsidRDefault="00BF137A" w:rsidP="0028484D">
            <w:pPr>
              <w:pStyle w:val="SLCBodytext"/>
              <w:rPr>
                <w:sz w:val="18"/>
                <w:szCs w:val="18"/>
              </w:rPr>
            </w:pPr>
            <w:r>
              <w:rPr>
                <w:sz w:val="18"/>
                <w:szCs w:val="18"/>
              </w:rPr>
              <w:t>camelCasing</w:t>
            </w:r>
          </w:p>
        </w:tc>
        <w:tc>
          <w:tcPr>
            <w:tcW w:w="4928" w:type="dxa"/>
          </w:tcPr>
          <w:p w14:paraId="77798A7D"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sidRPr="00265901">
              <w:rPr>
                <w:sz w:val="18"/>
                <w:szCs w:val="18"/>
              </w:rPr>
              <w:t>Parameter</w:t>
            </w:r>
          </w:p>
          <w:p w14:paraId="0CC2D85F" w14:textId="77777777" w:rsidR="00BF137A" w:rsidRPr="00265901"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Local variable</w:t>
            </w:r>
          </w:p>
        </w:tc>
      </w:tr>
    </w:tbl>
    <w:p w14:paraId="7A5661AA" w14:textId="77777777" w:rsidR="00BF137A" w:rsidRDefault="00BF137A" w:rsidP="008A607C">
      <w:pPr>
        <w:pStyle w:val="SLCBodytext"/>
        <w:spacing w:before="240"/>
        <w:rPr>
          <w:b/>
          <w:i/>
        </w:rPr>
      </w:pPr>
      <w:r w:rsidRPr="00D712CE">
        <w:rPr>
          <w:b/>
          <w:i/>
        </w:rPr>
        <w:t>Compound words</w:t>
      </w:r>
    </w:p>
    <w:p w14:paraId="5EEDB35D" w14:textId="77777777" w:rsidR="00BF137A" w:rsidRPr="00D660F5" w:rsidRDefault="00BF137A" w:rsidP="007D5613">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6006D352" w14:textId="77777777" w:rsidR="00BF137A" w:rsidRDefault="00BF137A" w:rsidP="00BF137A">
      <w:pPr>
        <w:pStyle w:val="SLCBodytext"/>
        <w:rPr>
          <w:b/>
          <w:i/>
        </w:rPr>
      </w:pPr>
      <w:r>
        <w:rPr>
          <w:b/>
          <w:i/>
        </w:rPr>
        <w:t>Acronyms and Initialisms</w:t>
      </w:r>
    </w:p>
    <w:p w14:paraId="00E5D725" w14:textId="77777777" w:rsidR="00BF137A" w:rsidRDefault="00BF137A" w:rsidP="007D5613">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0C7B5E91" w14:textId="77777777" w:rsidR="00BF137A" w:rsidRDefault="00BF137A" w:rsidP="006B59B9">
      <w:pPr>
        <w:pStyle w:val="Heading4"/>
      </w:pPr>
      <w:r>
        <w:t>Namespaces</w:t>
      </w:r>
    </w:p>
    <w:p w14:paraId="73E79606" w14:textId="77777777" w:rsidR="00BF137A" w:rsidRDefault="00BF137A" w:rsidP="007D5613">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1673561C" w14:textId="77777777" w:rsidR="00BF137A" w:rsidRDefault="00BF137A" w:rsidP="007D5613">
      <w:pPr>
        <w:pStyle w:val="SLCUnorderedlist"/>
      </w:pPr>
      <w:r>
        <w:t xml:space="preserve">The name of a namespace should be different </w:t>
      </w:r>
      <w:r w:rsidR="00A04CFF">
        <w:t xml:space="preserve">from </w:t>
      </w:r>
      <w:r>
        <w:t>the name of types defined in that namespace.</w:t>
      </w:r>
    </w:p>
    <w:p w14:paraId="61BB3E05" w14:textId="77777777" w:rsidR="00BF137A" w:rsidRPr="00503726" w:rsidRDefault="00BF137A" w:rsidP="007D5613">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67473B74" w14:textId="77777777" w:rsidR="00BF137A" w:rsidRDefault="00BF137A" w:rsidP="006B59B9">
      <w:pPr>
        <w:pStyle w:val="Heading4"/>
      </w:pPr>
      <w:r>
        <w:t>Classes, Structs and Interfaces</w:t>
      </w:r>
    </w:p>
    <w:p w14:paraId="32C0B1B9" w14:textId="77777777" w:rsidR="00BF137A" w:rsidRDefault="00BF137A" w:rsidP="007D5613">
      <w:pPr>
        <w:pStyle w:val="SLCUnorderedlist"/>
      </w:pPr>
      <w:r>
        <w:t>PascalCasing should be used for names of classes and structs.</w:t>
      </w:r>
    </w:p>
    <w:p w14:paraId="256EE538" w14:textId="77777777" w:rsidR="00BF137A" w:rsidRDefault="00BF137A" w:rsidP="007D5613">
      <w:pPr>
        <w:pStyle w:val="SLCUnorderedlist"/>
      </w:pPr>
      <w:r>
        <w:t>Classes and structs should be named with nouns or noun phrases (</w:t>
      </w:r>
      <w:r w:rsidR="00F42CE5">
        <w:t>e.g.</w:t>
      </w:r>
      <w:r>
        <w:t xml:space="preserve"> Alarm, Service, TransportStreamParser).</w:t>
      </w:r>
    </w:p>
    <w:p w14:paraId="2A5C551C" w14:textId="77777777" w:rsidR="00BF137A" w:rsidRDefault="00BF137A" w:rsidP="007D5613">
      <w:pPr>
        <w:pStyle w:val="SLCUnorderedlist"/>
      </w:pPr>
      <w:r>
        <w:t>Interfaces should be named with adjective phrases (or occasionally with nouns or noun phrases) (</w:t>
      </w:r>
      <w:r w:rsidR="00F42CE5">
        <w:t>e.g.</w:t>
      </w:r>
      <w:r>
        <w:t xml:space="preserve"> ISortable).</w:t>
      </w:r>
    </w:p>
    <w:p w14:paraId="3339DCC1" w14:textId="77777777" w:rsidR="00BF137A" w:rsidRDefault="00BF137A" w:rsidP="007D5613">
      <w:pPr>
        <w:pStyle w:val="SLCUnorderedlist"/>
      </w:pPr>
      <w:r>
        <w:t>Interface names should be prefixed with the letter “I” (</w:t>
      </w:r>
      <w:hyperlink r:id="rId17" w:history="1">
        <w:r w:rsidRPr="00981CBB">
          <w:rPr>
            <w:rStyle w:val="Hyperlink"/>
          </w:rPr>
          <w:t>SA1302</w:t>
        </w:r>
      </w:hyperlink>
      <w:r>
        <w:t xml:space="preserve">). This clearly indicates </w:t>
      </w:r>
      <w:r w:rsidR="00977249">
        <w:t xml:space="preserve">that </w:t>
      </w:r>
      <w:r>
        <w:t>the type is an interface.</w:t>
      </w:r>
    </w:p>
    <w:p w14:paraId="4DD699D3" w14:textId="77777777" w:rsidR="00BF137A" w:rsidRPr="007220E0" w:rsidRDefault="00BF137A" w:rsidP="007D5613">
      <w:pPr>
        <w:pStyle w:val="SLCUnorderedlist"/>
      </w:pPr>
      <w:r>
        <w:t>When a class-interface pair is defined where the class is a standard implementation of the interface, the class and interface name should only differ by the prefix “I”.</w:t>
      </w:r>
    </w:p>
    <w:p w14:paraId="3CD818F5" w14:textId="77777777" w:rsidR="00BF137A" w:rsidRDefault="00BF137A" w:rsidP="007D5613">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494238A8" w14:textId="77777777" w:rsidR="00BF137A" w:rsidRDefault="00BF137A" w:rsidP="006B59B9">
      <w:pPr>
        <w:pStyle w:val="Heading4"/>
      </w:pPr>
      <w:r>
        <w:lastRenderedPageBreak/>
        <w:t>Enumerations</w:t>
      </w:r>
    </w:p>
    <w:p w14:paraId="0C847414" w14:textId="77777777" w:rsidR="00BF137A" w:rsidRDefault="00BF137A" w:rsidP="007D5613">
      <w:pPr>
        <w:pStyle w:val="SLCUnorderedlist"/>
      </w:pPr>
      <w:r>
        <w:t>Enumeration type names should not use an “Enum”, “Flag” or “Flags” suffix.</w:t>
      </w:r>
    </w:p>
    <w:p w14:paraId="5065DE15" w14:textId="77777777" w:rsidR="00BF137A" w:rsidRPr="003F447B" w:rsidRDefault="00BF137A" w:rsidP="007D5613">
      <w:pPr>
        <w:pStyle w:val="SLCUnorderedlist"/>
      </w:pPr>
      <w:r w:rsidRPr="003F447B">
        <w:t>A singular type name for an enumeration should be used unless the values are bit fields.</w:t>
      </w:r>
    </w:p>
    <w:p w14:paraId="6F05BC05" w14:textId="77777777" w:rsidR="00BF137A" w:rsidRPr="003F447B" w:rsidRDefault="00BF137A" w:rsidP="007D5613">
      <w:pPr>
        <w:pStyle w:val="SLCUnorderedlist"/>
      </w:pPr>
      <w:r w:rsidRPr="003F447B">
        <w:t>A plural type name for flags enum</w:t>
      </w:r>
      <w:r>
        <w:t>eration</w:t>
      </w:r>
      <w:r w:rsidRPr="003F447B">
        <w:t>s should be used (enumeration with bit fields as values).</w:t>
      </w:r>
    </w:p>
    <w:p w14:paraId="4A0AF757" w14:textId="77777777" w:rsidR="00BF137A" w:rsidRPr="00FD2DA6" w:rsidRDefault="00BF137A" w:rsidP="007D5613">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21BF9142" w14:textId="77777777" w:rsidR="00BF137A" w:rsidRDefault="00BF137A" w:rsidP="006B59B9">
      <w:pPr>
        <w:pStyle w:val="Heading4"/>
      </w:pPr>
      <w:r>
        <w:t>Methods</w:t>
      </w:r>
    </w:p>
    <w:p w14:paraId="4D3463D9" w14:textId="77777777" w:rsidR="00BF137A" w:rsidRDefault="00BF137A" w:rsidP="007D5613">
      <w:pPr>
        <w:pStyle w:val="SLCUnorderedlist"/>
      </w:pPr>
      <w:r>
        <w:t>PascalCasing must be used for method names.</w:t>
      </w:r>
    </w:p>
    <w:p w14:paraId="6DE7519F" w14:textId="77777777" w:rsidR="00BF137A" w:rsidRDefault="00BF137A" w:rsidP="007D5613">
      <w:pPr>
        <w:pStyle w:val="SLCUnorderedlist"/>
      </w:pPr>
      <w:r>
        <w:t>Method names should be verbs or verb phrases (</w:t>
      </w:r>
      <w:r w:rsidR="00F42CE5">
        <w:t>e.g.</w:t>
      </w:r>
      <w:r>
        <w:t xml:space="preserve"> “TransferImage”).</w:t>
      </w:r>
    </w:p>
    <w:p w14:paraId="5E334023" w14:textId="77777777" w:rsidR="00BF137A" w:rsidRPr="00C0074D" w:rsidRDefault="00BF137A" w:rsidP="006B59B9">
      <w:pPr>
        <w:pStyle w:val="Heading4"/>
      </w:pPr>
      <w:r>
        <w:t>Properties</w:t>
      </w:r>
    </w:p>
    <w:p w14:paraId="6F3076D3" w14:textId="77777777" w:rsidR="00BF137A" w:rsidRDefault="00BF137A" w:rsidP="007D5613">
      <w:pPr>
        <w:pStyle w:val="SLCUnorderedlist"/>
      </w:pPr>
      <w:r>
        <w:t>PascalCasing must be used for property names.</w:t>
      </w:r>
    </w:p>
    <w:p w14:paraId="314B5D03" w14:textId="77777777" w:rsidR="00BF137A" w:rsidRDefault="00BF137A" w:rsidP="007D5613">
      <w:pPr>
        <w:pStyle w:val="SLCUnorderedlist"/>
      </w:pPr>
      <w:r>
        <w:t>A property should be named using a noun, noun phrase or adjective.</w:t>
      </w:r>
    </w:p>
    <w:p w14:paraId="333C0658" w14:textId="77777777" w:rsidR="00BF137A" w:rsidRDefault="00BF137A" w:rsidP="007D5613">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20CC3809" w14:textId="77777777" w:rsidR="00BF137A" w:rsidRDefault="00BF137A" w:rsidP="007D5613">
      <w:pPr>
        <w:pStyle w:val="SLCUnorderedlist"/>
      </w:pPr>
      <w:r>
        <w:t>Boolean properties should start with a prefix “Is”, “Has”, “Can”, “Supports”, “Allows”.</w:t>
      </w:r>
    </w:p>
    <w:p w14:paraId="558E717B" w14:textId="77777777" w:rsidR="00BF137A" w:rsidRDefault="00BF137A" w:rsidP="006B59B9">
      <w:pPr>
        <w:pStyle w:val="Heading4"/>
      </w:pPr>
      <w:r>
        <w:t>Fields</w:t>
      </w:r>
    </w:p>
    <w:p w14:paraId="54A46F12" w14:textId="77777777" w:rsidR="00BF137A" w:rsidRDefault="00BF137A" w:rsidP="007D5613">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8" w:history="1">
        <w:r w:rsidRPr="00C81FD4">
          <w:rPr>
            <w:rStyle w:val="Hyperlink"/>
          </w:rPr>
          <w:t>SA1303</w:t>
        </w:r>
      </w:hyperlink>
      <w:r>
        <w:t xml:space="preserve">, </w:t>
      </w:r>
      <w:hyperlink r:id="rId19" w:history="1">
        <w:r w:rsidRPr="00981CBB">
          <w:rPr>
            <w:rStyle w:val="Hyperlink"/>
          </w:rPr>
          <w:t>SA1304</w:t>
        </w:r>
      </w:hyperlink>
      <w:r>
        <w:t xml:space="preserve">, </w:t>
      </w:r>
      <w:hyperlink r:id="rId20" w:history="1">
        <w:r w:rsidR="00E20DEF">
          <w:rPr>
            <w:rStyle w:val="Hyperlink"/>
          </w:rPr>
          <w:t>SA1</w:t>
        </w:r>
        <w:r w:rsidRPr="00C81FD4">
          <w:rPr>
            <w:rStyle w:val="Hyperlink"/>
          </w:rPr>
          <w:t>311</w:t>
        </w:r>
      </w:hyperlink>
      <w:r>
        <w:t>).</w:t>
      </w:r>
    </w:p>
    <w:p w14:paraId="4345FB40" w14:textId="77777777" w:rsidR="00BF137A" w:rsidRDefault="00BF137A" w:rsidP="007D5613">
      <w:pPr>
        <w:pStyle w:val="SLCUnorderedlist"/>
      </w:pPr>
      <w:r w:rsidRPr="00F5198E">
        <w:t>Field names must not use Hungarian notation</w:t>
      </w:r>
      <w:r>
        <w:t xml:space="preserve"> (</w:t>
      </w:r>
      <w:hyperlink r:id="rId21" w:history="1">
        <w:r w:rsidRPr="007E5083">
          <w:rPr>
            <w:rStyle w:val="Hyperlink"/>
          </w:rPr>
          <w:t>SA1305</w:t>
        </w:r>
      </w:hyperlink>
      <w:r>
        <w:t>)</w:t>
      </w:r>
      <w:r w:rsidRPr="00F5198E">
        <w:t>.</w:t>
      </w:r>
    </w:p>
    <w:p w14:paraId="6EC4ADCC" w14:textId="77777777" w:rsidR="00BF137A" w:rsidRDefault="00BF137A" w:rsidP="007D5613">
      <w:pPr>
        <w:pStyle w:val="SLCUnorderedlist"/>
      </w:pPr>
      <w:r w:rsidRPr="005319BC">
        <w:t>Private read</w:t>
      </w:r>
      <w:r>
        <w:t>-</w:t>
      </w:r>
      <w:r w:rsidRPr="005319BC">
        <w:t>only fields must start with a lowercase letter (</w:t>
      </w:r>
      <w:hyperlink r:id="rId22" w:history="1">
        <w:r w:rsidRPr="00C81FD4">
          <w:rPr>
            <w:rStyle w:val="Hyperlink"/>
          </w:rPr>
          <w:t>SA1306</w:t>
        </w:r>
      </w:hyperlink>
      <w:r w:rsidRPr="005319BC">
        <w:t>).</w:t>
      </w:r>
    </w:p>
    <w:p w14:paraId="0A4C6C5D" w14:textId="77777777" w:rsidR="00BF137A" w:rsidRDefault="00BF137A" w:rsidP="007D5613">
      <w:pPr>
        <w:pStyle w:val="SLCUnorderedlist"/>
      </w:pPr>
      <w:r w:rsidRPr="005319BC">
        <w:t>Public or internal fields must always start with an uppercase letter (</w:t>
      </w:r>
      <w:hyperlink r:id="rId23" w:history="1">
        <w:r w:rsidRPr="00C81FD4">
          <w:rPr>
            <w:rStyle w:val="Hyperlink"/>
          </w:rPr>
          <w:t>SA1307</w:t>
        </w:r>
      </w:hyperlink>
      <w:r w:rsidRPr="005319BC">
        <w:t>).</w:t>
      </w:r>
    </w:p>
    <w:p w14:paraId="30E5EC00" w14:textId="77777777" w:rsidR="00BF137A" w:rsidRDefault="00BF137A" w:rsidP="007D5613">
      <w:pPr>
        <w:pStyle w:val="SLCUnorderedlist"/>
      </w:pPr>
      <w:r w:rsidRPr="005319BC">
        <w:t>Field names should be either a noun, a noun phrase or an adjective.</w:t>
      </w:r>
    </w:p>
    <w:p w14:paraId="7F9B8906" w14:textId="77777777" w:rsidR="00BF137A" w:rsidRPr="005319BC" w:rsidRDefault="00BF137A" w:rsidP="007D5613">
      <w:pPr>
        <w:pStyle w:val="SLCUnorderedlist"/>
      </w:pPr>
      <w:r w:rsidRPr="00A9020D">
        <w:t>Variable names must not be prefixed (</w:t>
      </w:r>
      <w:hyperlink r:id="rId24" w:history="1">
        <w:r w:rsidRPr="007E5083">
          <w:rPr>
            <w:rStyle w:val="Hyperlink"/>
          </w:rPr>
          <w:t>SA1308</w:t>
        </w:r>
      </w:hyperlink>
      <w:r w:rsidRPr="00A9020D">
        <w:t>): member variables must not begin with 'm_' or 's_' syntax.</w:t>
      </w:r>
    </w:p>
    <w:p w14:paraId="0CE4A0E5" w14:textId="77777777" w:rsidR="00BF137A" w:rsidRDefault="00AD57FA" w:rsidP="006B59B9">
      <w:pPr>
        <w:pStyle w:val="Heading4"/>
      </w:pPr>
      <w:r>
        <w:t>P</w:t>
      </w:r>
      <w:r w:rsidR="00BF137A">
        <w:t>arameters</w:t>
      </w:r>
    </w:p>
    <w:p w14:paraId="39FD3274" w14:textId="77777777" w:rsidR="00BF137A" w:rsidRDefault="00BF137A" w:rsidP="007D5613">
      <w:pPr>
        <w:pStyle w:val="SLCUnorderedlist"/>
      </w:pPr>
      <w:r>
        <w:t>camelCasing must be used for parameter names.</w:t>
      </w:r>
    </w:p>
    <w:p w14:paraId="41856DFF" w14:textId="77777777" w:rsidR="00BF137A" w:rsidRPr="005F32C7" w:rsidRDefault="00BF137A" w:rsidP="006B59B9">
      <w:pPr>
        <w:pStyle w:val="Heading4"/>
      </w:pPr>
      <w:r>
        <w:t>Local Variables</w:t>
      </w:r>
    </w:p>
    <w:p w14:paraId="36D9B205" w14:textId="77777777" w:rsidR="00BF137A" w:rsidRPr="000076D7" w:rsidRDefault="00BF137A" w:rsidP="00D324A5">
      <w:pPr>
        <w:pStyle w:val="SLCBodytext"/>
        <w:keepNext/>
      </w:pPr>
      <w:r>
        <w:t>Local variables must have a meaningful name and camelCasing must be applied.</w:t>
      </w:r>
    </w:p>
    <w:p w14:paraId="588F303F" w14:textId="77777777" w:rsidR="00BF137A" w:rsidRDefault="00BF137A" w:rsidP="00D324A5">
      <w:pPr>
        <w:pStyle w:val="SLCBodytext"/>
        <w:keepNext/>
        <w:rPr>
          <w:b/>
          <w:i/>
        </w:rPr>
      </w:pPr>
      <w:r>
        <w:rPr>
          <w:b/>
          <w:i/>
        </w:rPr>
        <w:t>Hungarian notation</w:t>
      </w:r>
    </w:p>
    <w:p w14:paraId="083AD734" w14:textId="77777777" w:rsidR="00BF137A" w:rsidRPr="000076D7" w:rsidRDefault="00BF137A" w:rsidP="00BF137A">
      <w:pPr>
        <w:pStyle w:val="SLCBodytext"/>
      </w:pPr>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545E9219" w14:textId="77777777" w:rsidR="00BF137A" w:rsidRDefault="00BF137A" w:rsidP="00BF137A">
      <w:pPr>
        <w:pStyle w:val="SLCBodytext"/>
      </w:pPr>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4B17A95D" w14:textId="77777777" w:rsidR="00BF137A" w:rsidRPr="003C5C3E" w:rsidRDefault="00BF137A" w:rsidP="00BF137A">
      <w:pPr>
        <w:pStyle w:val="SLCBodytext"/>
      </w:pPr>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5C93E48" w14:textId="77777777" w:rsidR="00BF137A" w:rsidRPr="007D5613" w:rsidRDefault="00BF137A" w:rsidP="007D5613">
      <w:pPr>
        <w:pStyle w:val="SLCUnorderedlist"/>
        <w:keepNext/>
        <w:spacing w:before="120"/>
        <w:rPr>
          <w:b/>
          <w:bCs/>
          <w:i/>
          <w:iCs/>
        </w:rPr>
      </w:pPr>
      <w:r w:rsidRPr="007D5613">
        <w:rPr>
          <w:b/>
          <w:bCs/>
          <w:i/>
          <w:iCs/>
        </w:rPr>
        <w:lastRenderedPageBreak/>
        <w:t>Built-in Types</w:t>
      </w:r>
    </w:p>
    <w:tbl>
      <w:tblPr>
        <w:tblStyle w:val="PlainTable21"/>
        <w:tblW w:w="0" w:type="auto"/>
        <w:tblInd w:w="284" w:type="dxa"/>
        <w:tblLook w:val="04A0" w:firstRow="1" w:lastRow="0" w:firstColumn="1" w:lastColumn="0" w:noHBand="0" w:noVBand="1"/>
      </w:tblPr>
      <w:tblGrid>
        <w:gridCol w:w="1276"/>
        <w:gridCol w:w="2268"/>
        <w:gridCol w:w="1134"/>
        <w:gridCol w:w="1666"/>
      </w:tblGrid>
      <w:tr w:rsidR="00BF137A" w:rsidRPr="00EB1504" w14:paraId="1FA3125C"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46746C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3912BBA6"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1134" w:type="dxa"/>
          </w:tcPr>
          <w:p w14:paraId="1EB59F41"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38AB53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39744E98"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4E04168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bool</w:t>
              </w:r>
            </w:hyperlink>
          </w:p>
        </w:tc>
        <w:tc>
          <w:tcPr>
            <w:tcW w:w="2268" w:type="dxa"/>
            <w:hideMark/>
          </w:tcPr>
          <w:p w14:paraId="0DE23C3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1134" w:type="dxa"/>
          </w:tcPr>
          <w:p w14:paraId="3B2C389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2A84887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1F02325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3DF7DF6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byte</w:t>
              </w:r>
            </w:hyperlink>
          </w:p>
        </w:tc>
        <w:tc>
          <w:tcPr>
            <w:tcW w:w="2268" w:type="dxa"/>
            <w:hideMark/>
          </w:tcPr>
          <w:p w14:paraId="694174F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1134" w:type="dxa"/>
          </w:tcPr>
          <w:p w14:paraId="0F31E53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0832C6D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277778C6"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32521B7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sbyte</w:t>
              </w:r>
            </w:hyperlink>
          </w:p>
        </w:tc>
        <w:tc>
          <w:tcPr>
            <w:tcW w:w="2268" w:type="dxa"/>
            <w:hideMark/>
          </w:tcPr>
          <w:p w14:paraId="12F427E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1134" w:type="dxa"/>
          </w:tcPr>
          <w:p w14:paraId="3BAB9EF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41FD24B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3521D21D"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D60FF0D"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char</w:t>
              </w:r>
            </w:hyperlink>
          </w:p>
        </w:tc>
        <w:tc>
          <w:tcPr>
            <w:tcW w:w="2268" w:type="dxa"/>
            <w:hideMark/>
          </w:tcPr>
          <w:p w14:paraId="7D255542"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1134" w:type="dxa"/>
          </w:tcPr>
          <w:p w14:paraId="1C44C66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157B4564"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057D1B1B"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D8672A2"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decimal</w:t>
              </w:r>
            </w:hyperlink>
          </w:p>
        </w:tc>
        <w:tc>
          <w:tcPr>
            <w:tcW w:w="2268" w:type="dxa"/>
            <w:hideMark/>
          </w:tcPr>
          <w:p w14:paraId="59E8915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1134" w:type="dxa"/>
          </w:tcPr>
          <w:p w14:paraId="4A1D4E76"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6157EF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4D2439B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B85A00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double</w:t>
              </w:r>
            </w:hyperlink>
          </w:p>
        </w:tc>
        <w:tc>
          <w:tcPr>
            <w:tcW w:w="2268" w:type="dxa"/>
            <w:hideMark/>
          </w:tcPr>
          <w:p w14:paraId="4059998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1134" w:type="dxa"/>
          </w:tcPr>
          <w:p w14:paraId="486431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46C34B1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05A1EB5E"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01C83B6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float</w:t>
              </w:r>
            </w:hyperlink>
          </w:p>
        </w:tc>
        <w:tc>
          <w:tcPr>
            <w:tcW w:w="2268" w:type="dxa"/>
            <w:hideMark/>
          </w:tcPr>
          <w:p w14:paraId="799C21F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1134" w:type="dxa"/>
          </w:tcPr>
          <w:p w14:paraId="75D0772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5978AD6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03B29CF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FCF348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int</w:t>
              </w:r>
            </w:hyperlink>
          </w:p>
        </w:tc>
        <w:tc>
          <w:tcPr>
            <w:tcW w:w="2268" w:type="dxa"/>
            <w:hideMark/>
          </w:tcPr>
          <w:p w14:paraId="3B1F5F3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1134" w:type="dxa"/>
          </w:tcPr>
          <w:p w14:paraId="3D95571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253BD6F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22C82A65"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763D9F4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uint</w:t>
              </w:r>
            </w:hyperlink>
          </w:p>
        </w:tc>
        <w:tc>
          <w:tcPr>
            <w:tcW w:w="2268" w:type="dxa"/>
            <w:hideMark/>
          </w:tcPr>
          <w:p w14:paraId="3513586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1134" w:type="dxa"/>
          </w:tcPr>
          <w:p w14:paraId="4234494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6AED0AE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16B13949"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740F1C8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long</w:t>
              </w:r>
            </w:hyperlink>
          </w:p>
        </w:tc>
        <w:tc>
          <w:tcPr>
            <w:tcW w:w="2268" w:type="dxa"/>
            <w:hideMark/>
          </w:tcPr>
          <w:p w14:paraId="02C5B3C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1134" w:type="dxa"/>
          </w:tcPr>
          <w:p w14:paraId="758F434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1415783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47C47C8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7EF698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ulong</w:t>
              </w:r>
            </w:hyperlink>
          </w:p>
        </w:tc>
        <w:tc>
          <w:tcPr>
            <w:tcW w:w="2268" w:type="dxa"/>
            <w:hideMark/>
          </w:tcPr>
          <w:p w14:paraId="26B143BB"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1134" w:type="dxa"/>
          </w:tcPr>
          <w:p w14:paraId="798019E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26F6D6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612EF928"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57E93F4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object</w:t>
              </w:r>
            </w:hyperlink>
          </w:p>
        </w:tc>
        <w:tc>
          <w:tcPr>
            <w:tcW w:w="2268" w:type="dxa"/>
            <w:hideMark/>
          </w:tcPr>
          <w:p w14:paraId="2A2D352D"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1134" w:type="dxa"/>
          </w:tcPr>
          <w:p w14:paraId="235DC38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5F231D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41F6979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62196EF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short</w:t>
              </w:r>
            </w:hyperlink>
          </w:p>
        </w:tc>
        <w:tc>
          <w:tcPr>
            <w:tcW w:w="2268" w:type="dxa"/>
            <w:hideMark/>
          </w:tcPr>
          <w:p w14:paraId="04C1CD4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1134" w:type="dxa"/>
          </w:tcPr>
          <w:p w14:paraId="19EBBE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03F7514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5C64591F" w14:textId="77777777" w:rsidTr="007D5613">
        <w:tc>
          <w:tcPr>
            <w:cnfStyle w:val="001000000000" w:firstRow="0" w:lastRow="0" w:firstColumn="1" w:lastColumn="0" w:oddVBand="0" w:evenVBand="0" w:oddHBand="0" w:evenHBand="0" w:firstRowFirstColumn="0" w:firstRowLastColumn="0" w:lastRowFirstColumn="0" w:lastRowLastColumn="0"/>
            <w:tcW w:w="1276" w:type="dxa"/>
            <w:hideMark/>
          </w:tcPr>
          <w:p w14:paraId="2C21700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ushort</w:t>
              </w:r>
            </w:hyperlink>
          </w:p>
        </w:tc>
        <w:tc>
          <w:tcPr>
            <w:tcW w:w="2268" w:type="dxa"/>
            <w:hideMark/>
          </w:tcPr>
          <w:p w14:paraId="19D40BB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1134" w:type="dxa"/>
          </w:tcPr>
          <w:p w14:paraId="76D274B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02D5BA9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1E41309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10BBD66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9" w:history="1">
              <w:r w:rsidR="00BF137A" w:rsidRPr="009C6CB1">
                <w:rPr>
                  <w:rFonts w:ascii="Segoe UI" w:hAnsi="Segoe UI" w:cs="Segoe UI"/>
                  <w:sz w:val="18"/>
                  <w:szCs w:val="18"/>
                </w:rPr>
                <w:t>string</w:t>
              </w:r>
            </w:hyperlink>
          </w:p>
        </w:tc>
        <w:tc>
          <w:tcPr>
            <w:tcW w:w="2268" w:type="dxa"/>
            <w:hideMark/>
          </w:tcPr>
          <w:p w14:paraId="111DEE1D"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1134" w:type="dxa"/>
          </w:tcPr>
          <w:p w14:paraId="4444923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15A962D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45F2C975" w14:textId="77777777" w:rsidR="00BF137A" w:rsidRPr="007D5613" w:rsidRDefault="00BF137A" w:rsidP="007D5613">
      <w:pPr>
        <w:pStyle w:val="SLCUnorderedlist"/>
        <w:keepNext/>
        <w:spacing w:before="120"/>
        <w:rPr>
          <w:b/>
          <w:bCs/>
          <w:i/>
          <w:iCs/>
        </w:rPr>
      </w:pPr>
      <w:r w:rsidRPr="007D5613">
        <w:rPr>
          <w:b/>
          <w:bCs/>
          <w:i/>
          <w:iCs/>
        </w:rPr>
        <w:t>Other</w:t>
      </w:r>
    </w:p>
    <w:tbl>
      <w:tblPr>
        <w:tblStyle w:val="PlainTable21"/>
        <w:tblW w:w="0" w:type="auto"/>
        <w:tblInd w:w="284" w:type="dxa"/>
        <w:tblLayout w:type="fixed"/>
        <w:tblLook w:val="04A0" w:firstRow="1" w:lastRow="0" w:firstColumn="1" w:lastColumn="0" w:noHBand="0" w:noVBand="1"/>
      </w:tblPr>
      <w:tblGrid>
        <w:gridCol w:w="3544"/>
        <w:gridCol w:w="999"/>
        <w:gridCol w:w="1836"/>
      </w:tblGrid>
      <w:tr w:rsidR="00BF137A" w:rsidRPr="003C5C3E" w14:paraId="6967AC0A"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0E275FDA"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999" w:type="dxa"/>
          </w:tcPr>
          <w:p w14:paraId="1794F993"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836" w:type="dxa"/>
          </w:tcPr>
          <w:p w14:paraId="49374BE7"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1DF04351"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493FF4A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999" w:type="dxa"/>
          </w:tcPr>
          <w:p w14:paraId="35991ED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836" w:type="dxa"/>
          </w:tcPr>
          <w:p w14:paraId="4E40906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26060758"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25533EF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999" w:type="dxa"/>
          </w:tcPr>
          <w:p w14:paraId="05A42B1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836" w:type="dxa"/>
          </w:tcPr>
          <w:p w14:paraId="06167152"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61633CD2"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054896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999" w:type="dxa"/>
          </w:tcPr>
          <w:p w14:paraId="5628AE87"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836" w:type="dxa"/>
          </w:tcPr>
          <w:p w14:paraId="71BC5705"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6C697D7C" w14:textId="77777777" w:rsidTr="007D5613">
        <w:tc>
          <w:tcPr>
            <w:cnfStyle w:val="001000000000" w:firstRow="0" w:lastRow="0" w:firstColumn="1" w:lastColumn="0" w:oddVBand="0" w:evenVBand="0" w:oddHBand="0" w:evenHBand="0" w:firstRowFirstColumn="0" w:firstRowLastColumn="0" w:lastRowFirstColumn="0" w:lastRowLastColumn="0"/>
            <w:tcW w:w="3544" w:type="dxa"/>
          </w:tcPr>
          <w:p w14:paraId="3721349C"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0FEC02DE"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6C36A8FB"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999" w:type="dxa"/>
          </w:tcPr>
          <w:p w14:paraId="07FD971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836" w:type="dxa"/>
          </w:tcPr>
          <w:p w14:paraId="26999157"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25FFF7CF" w14:textId="77777777" w:rsidR="00BF137A" w:rsidRPr="007D5613" w:rsidRDefault="00BF137A" w:rsidP="007D5613">
      <w:pPr>
        <w:pStyle w:val="SLCUnorderedlist"/>
        <w:keepNext/>
        <w:spacing w:before="120"/>
        <w:rPr>
          <w:b/>
          <w:bCs/>
          <w:i/>
          <w:iCs/>
        </w:rPr>
      </w:pPr>
      <w:r w:rsidRPr="007D5613">
        <w:rPr>
          <w:b/>
          <w:bCs/>
          <w:i/>
          <w:iCs/>
        </w:rPr>
        <w:t>Arrays</w:t>
      </w:r>
    </w:p>
    <w:p w14:paraId="67D27A1E" w14:textId="77777777" w:rsidR="00BF137A" w:rsidRPr="00F06E3E" w:rsidRDefault="00BF137A" w:rsidP="007D5613">
      <w:pPr>
        <w:pStyle w:val="SLCBodytext"/>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10A3BA67" w14:textId="77777777" w:rsidR="00BF137A" w:rsidRPr="007D5613" w:rsidRDefault="00BF137A" w:rsidP="007D5613">
      <w:pPr>
        <w:pStyle w:val="SLCUnorderedlist"/>
        <w:keepNext/>
        <w:spacing w:before="120"/>
        <w:rPr>
          <w:b/>
          <w:bCs/>
          <w:i/>
          <w:iCs/>
        </w:rPr>
      </w:pPr>
      <w:r w:rsidRPr="007D5613">
        <w:rPr>
          <w:b/>
          <w:bCs/>
          <w:i/>
          <w:iCs/>
        </w:rPr>
        <w:t>Strongly Typed Collections (System.Collections.Generic)</w:t>
      </w:r>
    </w:p>
    <w:p w14:paraId="7432AB4D" w14:textId="77777777" w:rsidR="00BF137A" w:rsidRDefault="00BF137A" w:rsidP="007D5613">
      <w:pPr>
        <w:pStyle w:val="SLCBodytext"/>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56E2976A" w14:textId="77777777" w:rsidR="00BF137A" w:rsidRDefault="00BF137A" w:rsidP="007D5613">
      <w:pPr>
        <w:pStyle w:val="SLCBodytext"/>
        <w:ind w:left="284"/>
      </w:pPr>
      <w:r>
        <w:t>Plural nouns should be used for lists and sets.</w:t>
      </w:r>
    </w:p>
    <w:tbl>
      <w:tblPr>
        <w:tblStyle w:val="PlainTable21"/>
        <w:tblW w:w="0" w:type="auto"/>
        <w:tblInd w:w="284" w:type="dxa"/>
        <w:tblLook w:val="04A0" w:firstRow="1" w:lastRow="0" w:firstColumn="1" w:lastColumn="0" w:noHBand="0" w:noVBand="1"/>
      </w:tblPr>
      <w:tblGrid>
        <w:gridCol w:w="2570"/>
        <w:gridCol w:w="940"/>
        <w:gridCol w:w="3960"/>
      </w:tblGrid>
      <w:tr w:rsidR="00BF137A" w:rsidRPr="00EB1504" w14:paraId="1942C564" w14:textId="77777777" w:rsidTr="007D56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4DD7B3D2" w14:textId="77777777" w:rsidR="00BF137A" w:rsidRPr="00EB1504" w:rsidRDefault="00BF137A" w:rsidP="0028484D">
            <w:pPr>
              <w:pStyle w:val="SLCBodytext"/>
              <w:rPr>
                <w:sz w:val="18"/>
                <w:szCs w:val="18"/>
              </w:rPr>
            </w:pPr>
            <w:r w:rsidRPr="00EB1504">
              <w:rPr>
                <w:sz w:val="18"/>
                <w:szCs w:val="18"/>
              </w:rPr>
              <w:t>Class</w:t>
            </w:r>
          </w:p>
        </w:tc>
        <w:tc>
          <w:tcPr>
            <w:tcW w:w="940" w:type="dxa"/>
          </w:tcPr>
          <w:p w14:paraId="671A51DC"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Prefix</w:t>
            </w:r>
          </w:p>
        </w:tc>
        <w:tc>
          <w:tcPr>
            <w:tcW w:w="3960" w:type="dxa"/>
          </w:tcPr>
          <w:p w14:paraId="77C34534" w14:textId="77777777" w:rsidR="00BF137A" w:rsidRPr="00EB1504" w:rsidRDefault="00BF137A" w:rsidP="0028484D">
            <w:pPr>
              <w:pStyle w:val="SLCBodytext"/>
              <w:cnfStyle w:val="100000000000" w:firstRow="1" w:lastRow="0" w:firstColumn="0" w:lastColumn="0" w:oddVBand="0" w:evenVBand="0" w:oddHBand="0" w:evenHBand="0" w:firstRowFirstColumn="0" w:firstRowLastColumn="0" w:lastRowFirstColumn="0" w:lastRowLastColumn="0"/>
              <w:rPr>
                <w:sz w:val="18"/>
                <w:szCs w:val="18"/>
              </w:rPr>
            </w:pPr>
            <w:r w:rsidRPr="00EB1504">
              <w:rPr>
                <w:sz w:val="18"/>
                <w:szCs w:val="18"/>
              </w:rPr>
              <w:t>Example</w:t>
            </w:r>
          </w:p>
        </w:tc>
      </w:tr>
      <w:tr w:rsidR="00BF137A" w:rsidRPr="00EB1504" w14:paraId="1D18BD7D"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319B5D94" w14:textId="77777777" w:rsidR="00BF137A" w:rsidRPr="00EB1504" w:rsidRDefault="00BF137A" w:rsidP="0028484D">
            <w:pPr>
              <w:pStyle w:val="SLCBodytext"/>
              <w:rPr>
                <w:sz w:val="18"/>
                <w:szCs w:val="18"/>
              </w:rPr>
            </w:pPr>
            <w:r w:rsidRPr="00EB1504">
              <w:rPr>
                <w:sz w:val="18"/>
                <w:szCs w:val="18"/>
              </w:rPr>
              <w:t>Dictionary&lt;TKey, TValue&gt;</w:t>
            </w:r>
          </w:p>
        </w:tc>
        <w:tc>
          <w:tcPr>
            <w:tcW w:w="940" w:type="dxa"/>
          </w:tcPr>
          <w:p w14:paraId="3061BED9"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w:t>
            </w:r>
          </w:p>
        </w:tc>
        <w:tc>
          <w:tcPr>
            <w:tcW w:w="3960" w:type="dxa"/>
          </w:tcPr>
          <w:p w14:paraId="30E35AA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Dictionary&lt;string,string&gt; dictMappings</w:t>
            </w:r>
          </w:p>
        </w:tc>
      </w:tr>
      <w:tr w:rsidR="00BF137A" w:rsidRPr="00EB1504" w14:paraId="512F72C6"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592A2692" w14:textId="77777777" w:rsidR="00BF137A" w:rsidRPr="00EB1504" w:rsidRDefault="00BF137A" w:rsidP="0028484D">
            <w:pPr>
              <w:pStyle w:val="SLCBodytext"/>
              <w:rPr>
                <w:sz w:val="18"/>
                <w:szCs w:val="18"/>
              </w:rPr>
            </w:pPr>
            <w:r>
              <w:rPr>
                <w:sz w:val="18"/>
                <w:szCs w:val="18"/>
              </w:rPr>
              <w:t>HashSet&lt;T&gt;</w:t>
            </w:r>
          </w:p>
        </w:tc>
        <w:tc>
          <w:tcPr>
            <w:tcW w:w="940" w:type="dxa"/>
          </w:tcPr>
          <w:p w14:paraId="411697CA"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hs</w:t>
            </w:r>
          </w:p>
        </w:tc>
        <w:tc>
          <w:tcPr>
            <w:tcW w:w="3960" w:type="dxa"/>
          </w:tcPr>
          <w:p w14:paraId="1AC9F7A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HashSet&lt;string&gt; hssDeviceTypes</w:t>
            </w:r>
          </w:p>
        </w:tc>
      </w:tr>
      <w:tr w:rsidR="00BF137A" w:rsidRPr="00EB1504" w14:paraId="6C4394F4"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4530859" w14:textId="77777777" w:rsidR="00BF137A" w:rsidRPr="00EB1504" w:rsidRDefault="00BF137A" w:rsidP="0028484D">
            <w:pPr>
              <w:pStyle w:val="SLCBodytext"/>
              <w:rPr>
                <w:sz w:val="18"/>
                <w:szCs w:val="18"/>
              </w:rPr>
            </w:pPr>
            <w:r>
              <w:rPr>
                <w:sz w:val="18"/>
                <w:szCs w:val="18"/>
              </w:rPr>
              <w:t>LinkedList&lt;T&gt;</w:t>
            </w:r>
          </w:p>
        </w:tc>
        <w:tc>
          <w:tcPr>
            <w:tcW w:w="940" w:type="dxa"/>
          </w:tcPr>
          <w:p w14:paraId="2073FFD2"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ll</w:t>
            </w:r>
          </w:p>
        </w:tc>
        <w:tc>
          <w:tcPr>
            <w:tcW w:w="3960" w:type="dxa"/>
          </w:tcPr>
          <w:p w14:paraId="1D29EBB1"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LinkedList&lt;string&gt; llsNames</w:t>
            </w:r>
          </w:p>
        </w:tc>
      </w:tr>
      <w:tr w:rsidR="00BF137A" w:rsidRPr="00EB1504" w14:paraId="769A7C1A"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77B6428F" w14:textId="77777777" w:rsidR="00BF137A" w:rsidRPr="00EB1504" w:rsidRDefault="00BF137A" w:rsidP="0028484D">
            <w:pPr>
              <w:pStyle w:val="SLCBodytext"/>
              <w:rPr>
                <w:sz w:val="18"/>
                <w:szCs w:val="18"/>
              </w:rPr>
            </w:pPr>
            <w:r w:rsidRPr="00EB1504">
              <w:rPr>
                <w:sz w:val="18"/>
                <w:szCs w:val="18"/>
              </w:rPr>
              <w:t>List&lt;T&gt;</w:t>
            </w:r>
          </w:p>
        </w:tc>
        <w:tc>
          <w:tcPr>
            <w:tcW w:w="940" w:type="dxa"/>
          </w:tcPr>
          <w:p w14:paraId="262453C6"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w:t>
            </w:r>
          </w:p>
        </w:tc>
        <w:tc>
          <w:tcPr>
            <w:tcW w:w="3960" w:type="dxa"/>
          </w:tcPr>
          <w:p w14:paraId="5AAE9517"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List&lt;string&gt; lsNames</w:t>
            </w:r>
          </w:p>
        </w:tc>
      </w:tr>
      <w:tr w:rsidR="00BF137A" w:rsidRPr="00EB1504" w14:paraId="1AE466D7" w14:textId="77777777" w:rsidTr="007D56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1F97EF1A" w14:textId="77777777" w:rsidR="00BF137A" w:rsidRPr="00EB1504" w:rsidRDefault="00BF137A" w:rsidP="0028484D">
            <w:pPr>
              <w:pStyle w:val="SLCBodytext"/>
              <w:rPr>
                <w:sz w:val="18"/>
                <w:szCs w:val="18"/>
              </w:rPr>
            </w:pPr>
            <w:r w:rsidRPr="00EB1504">
              <w:rPr>
                <w:sz w:val="18"/>
                <w:szCs w:val="18"/>
              </w:rPr>
              <w:t>Stack&lt;T&gt;</w:t>
            </w:r>
          </w:p>
        </w:tc>
        <w:tc>
          <w:tcPr>
            <w:tcW w:w="940" w:type="dxa"/>
          </w:tcPr>
          <w:p w14:paraId="22BC8373"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w:t>
            </w:r>
          </w:p>
        </w:tc>
        <w:tc>
          <w:tcPr>
            <w:tcW w:w="3960" w:type="dxa"/>
          </w:tcPr>
          <w:p w14:paraId="350BA5CD" w14:textId="77777777" w:rsidR="00BF137A" w:rsidRPr="00EB1504" w:rsidRDefault="00BF137A" w:rsidP="0028484D">
            <w:pPr>
              <w:pStyle w:val="SLCBodytex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Stack&lt;string&gt; ssCalls</w:t>
            </w:r>
          </w:p>
        </w:tc>
      </w:tr>
      <w:tr w:rsidR="00BF137A" w:rsidRPr="00EB1504" w14:paraId="40F902CB" w14:textId="77777777" w:rsidTr="007D5613">
        <w:tc>
          <w:tcPr>
            <w:cnfStyle w:val="001000000000" w:firstRow="0" w:lastRow="0" w:firstColumn="1" w:lastColumn="0" w:oddVBand="0" w:evenVBand="0" w:oddHBand="0" w:evenHBand="0" w:firstRowFirstColumn="0" w:firstRowLastColumn="0" w:lastRowFirstColumn="0" w:lastRowLastColumn="0"/>
            <w:tcW w:w="2570" w:type="dxa"/>
          </w:tcPr>
          <w:p w14:paraId="474A16E1" w14:textId="77777777" w:rsidR="00BF137A" w:rsidRDefault="00BF137A" w:rsidP="0028484D">
            <w:pPr>
              <w:pStyle w:val="SLCBodytext"/>
              <w:rPr>
                <w:sz w:val="18"/>
                <w:szCs w:val="18"/>
              </w:rPr>
            </w:pPr>
            <w:r w:rsidRPr="00EB1504">
              <w:rPr>
                <w:sz w:val="18"/>
                <w:szCs w:val="18"/>
              </w:rPr>
              <w:t>Queue&lt;T&gt;</w:t>
            </w:r>
          </w:p>
        </w:tc>
        <w:tc>
          <w:tcPr>
            <w:tcW w:w="940" w:type="dxa"/>
          </w:tcPr>
          <w:p w14:paraId="005C883D"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w:t>
            </w:r>
          </w:p>
        </w:tc>
        <w:tc>
          <w:tcPr>
            <w:tcW w:w="3960" w:type="dxa"/>
          </w:tcPr>
          <w:p w14:paraId="78E33F1C" w14:textId="77777777" w:rsidR="00BF137A" w:rsidRPr="00EB1504" w:rsidRDefault="00BF137A" w:rsidP="0028484D">
            <w:pPr>
              <w:pStyle w:val="SLCBodytex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Queue&lt;string&gt; qsMessages</w:t>
            </w:r>
          </w:p>
        </w:tc>
      </w:tr>
    </w:tbl>
    <w:p w14:paraId="2BED0415" w14:textId="77777777" w:rsidR="00BF137A" w:rsidRDefault="00BF137A" w:rsidP="00BF137A">
      <w:pPr>
        <w:pStyle w:val="SLCBodytext"/>
      </w:pPr>
    </w:p>
    <w:p w14:paraId="3EC26768" w14:textId="77777777" w:rsidR="00BF137A" w:rsidRPr="007D5613" w:rsidRDefault="00BF137A" w:rsidP="007D5613">
      <w:pPr>
        <w:pStyle w:val="SLCUnorderedlist"/>
        <w:keepNext/>
        <w:spacing w:before="120"/>
        <w:rPr>
          <w:b/>
          <w:bCs/>
          <w:i/>
          <w:iCs/>
        </w:rPr>
      </w:pPr>
      <w:r w:rsidRPr="007D5613">
        <w:rPr>
          <w:b/>
          <w:bCs/>
          <w:i/>
          <w:iCs/>
        </w:rPr>
        <w:t>Private fields</w:t>
      </w:r>
    </w:p>
    <w:p w14:paraId="4305C916" w14:textId="77777777" w:rsidR="00BF137A" w:rsidRDefault="00BF137A" w:rsidP="007D5613">
      <w:pPr>
        <w:pStyle w:val="SLCBodytext"/>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0035B2" w14:textId="77777777" w:rsidR="00BF137A" w:rsidRPr="007D5613" w:rsidRDefault="00BF137A" w:rsidP="007D5613">
      <w:pPr>
        <w:pStyle w:val="SLCUnorderedlist"/>
        <w:keepNext/>
        <w:spacing w:before="120"/>
        <w:rPr>
          <w:b/>
          <w:bCs/>
          <w:i/>
          <w:iCs/>
        </w:rPr>
      </w:pPr>
      <w:r w:rsidRPr="007D5613">
        <w:rPr>
          <w:b/>
          <w:bCs/>
          <w:i/>
          <w:iCs/>
        </w:rPr>
        <w:lastRenderedPageBreak/>
        <w:t>Booleans</w:t>
      </w:r>
    </w:p>
    <w:p w14:paraId="3318CC4D" w14:textId="77777777" w:rsidR="00BF137A" w:rsidRPr="00F95C9B" w:rsidRDefault="00BF137A" w:rsidP="007D5613">
      <w:pPr>
        <w:pStyle w:val="SLCBodytext"/>
        <w:ind w:left="284"/>
      </w:pPr>
      <w:r>
        <w:t>The name of a local variable of type Boolean should start with a verb (</w:t>
      </w:r>
      <w:r w:rsidR="00F42CE5">
        <w:t>e.g.</w:t>
      </w:r>
      <w:r>
        <w:t xml:space="preserve"> foundCarrier, isPresent).</w:t>
      </w:r>
    </w:p>
    <w:p w14:paraId="59626942" w14:textId="77777777" w:rsidR="00BF137A" w:rsidRPr="002F68E2" w:rsidRDefault="00BF137A" w:rsidP="006B59B9">
      <w:pPr>
        <w:pStyle w:val="Heading4"/>
      </w:pPr>
      <w:r w:rsidRPr="00851F79">
        <w:t>Ordering</w:t>
      </w:r>
    </w:p>
    <w:p w14:paraId="2F6CE72A" w14:textId="77777777" w:rsidR="00BF137A" w:rsidRDefault="00BF137A" w:rsidP="007D5613">
      <w:pPr>
        <w:pStyle w:val="SLCUnorderedlist"/>
      </w:pPr>
      <w:r w:rsidRPr="00F5198E">
        <w:t>Using directives must be placed within a namespace (</w:t>
      </w:r>
      <w:hyperlink r:id="rId40" w:history="1">
        <w:r w:rsidRPr="007E5083">
          <w:rPr>
            <w:rStyle w:val="Hyperlink"/>
          </w:rPr>
          <w:t>SA1200</w:t>
        </w:r>
      </w:hyperlink>
      <w:r w:rsidRPr="00F5198E">
        <w:t>).</w:t>
      </w:r>
    </w:p>
    <w:p w14:paraId="7FECF618" w14:textId="77777777" w:rsidR="00BF137A" w:rsidRDefault="00BF137A" w:rsidP="007D5613">
      <w:pPr>
        <w:pStyle w:val="SLCUnorderedlist"/>
      </w:pPr>
      <w:r>
        <w:t>Elements at the file root level or within a namespace must be positioned in the following order (</w:t>
      </w:r>
      <w:hyperlink r:id="rId41" w:history="1">
        <w:r w:rsidRPr="00353125">
          <w:rPr>
            <w:rStyle w:val="Hyperlink"/>
          </w:rPr>
          <w:t>SA1201</w:t>
        </w:r>
      </w:hyperlink>
      <w:r>
        <w:t>):</w:t>
      </w:r>
    </w:p>
    <w:p w14:paraId="40A9EDA1" w14:textId="77777777" w:rsidR="00BF137A" w:rsidRDefault="00BF137A" w:rsidP="001F16D5">
      <w:pPr>
        <w:pStyle w:val="SLCOrderedlist"/>
        <w:numPr>
          <w:ilvl w:val="0"/>
          <w:numId w:val="24"/>
        </w:numPr>
        <w:ind w:left="567" w:hanging="294"/>
      </w:pPr>
      <w:r>
        <w:t>extern alias directives</w:t>
      </w:r>
    </w:p>
    <w:p w14:paraId="520E1D84" w14:textId="77777777" w:rsidR="00BF137A" w:rsidRDefault="00BF137A" w:rsidP="005F1FE7">
      <w:pPr>
        <w:pStyle w:val="SLCOrderedlist"/>
      </w:pPr>
      <w:r>
        <w:t>using directives</w:t>
      </w:r>
    </w:p>
    <w:p w14:paraId="028F3D9A" w14:textId="77777777" w:rsidR="00BF137A" w:rsidRDefault="00BF137A" w:rsidP="005F1FE7">
      <w:pPr>
        <w:pStyle w:val="SLCOrderedlist"/>
      </w:pPr>
      <w:r>
        <w:t>namespaces</w:t>
      </w:r>
    </w:p>
    <w:p w14:paraId="4C3AFEF5" w14:textId="77777777" w:rsidR="00BF137A" w:rsidRDefault="00BF137A" w:rsidP="005F1FE7">
      <w:pPr>
        <w:pStyle w:val="SLCOrderedlist"/>
      </w:pPr>
      <w:r>
        <w:t>delegates</w:t>
      </w:r>
    </w:p>
    <w:p w14:paraId="0E53D7D3" w14:textId="77777777" w:rsidR="00BF137A" w:rsidRDefault="00BF137A" w:rsidP="005F1FE7">
      <w:pPr>
        <w:pStyle w:val="SLCOrderedlist"/>
      </w:pPr>
      <w:r>
        <w:t>enumerations</w:t>
      </w:r>
    </w:p>
    <w:p w14:paraId="418B6376" w14:textId="77777777" w:rsidR="00BF137A" w:rsidRDefault="00BF137A" w:rsidP="005F1FE7">
      <w:pPr>
        <w:pStyle w:val="SLCOrderedlist"/>
      </w:pPr>
      <w:r>
        <w:t>interfaces</w:t>
      </w:r>
    </w:p>
    <w:p w14:paraId="1B738D59" w14:textId="77777777" w:rsidR="00BF137A" w:rsidRDefault="00BF137A" w:rsidP="005F1FE7">
      <w:pPr>
        <w:pStyle w:val="SLCOrderedlist"/>
      </w:pPr>
      <w:r>
        <w:t>structs</w:t>
      </w:r>
    </w:p>
    <w:p w14:paraId="3B023CE4" w14:textId="77777777" w:rsidR="00BF137A" w:rsidRDefault="00BF137A" w:rsidP="005F1FE7">
      <w:pPr>
        <w:pStyle w:val="SLCOrderedlist"/>
      </w:pPr>
      <w:r>
        <w:t>classes</w:t>
      </w:r>
    </w:p>
    <w:p w14:paraId="5FE6BB16" w14:textId="77777777" w:rsidR="00BF137A" w:rsidRDefault="00BF137A" w:rsidP="005F1FE7">
      <w:pPr>
        <w:pStyle w:val="SLCBodytext"/>
        <w:ind w:left="284"/>
      </w:pPr>
      <w:r>
        <w:t>Within a class, struct or interface, the following positioning must be applied:</w:t>
      </w:r>
    </w:p>
    <w:p w14:paraId="31A4270A" w14:textId="77777777" w:rsidR="00BF137A" w:rsidRDefault="00BF137A" w:rsidP="001F16D5">
      <w:pPr>
        <w:pStyle w:val="SLCOrderedlist"/>
        <w:numPr>
          <w:ilvl w:val="0"/>
          <w:numId w:val="25"/>
        </w:numPr>
        <w:ind w:left="567" w:hanging="284"/>
      </w:pPr>
      <w:r>
        <w:t>fields</w:t>
      </w:r>
    </w:p>
    <w:p w14:paraId="017A81A1" w14:textId="77777777" w:rsidR="00BF137A" w:rsidRDefault="00BF137A" w:rsidP="005F1FE7">
      <w:pPr>
        <w:pStyle w:val="SLCOrderedlist"/>
      </w:pPr>
      <w:r>
        <w:t>constructors</w:t>
      </w:r>
    </w:p>
    <w:p w14:paraId="53CBAC8B" w14:textId="77777777" w:rsidR="00BF137A" w:rsidRDefault="00BF137A" w:rsidP="005F1FE7">
      <w:pPr>
        <w:pStyle w:val="SLCOrderedlist"/>
      </w:pPr>
      <w:r>
        <w:t>finalizers (destructors)</w:t>
      </w:r>
    </w:p>
    <w:p w14:paraId="47A72D09" w14:textId="77777777" w:rsidR="00BF137A" w:rsidRDefault="00BF137A" w:rsidP="005F1FE7">
      <w:pPr>
        <w:pStyle w:val="SLCOrderedlist"/>
      </w:pPr>
      <w:r>
        <w:t>delegates</w:t>
      </w:r>
    </w:p>
    <w:p w14:paraId="73777DB8" w14:textId="77777777" w:rsidR="00BF137A" w:rsidRDefault="00BF137A" w:rsidP="005F1FE7">
      <w:pPr>
        <w:pStyle w:val="SLCOrderedlist"/>
      </w:pPr>
      <w:r>
        <w:t>events</w:t>
      </w:r>
    </w:p>
    <w:p w14:paraId="4A1EF8AD" w14:textId="77777777" w:rsidR="00BF137A" w:rsidRDefault="00BF137A" w:rsidP="005F1FE7">
      <w:pPr>
        <w:pStyle w:val="SLCOrderedlist"/>
      </w:pPr>
      <w:r>
        <w:t>enumerations</w:t>
      </w:r>
    </w:p>
    <w:p w14:paraId="2136D001" w14:textId="77777777" w:rsidR="00BF137A" w:rsidRDefault="00BF137A" w:rsidP="005F1FE7">
      <w:pPr>
        <w:pStyle w:val="SLCOrderedlist"/>
      </w:pPr>
      <w:r>
        <w:t>interfaces</w:t>
      </w:r>
    </w:p>
    <w:p w14:paraId="4ED670F5" w14:textId="77777777" w:rsidR="00BF137A" w:rsidRDefault="00BF137A" w:rsidP="005F1FE7">
      <w:pPr>
        <w:pStyle w:val="SLCOrderedlist"/>
      </w:pPr>
      <w:r>
        <w:t>properties</w:t>
      </w:r>
    </w:p>
    <w:p w14:paraId="13B8427F" w14:textId="77777777" w:rsidR="00BF137A" w:rsidRDefault="00BF137A" w:rsidP="005F1FE7">
      <w:pPr>
        <w:pStyle w:val="SLCOrderedlist"/>
      </w:pPr>
      <w:r>
        <w:t>indexers</w:t>
      </w:r>
    </w:p>
    <w:p w14:paraId="1EDBAD4C" w14:textId="77777777" w:rsidR="00BF137A" w:rsidRDefault="00BF137A" w:rsidP="005F1FE7">
      <w:pPr>
        <w:pStyle w:val="SLCOrderedlist"/>
      </w:pPr>
      <w:r>
        <w:t>methods</w:t>
      </w:r>
    </w:p>
    <w:p w14:paraId="6C94080F" w14:textId="77777777" w:rsidR="00BF137A" w:rsidRDefault="00BF137A" w:rsidP="005F1FE7">
      <w:pPr>
        <w:pStyle w:val="SLCOrderedlist"/>
      </w:pPr>
      <w:r>
        <w:t>structs</w:t>
      </w:r>
    </w:p>
    <w:p w14:paraId="06062449" w14:textId="77777777" w:rsidR="00BF137A" w:rsidRDefault="00BF137A" w:rsidP="005F1FE7">
      <w:pPr>
        <w:pStyle w:val="SLCOrderedlist"/>
      </w:pPr>
      <w:r>
        <w:t>classes</w:t>
      </w:r>
    </w:p>
    <w:p w14:paraId="34AAA94F" w14:textId="77777777" w:rsidR="00BF137A" w:rsidRDefault="00BF137A" w:rsidP="005F1FE7">
      <w:pPr>
        <w:pStyle w:val="SLCUnorderedlist"/>
      </w:pPr>
      <w:r>
        <w:t>Elements must be ordered by accessibility (</w:t>
      </w:r>
      <w:hyperlink r:id="rId42" w:history="1">
        <w:r w:rsidRPr="000F4FCA">
          <w:rPr>
            <w:rStyle w:val="Hyperlink"/>
          </w:rPr>
          <w:t>SA1202</w:t>
        </w:r>
      </w:hyperlink>
      <w:r>
        <w:t>). Adjacent elements of the same type must adhere to the following positioning:</w:t>
      </w:r>
    </w:p>
    <w:p w14:paraId="122E1CA9" w14:textId="77777777" w:rsidR="00BF137A" w:rsidRDefault="00BF137A" w:rsidP="001F16D5">
      <w:pPr>
        <w:pStyle w:val="SLCOrderedlist"/>
        <w:numPr>
          <w:ilvl w:val="0"/>
          <w:numId w:val="26"/>
        </w:numPr>
        <w:ind w:left="567" w:hanging="294"/>
      </w:pPr>
      <w:r>
        <w:t>public</w:t>
      </w:r>
    </w:p>
    <w:p w14:paraId="0E0E3486" w14:textId="77777777" w:rsidR="00BF137A" w:rsidRDefault="00BF137A" w:rsidP="005F1FE7">
      <w:pPr>
        <w:pStyle w:val="SLCOrderedlist"/>
      </w:pPr>
      <w:r>
        <w:t>internal</w:t>
      </w:r>
    </w:p>
    <w:p w14:paraId="5201A3D6" w14:textId="77777777" w:rsidR="00BF137A" w:rsidRDefault="00BF137A" w:rsidP="005F1FE7">
      <w:pPr>
        <w:pStyle w:val="SLCOrderedlist"/>
      </w:pPr>
      <w:r>
        <w:t>protected internal</w:t>
      </w:r>
    </w:p>
    <w:p w14:paraId="23F73A8F" w14:textId="77777777" w:rsidR="00BF137A" w:rsidRDefault="00BF137A" w:rsidP="005F1FE7">
      <w:pPr>
        <w:pStyle w:val="SLCOrderedlist"/>
      </w:pPr>
      <w:r>
        <w:t>protected</w:t>
      </w:r>
    </w:p>
    <w:p w14:paraId="5E8E566A" w14:textId="77777777" w:rsidR="00BF137A" w:rsidRDefault="00BF137A" w:rsidP="005F1FE7">
      <w:pPr>
        <w:pStyle w:val="SLCOrderedlist"/>
      </w:pPr>
      <w:r>
        <w:t>private</w:t>
      </w:r>
    </w:p>
    <w:p w14:paraId="159611E1" w14:textId="77777777" w:rsidR="00BF137A" w:rsidRDefault="00BF137A" w:rsidP="005F1FE7">
      <w:pPr>
        <w:pStyle w:val="SLCUnorderedlist"/>
      </w:pPr>
      <w:r>
        <w:t>Constants must appear before fields (</w:t>
      </w:r>
      <w:hyperlink r:id="rId43" w:history="1">
        <w:r w:rsidRPr="00A95177">
          <w:rPr>
            <w:rStyle w:val="Hyperlink"/>
          </w:rPr>
          <w:t>SA1203</w:t>
        </w:r>
      </w:hyperlink>
      <w:r>
        <w:t>).</w:t>
      </w:r>
    </w:p>
    <w:p w14:paraId="39389165" w14:textId="77777777" w:rsidR="00BF137A" w:rsidRDefault="00BF137A" w:rsidP="005F1FE7">
      <w:pPr>
        <w:pStyle w:val="SLCUnorderedlist"/>
      </w:pPr>
      <w:r>
        <w:t>Static elements must appear before instance elements (</w:t>
      </w:r>
      <w:hyperlink r:id="rId44" w:history="1">
        <w:r w:rsidRPr="00A95177">
          <w:rPr>
            <w:rStyle w:val="Hyperlink"/>
          </w:rPr>
          <w:t>SA1204</w:t>
        </w:r>
      </w:hyperlink>
      <w:r>
        <w:t>).</w:t>
      </w:r>
    </w:p>
    <w:p w14:paraId="4A2EB36C" w14:textId="77777777" w:rsidR="00BF137A" w:rsidRDefault="00BF137A" w:rsidP="005F1FE7">
      <w:pPr>
        <w:pStyle w:val="SLCUnorderedlist"/>
      </w:pPr>
      <w:r>
        <w:t>Partial elements must declare access (</w:t>
      </w:r>
      <w:hyperlink r:id="rId45" w:history="1">
        <w:r w:rsidRPr="00A95177">
          <w:rPr>
            <w:rStyle w:val="Hyperlink"/>
          </w:rPr>
          <w:t>SA1205</w:t>
        </w:r>
      </w:hyperlink>
      <w:r>
        <w:t>).</w:t>
      </w:r>
    </w:p>
    <w:p w14:paraId="7CA60701" w14:textId="77777777" w:rsidR="00BF137A" w:rsidRDefault="00BF137A" w:rsidP="005F1FE7">
      <w:pPr>
        <w:pStyle w:val="SLCUnorderedlist"/>
      </w:pPr>
      <w:r>
        <w:t>Declaration keywords must adhere to the following ordering scheme (</w:t>
      </w:r>
      <w:hyperlink r:id="rId46" w:history="1">
        <w:r w:rsidRPr="00A95177">
          <w:rPr>
            <w:rStyle w:val="Hyperlink"/>
          </w:rPr>
          <w:t>SA1206</w:t>
        </w:r>
      </w:hyperlink>
      <w:r>
        <w:t>):</w:t>
      </w:r>
    </w:p>
    <w:p w14:paraId="0867AA3A" w14:textId="77777777" w:rsidR="00BF137A" w:rsidRDefault="00BF137A" w:rsidP="001F16D5">
      <w:pPr>
        <w:pStyle w:val="SLCOrderedlist"/>
        <w:numPr>
          <w:ilvl w:val="0"/>
          <w:numId w:val="27"/>
        </w:numPr>
        <w:ind w:left="567" w:hanging="294"/>
      </w:pPr>
      <w:r>
        <w:t>access modifiers</w:t>
      </w:r>
    </w:p>
    <w:p w14:paraId="0BFA261A" w14:textId="77777777" w:rsidR="00BF137A" w:rsidRDefault="00BF137A" w:rsidP="005F1FE7">
      <w:pPr>
        <w:pStyle w:val="SLCOrderedlist"/>
      </w:pPr>
      <w:r>
        <w:lastRenderedPageBreak/>
        <w:t>static</w:t>
      </w:r>
    </w:p>
    <w:p w14:paraId="16945B4F" w14:textId="77777777" w:rsidR="00BF137A" w:rsidRDefault="00BF137A" w:rsidP="005F1FE7">
      <w:pPr>
        <w:pStyle w:val="SLCOrderedlist"/>
      </w:pPr>
      <w:r>
        <w:t xml:space="preserve">all other keywords </w:t>
      </w:r>
    </w:p>
    <w:p w14:paraId="547FB173" w14:textId="77777777" w:rsidR="00BF137A" w:rsidRDefault="00BF137A" w:rsidP="005F1FE7">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7" w:history="1">
        <w:r w:rsidRPr="00A95177">
          <w:rPr>
            <w:rStyle w:val="Hyperlink"/>
          </w:rPr>
          <w:t>SA1207</w:t>
        </w:r>
      </w:hyperlink>
      <w:r>
        <w:t>).</w:t>
      </w:r>
    </w:p>
    <w:p w14:paraId="41C77B1E" w14:textId="77777777" w:rsidR="00BF137A" w:rsidRDefault="00BF137A" w:rsidP="005F1FE7">
      <w:pPr>
        <w:pStyle w:val="SLCUnorderedlist"/>
      </w:pPr>
      <w:r>
        <w:t>Property accessors must adhere to the following ordering scheme (</w:t>
      </w:r>
      <w:hyperlink r:id="rId48" w:history="1">
        <w:r w:rsidRPr="00916926">
          <w:rPr>
            <w:rStyle w:val="Hyperlink"/>
          </w:rPr>
          <w:t>SA1212</w:t>
        </w:r>
      </w:hyperlink>
      <w:r>
        <w:t>):</w:t>
      </w:r>
    </w:p>
    <w:p w14:paraId="1CCB0EC8" w14:textId="77777777" w:rsidR="00BF137A" w:rsidRDefault="00BF137A" w:rsidP="001F16D5">
      <w:pPr>
        <w:pStyle w:val="SLCOrderedlist"/>
        <w:numPr>
          <w:ilvl w:val="0"/>
          <w:numId w:val="28"/>
        </w:numPr>
        <w:ind w:left="567" w:hanging="294"/>
      </w:pPr>
      <w:r>
        <w:t>get accessors</w:t>
      </w:r>
    </w:p>
    <w:p w14:paraId="3502E32D" w14:textId="77777777" w:rsidR="00BF137A" w:rsidRDefault="00BF137A" w:rsidP="005F1FE7">
      <w:pPr>
        <w:pStyle w:val="SLCOrderedlist"/>
      </w:pPr>
      <w:r>
        <w:t>set accessors</w:t>
      </w:r>
    </w:p>
    <w:p w14:paraId="4AD20AFE" w14:textId="77777777" w:rsidR="00BF137A" w:rsidRDefault="00BF137A" w:rsidP="005F1FE7">
      <w:pPr>
        <w:pStyle w:val="SLCUnorderedlist"/>
      </w:pPr>
      <w:r>
        <w:t>Event accessors must adhere to the following ordering scheme (</w:t>
      </w:r>
      <w:hyperlink r:id="rId49" w:history="1">
        <w:r w:rsidRPr="00F76110">
          <w:rPr>
            <w:rStyle w:val="Hyperlink"/>
          </w:rPr>
          <w:t>SA12</w:t>
        </w:r>
        <w:r>
          <w:rPr>
            <w:rStyle w:val="Hyperlink"/>
          </w:rPr>
          <w:t>1</w:t>
        </w:r>
        <w:r w:rsidRPr="00F76110">
          <w:rPr>
            <w:rStyle w:val="Hyperlink"/>
          </w:rPr>
          <w:t>3</w:t>
        </w:r>
      </w:hyperlink>
      <w:r>
        <w:t>):</w:t>
      </w:r>
    </w:p>
    <w:p w14:paraId="76FC7D59" w14:textId="77777777" w:rsidR="00BF137A" w:rsidRDefault="00BF137A" w:rsidP="001F16D5">
      <w:pPr>
        <w:pStyle w:val="SLCOrderedlist"/>
        <w:numPr>
          <w:ilvl w:val="0"/>
          <w:numId w:val="29"/>
        </w:numPr>
        <w:ind w:left="567" w:hanging="294"/>
      </w:pPr>
      <w:r>
        <w:t>add accessor</w:t>
      </w:r>
    </w:p>
    <w:p w14:paraId="4F61BFAF" w14:textId="77777777" w:rsidR="00BF137A" w:rsidRDefault="00BF137A" w:rsidP="005F1FE7">
      <w:pPr>
        <w:pStyle w:val="SLCOrderedlist"/>
      </w:pPr>
      <w:r>
        <w:t>remove accessor</w:t>
      </w:r>
    </w:p>
    <w:p w14:paraId="74037C41" w14:textId="77777777" w:rsidR="00BF137A" w:rsidRDefault="00BF137A" w:rsidP="005F1FE7">
      <w:pPr>
        <w:pStyle w:val="SLCUnorderedlist"/>
      </w:pPr>
      <w:r>
        <w:t xml:space="preserve">Static </w:t>
      </w:r>
      <w:r w:rsidR="0071545A">
        <w:t>read-</w:t>
      </w:r>
      <w:r>
        <w:t xml:space="preserve">only elements must appear before static </w:t>
      </w:r>
      <w:r w:rsidR="006F2F4D">
        <w:t>non-read-</w:t>
      </w:r>
      <w:r>
        <w:t>only elements (</w:t>
      </w:r>
      <w:hyperlink r:id="rId50" w:history="1">
        <w:r w:rsidRPr="00F76110">
          <w:rPr>
            <w:rStyle w:val="Hyperlink"/>
          </w:rPr>
          <w:t>SA1214</w:t>
        </w:r>
      </w:hyperlink>
      <w:r>
        <w:t>).</w:t>
      </w:r>
    </w:p>
    <w:p w14:paraId="44C2C818" w14:textId="77777777" w:rsidR="00BF137A" w:rsidRDefault="00BF137A" w:rsidP="005F1FE7">
      <w:pPr>
        <w:pStyle w:val="SLCUnorderedlist"/>
      </w:pPr>
      <w:r>
        <w:t xml:space="preserve">Instance </w:t>
      </w:r>
      <w:r w:rsidR="006F2F4D">
        <w:t>read-</w:t>
      </w:r>
      <w:r>
        <w:t xml:space="preserve">only elements must appear before instance </w:t>
      </w:r>
      <w:r w:rsidR="006F2F4D">
        <w:t>non-read-</w:t>
      </w:r>
      <w:r>
        <w:t>only elements (</w:t>
      </w:r>
      <w:hyperlink r:id="rId51" w:history="1">
        <w:r w:rsidRPr="00F76110">
          <w:rPr>
            <w:rStyle w:val="Hyperlink"/>
          </w:rPr>
          <w:t>SA1215</w:t>
        </w:r>
      </w:hyperlink>
      <w:r>
        <w:t>).</w:t>
      </w:r>
    </w:p>
    <w:p w14:paraId="7F830B92" w14:textId="77777777" w:rsidR="00BF137A" w:rsidRDefault="00BF137A" w:rsidP="005F1FE7">
      <w:pPr>
        <w:pStyle w:val="SLCUnorderedlist"/>
      </w:pPr>
      <w:r>
        <w:t>System using directives must be placed before other using directives (</w:t>
      </w:r>
      <w:hyperlink r:id="rId52" w:history="1">
        <w:r w:rsidRPr="00F76110">
          <w:rPr>
            <w:rStyle w:val="Hyperlink"/>
          </w:rPr>
          <w:t>SA1208</w:t>
        </w:r>
      </w:hyperlink>
      <w:r>
        <w:t>).</w:t>
      </w:r>
    </w:p>
    <w:p w14:paraId="615FCB7C" w14:textId="77777777" w:rsidR="00BF137A" w:rsidRDefault="00BF137A" w:rsidP="005F1FE7">
      <w:pPr>
        <w:pStyle w:val="SLCUnorderedlist"/>
      </w:pPr>
      <w:r>
        <w:t>Using alias directives must be placed after other using directives (</w:t>
      </w:r>
      <w:hyperlink r:id="rId53" w:history="1">
        <w:r w:rsidRPr="00F76110">
          <w:rPr>
            <w:rStyle w:val="Hyperlink"/>
          </w:rPr>
          <w:t>SA1209</w:t>
        </w:r>
      </w:hyperlink>
      <w:r>
        <w:t>).</w:t>
      </w:r>
    </w:p>
    <w:p w14:paraId="330E402B" w14:textId="77777777" w:rsidR="00BF137A" w:rsidRDefault="00BF137A" w:rsidP="005F1FE7">
      <w:pPr>
        <w:pStyle w:val="SLCUnorderedlist"/>
      </w:pPr>
      <w:r>
        <w:t>Using directives must be ordered alphabetically by namespace (</w:t>
      </w:r>
      <w:hyperlink r:id="rId54" w:history="1">
        <w:r w:rsidRPr="00F76110">
          <w:rPr>
            <w:rStyle w:val="Hyperlink"/>
          </w:rPr>
          <w:t>SA1210</w:t>
        </w:r>
      </w:hyperlink>
      <w:r>
        <w:t>).</w:t>
      </w:r>
    </w:p>
    <w:p w14:paraId="44C08F95" w14:textId="77777777" w:rsidR="00BF137A" w:rsidRDefault="00BF137A" w:rsidP="005F1FE7">
      <w:pPr>
        <w:pStyle w:val="SLCUnorderedlist"/>
      </w:pPr>
      <w:r>
        <w:t>Using alias directives must be ordered alphabetically by alias name (</w:t>
      </w:r>
      <w:hyperlink r:id="rId55" w:history="1">
        <w:r w:rsidRPr="00F76110">
          <w:rPr>
            <w:rStyle w:val="Hyperlink"/>
          </w:rPr>
          <w:t>SA1211</w:t>
        </w:r>
      </w:hyperlink>
      <w:r>
        <w:t>).</w:t>
      </w:r>
    </w:p>
    <w:p w14:paraId="2A51186E" w14:textId="77777777" w:rsidR="00B3109B" w:rsidRDefault="00B3109B" w:rsidP="00F72A9E">
      <w:pPr>
        <w:pStyle w:val="SLCBodytext"/>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0422EA83" w14:textId="77777777" w:rsidR="00757C6E" w:rsidRPr="009840A2" w:rsidRDefault="00757C6E" w:rsidP="00F72A9E">
      <w:pPr>
        <w:pStyle w:val="SLCBodytext"/>
      </w:pPr>
      <w:r>
        <w:t xml:space="preserve">In order to let Visual Studio put System directives first when sorting namespaces, go to </w:t>
      </w:r>
      <w:r>
        <w:rPr>
          <w:rStyle w:val="fmemphasis"/>
          <w:i/>
          <w:iCs/>
          <w:color w:val="000000"/>
        </w:rPr>
        <w:t>Tools</w:t>
      </w:r>
      <w:r>
        <w:rPr>
          <w:color w:val="000000"/>
        </w:rPr>
        <w:t> &gt; </w:t>
      </w:r>
      <w:r>
        <w:rPr>
          <w:rStyle w:val="fmemphasis"/>
          <w:i/>
          <w:iCs/>
          <w:color w:val="000000"/>
        </w:rPr>
        <w:t>Options</w:t>
      </w:r>
      <w:r>
        <w:rPr>
          <w:color w:val="000000"/>
        </w:rPr>
        <w:t>. In the list on the left, go to </w:t>
      </w:r>
      <w:r>
        <w:rPr>
          <w:rStyle w:val="fmemphasis"/>
          <w:i/>
          <w:iCs/>
          <w:color w:val="000000"/>
        </w:rPr>
        <w:t>Text Editor</w:t>
      </w:r>
      <w:r>
        <w:rPr>
          <w:color w:val="000000"/>
        </w:rPr>
        <w:t> &gt; </w:t>
      </w:r>
      <w:r>
        <w:rPr>
          <w:rStyle w:val="fmemphasis"/>
          <w:i/>
          <w:iCs/>
          <w:color w:val="000000"/>
        </w:rPr>
        <w:t>C# </w:t>
      </w:r>
      <w:r>
        <w:rPr>
          <w:color w:val="000000"/>
        </w:rPr>
        <w:t>&gt; </w:t>
      </w:r>
      <w:r>
        <w:rPr>
          <w:rStyle w:val="fmemphasis"/>
          <w:i/>
          <w:iCs/>
          <w:color w:val="000000"/>
        </w:rPr>
        <w:t>Advanced</w:t>
      </w:r>
      <w:r>
        <w:rPr>
          <w:color w:val="000000"/>
        </w:rPr>
        <w:t xml:space="preserve"> and</w:t>
      </w:r>
      <w:r w:rsidRPr="00F72A9E">
        <w:rPr>
          <w:color w:val="000000"/>
        </w:rPr>
        <w:t> s</w:t>
      </w:r>
      <w:r>
        <w:rPr>
          <w:color w:val="000000"/>
        </w:rPr>
        <w:t>elect the check box </w:t>
      </w:r>
      <w:r>
        <w:rPr>
          <w:rStyle w:val="fmemphasis"/>
          <w:i/>
          <w:iCs/>
          <w:color w:val="000000"/>
        </w:rPr>
        <w:t>Place 'System' directives first when sorting usings</w:t>
      </w:r>
      <w:r>
        <w:rPr>
          <w:color w:val="000000"/>
        </w:rPr>
        <w:t>.</w:t>
      </w:r>
    </w:p>
    <w:p w14:paraId="4A8B600F" w14:textId="77777777" w:rsidR="00BF137A" w:rsidRDefault="00BF137A" w:rsidP="006B59B9">
      <w:pPr>
        <w:pStyle w:val="Heading4"/>
      </w:pPr>
      <w:bookmarkStart w:id="45" w:name="_Layout"/>
      <w:bookmarkEnd w:id="45"/>
      <w:r>
        <w:t>Layout</w:t>
      </w:r>
    </w:p>
    <w:p w14:paraId="5FF0E954" w14:textId="77777777" w:rsidR="00BF137A" w:rsidRPr="00797656" w:rsidRDefault="00BF137A" w:rsidP="00BF137A">
      <w:pPr>
        <w:pStyle w:val="SLCBodytext"/>
      </w:pPr>
      <w:r>
        <w:t>In order to improve readability, consider the following layout guidelines:</w:t>
      </w:r>
    </w:p>
    <w:p w14:paraId="3834191A" w14:textId="77777777" w:rsidR="00BF137A" w:rsidRDefault="00BF137A" w:rsidP="006B0FE2">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6" w:history="1">
        <w:r w:rsidRPr="001A720B">
          <w:rPr>
            <w:rStyle w:val="Hyperlink"/>
          </w:rPr>
          <w:t>SA1500</w:t>
        </w:r>
      </w:hyperlink>
      <w:r>
        <w:t xml:space="preserve">, </w:t>
      </w:r>
      <w:hyperlink r:id="rId57" w:history="1">
        <w:r w:rsidRPr="001A720B">
          <w:rPr>
            <w:rStyle w:val="Hyperlink"/>
          </w:rPr>
          <w:t>SA1501</w:t>
        </w:r>
      </w:hyperlink>
      <w:r>
        <w:t xml:space="preserve">, </w:t>
      </w:r>
      <w:hyperlink r:id="rId58" w:history="1">
        <w:r w:rsidRPr="001A720B">
          <w:rPr>
            <w:rStyle w:val="Hyperlink"/>
          </w:rPr>
          <w:t>SA1502</w:t>
        </w:r>
      </w:hyperlink>
      <w:r>
        <w:t>).</w:t>
      </w:r>
    </w:p>
    <w:p w14:paraId="41B3CF44" w14:textId="77777777" w:rsidR="00BF137A" w:rsidRDefault="00BF137A" w:rsidP="00BF137A">
      <w:pPr>
        <w:pStyle w:val="SLCBodytext"/>
      </w:pPr>
      <w:r>
        <w:rPr>
          <w:noProof/>
          <w:color w:val="FF0000"/>
          <w:lang w:val="nl-BE" w:eastAsia="nl-BE"/>
        </w:rPr>
        <mc:AlternateContent>
          <mc:Choice Requires="wps">
            <w:drawing>
              <wp:anchor distT="0" distB="0" distL="114300" distR="114300" simplePos="0" relativeHeight="251684864" behindDoc="0" locked="0" layoutInCell="1" allowOverlap="1" wp14:anchorId="37C791F0" wp14:editId="7E366C1D">
                <wp:simplePos x="0" y="0"/>
                <wp:positionH relativeFrom="margin">
                  <wp:posOffset>185598</wp:posOffset>
                </wp:positionH>
                <wp:positionV relativeFrom="paragraph">
                  <wp:posOffset>7264</wp:posOffset>
                </wp:positionV>
                <wp:extent cx="6080912"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912" cy="657225"/>
                        </a:xfrm>
                        <a:prstGeom prst="rect">
                          <a:avLst/>
                        </a:prstGeom>
                        <a:solidFill>
                          <a:sysClr val="window" lastClr="FFFFFF">
                            <a:lumMod val="95000"/>
                          </a:sysClr>
                        </a:solidFill>
                        <a:ln w="6350">
                          <a:noFill/>
                        </a:ln>
                        <a:effectLst/>
                      </wps:spPr>
                      <wps:txb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791F0" id="_x0000_t202" coordsize="21600,21600" o:spt="202" path="m,l,21600r21600,l21600,xe">
                <v:stroke joinstyle="miter"/>
                <v:path gradientshapeok="t" o:connecttype="rect"/>
              </v:shapetype>
              <v:shape id="Text Box 29" o:spid="_x0000_s1026" type="#_x0000_t202" style="position:absolute;margin-left:14.6pt;margin-top:.55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kn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NhxR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" fillcolor="#f2f2f2" stroked="f" strokeweight=".5pt">
                <v:textbox>
                  <w:txbxContent>
                    <w:p w14:paraId="4250BAAF"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2E16B1B4" w14:textId="77777777" w:rsidR="00C67B81" w:rsidRPr="00500C66" w:rsidRDefault="00C67B81"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37AC0FF9" w14:textId="77777777" w:rsidR="00C67B81" w:rsidRPr="00500C66" w:rsidRDefault="00C67B81"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5EED852B" w14:textId="77777777" w:rsidR="00C67B81" w:rsidRPr="00500C66" w:rsidRDefault="00C67B81"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2A232EDC" w14:textId="77777777" w:rsidR="00BF137A" w:rsidRDefault="00BF137A" w:rsidP="00BF137A">
      <w:pPr>
        <w:pStyle w:val="SLCBodytext"/>
        <w:ind w:left="720"/>
        <w:rPr>
          <w:color w:val="FF0000"/>
        </w:rPr>
      </w:pPr>
    </w:p>
    <w:p w14:paraId="22C96885" w14:textId="77777777" w:rsidR="00BF137A" w:rsidRDefault="00BF137A" w:rsidP="00BF137A">
      <w:pPr>
        <w:pStyle w:val="SLCBodytext"/>
      </w:pPr>
    </w:p>
    <w:p w14:paraId="23BB6B71" w14:textId="77777777" w:rsidR="00DB7EC7" w:rsidRDefault="00DB7EC7" w:rsidP="006B0FE2">
      <w:pPr>
        <w:pStyle w:val="SLCUnorderedlist"/>
      </w:pPr>
      <w:r>
        <w:t>In general, c</w:t>
      </w:r>
      <w:r w:rsidR="00BF137A">
        <w:t>urly braces should never be considered optional (</w:t>
      </w:r>
      <w:hyperlink r:id="rId59"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68159F92" w14:textId="77777777" w:rsidR="00991256" w:rsidRDefault="00991256" w:rsidP="006B0FE2">
      <w:pPr>
        <w:pStyle w:val="SLCBodytext"/>
        <w:ind w:left="284"/>
      </w:pPr>
      <w:r w:rsidRPr="005C152C">
        <w:rPr>
          <w:u w:val="single"/>
        </w:rPr>
        <w:t>Note</w:t>
      </w:r>
      <w:r>
        <w:t>: This rule is not enabled in the StyleCop configuration</w:t>
      </w:r>
      <w:r w:rsidR="00C45E29">
        <w:t xml:space="preserve"> file.</w:t>
      </w:r>
    </w:p>
    <w:p w14:paraId="209795DB" w14:textId="77777777" w:rsidR="00BF137A" w:rsidRDefault="00BF137A" w:rsidP="006B0FE2">
      <w:pPr>
        <w:pStyle w:val="SLCUnorderedlist"/>
      </w:pPr>
      <w:r>
        <w:t>The accessors within a property, indexer or event must either all be written on a single line or all be written on multiple lines (</w:t>
      </w:r>
      <w:hyperlink r:id="rId60" w:history="1">
        <w:r w:rsidRPr="00FF3B52">
          <w:rPr>
            <w:rStyle w:val="Hyperlink"/>
          </w:rPr>
          <w:t>SA1504</w:t>
        </w:r>
      </w:hyperlink>
      <w:r>
        <w:t>).</w:t>
      </w:r>
    </w:p>
    <w:p w14:paraId="725CC906" w14:textId="77777777" w:rsidR="00BF137A" w:rsidRDefault="00BF137A" w:rsidP="006B0FE2">
      <w:pPr>
        <w:pStyle w:val="SLCUnorderedlist"/>
      </w:pPr>
      <w:r>
        <w:t>Opening curly braces must not be preceded or followed by a blank line (</w:t>
      </w:r>
      <w:hyperlink r:id="rId61" w:history="1">
        <w:r w:rsidRPr="00877965">
          <w:rPr>
            <w:rStyle w:val="Hyperlink"/>
          </w:rPr>
          <w:t>SA1509</w:t>
        </w:r>
      </w:hyperlink>
      <w:r>
        <w:t xml:space="preserve">, </w:t>
      </w:r>
      <w:hyperlink r:id="rId62" w:history="1">
        <w:r w:rsidRPr="004B3760">
          <w:rPr>
            <w:rStyle w:val="Hyperlink"/>
          </w:rPr>
          <w:t>SA1505</w:t>
        </w:r>
      </w:hyperlink>
      <w:r>
        <w:t>) and closing curly braces must not be preceded by a blank line (</w:t>
      </w:r>
      <w:hyperlink r:id="rId63" w:history="1">
        <w:r w:rsidRPr="00877965">
          <w:rPr>
            <w:rStyle w:val="Hyperlink"/>
          </w:rPr>
          <w:t>SA1508</w:t>
        </w:r>
      </w:hyperlink>
      <w:r>
        <w:t>). Closing curly braces must be followed by a blank line, unless the next line is a closing curly brace (</w:t>
      </w:r>
      <w:hyperlink r:id="rId64" w:history="1">
        <w:r w:rsidRPr="00B25372">
          <w:rPr>
            <w:rStyle w:val="Hyperlink"/>
          </w:rPr>
          <w:t>SA1513</w:t>
        </w:r>
      </w:hyperlink>
      <w:r>
        <w:t>).</w:t>
      </w:r>
    </w:p>
    <w:p w14:paraId="6C98DC8B" w14:textId="77777777" w:rsidR="00BF137A" w:rsidRDefault="004E69E1" w:rsidP="006B0FE2">
      <w:pPr>
        <w:pStyle w:val="SLCUnorderedlist"/>
      </w:pPr>
      <w:r>
        <w:t xml:space="preserve">An </w:t>
      </w:r>
      <w:r w:rsidR="00BF137A">
        <w:t>XML documentation header above an element must not be followed by a blank line (</w:t>
      </w:r>
      <w:hyperlink r:id="rId65" w:history="1">
        <w:r w:rsidR="00BF137A" w:rsidRPr="004B3760">
          <w:rPr>
            <w:rStyle w:val="Hyperlink"/>
          </w:rPr>
          <w:t>SA1506</w:t>
        </w:r>
      </w:hyperlink>
      <w:r w:rsidR="00BF137A">
        <w:t>) and must be preceded by a blank line (</w:t>
      </w:r>
      <w:hyperlink r:id="rId66" w:history="1">
        <w:r w:rsidR="00BF137A" w:rsidRPr="00681885">
          <w:rPr>
            <w:rStyle w:val="Hyperlink"/>
          </w:rPr>
          <w:t>SA1514</w:t>
        </w:r>
      </w:hyperlink>
      <w:r w:rsidR="00BF137A">
        <w:t>).</w:t>
      </w:r>
    </w:p>
    <w:p w14:paraId="3F51B9F5" w14:textId="77777777" w:rsidR="00BF137A" w:rsidRDefault="00BF137A" w:rsidP="006B0FE2">
      <w:pPr>
        <w:pStyle w:val="SLCUnorderedlist"/>
      </w:pPr>
      <w:r>
        <w:lastRenderedPageBreak/>
        <w:t>Code must not contain multiple blank lines in a row (</w:t>
      </w:r>
      <w:hyperlink r:id="rId67" w:history="1">
        <w:r w:rsidRPr="00877965">
          <w:rPr>
            <w:rStyle w:val="Hyperlink"/>
          </w:rPr>
          <w:t>SA1507</w:t>
        </w:r>
      </w:hyperlink>
      <w:r>
        <w:t>).</w:t>
      </w:r>
    </w:p>
    <w:p w14:paraId="3D57B06A" w14:textId="77777777" w:rsidR="00BF137A" w:rsidRDefault="00BF137A" w:rsidP="006B0FE2">
      <w:pPr>
        <w:pStyle w:val="SLCUnorderedlist"/>
      </w:pPr>
      <w:r>
        <w:t>Chained statement blocks must not be preceded by a blank line (</w:t>
      </w:r>
      <w:hyperlink r:id="rId68" w:history="1">
        <w:r w:rsidRPr="00877965">
          <w:rPr>
            <w:rStyle w:val="Hyperlink"/>
          </w:rPr>
          <w:t>SA1510</w:t>
        </w:r>
      </w:hyperlink>
      <w:r>
        <w:t>).</w:t>
      </w:r>
    </w:p>
    <w:p w14:paraId="6817A620" w14:textId="77777777" w:rsidR="00BF137A" w:rsidRDefault="00BF137A" w:rsidP="006B0FE2">
      <w:pPr>
        <w:pStyle w:val="SLCUnorderedlist"/>
      </w:pPr>
      <w:r>
        <w:t>The w</w:t>
      </w:r>
      <w:r w:rsidR="004E69E1">
        <w:t>h</w:t>
      </w:r>
      <w:r>
        <w:t>ile footer of a do-while statement must not be separated</w:t>
      </w:r>
      <w:r w:rsidR="004E69E1">
        <w:t xml:space="preserve"> from the statement</w:t>
      </w:r>
      <w:r>
        <w:t xml:space="preserve"> by a blank line (</w:t>
      </w:r>
      <w:hyperlink r:id="rId69" w:history="1">
        <w:r w:rsidRPr="00B25372">
          <w:rPr>
            <w:rStyle w:val="Hyperlink"/>
          </w:rPr>
          <w:t>SA1511</w:t>
        </w:r>
      </w:hyperlink>
      <w:r>
        <w:t>).</w:t>
      </w:r>
    </w:p>
    <w:p w14:paraId="6E4D0EBC" w14:textId="77777777" w:rsidR="00BF137A" w:rsidRDefault="00BF137A" w:rsidP="006B0FE2">
      <w:pPr>
        <w:pStyle w:val="SLCUnorderedlist"/>
      </w:pPr>
      <w:r>
        <w:t>Adjacent C# elements must be separated by a blank line (</w:t>
      </w:r>
      <w:hyperlink r:id="rId70" w:history="1">
        <w:r w:rsidRPr="00005C78">
          <w:rPr>
            <w:rStyle w:val="Hyperlink"/>
          </w:rPr>
          <w:t>SA1516</w:t>
        </w:r>
      </w:hyperlink>
      <w:r w:rsidR="00D47A89">
        <w:t>), e</w:t>
      </w:r>
      <w:r w:rsidR="00F42CE5">
        <w:t>.g.</w:t>
      </w:r>
      <w:r>
        <w:t xml:space="preserve"> a blank line should be provided between property definitions and method definitions.</w:t>
      </w:r>
    </w:p>
    <w:p w14:paraId="1D3B3ED5" w14:textId="77777777" w:rsidR="00BF137A" w:rsidRDefault="00BF137A" w:rsidP="006B0FE2">
      <w:pPr>
        <w:pStyle w:val="SLCUnorderedlist"/>
      </w:pPr>
      <w:r>
        <w:t>Code must not contain blank lines at the start and end of the file (</w:t>
      </w:r>
      <w:hyperlink r:id="rId71" w:history="1">
        <w:r w:rsidRPr="00005C78">
          <w:rPr>
            <w:rStyle w:val="Hyperlink"/>
          </w:rPr>
          <w:t>SA1517</w:t>
        </w:r>
      </w:hyperlink>
      <w:r>
        <w:t xml:space="preserve">, </w:t>
      </w:r>
      <w:hyperlink r:id="rId72" w:history="1">
        <w:r w:rsidRPr="00005C78">
          <w:rPr>
            <w:rStyle w:val="Hyperlink"/>
          </w:rPr>
          <w:t>SA1518</w:t>
        </w:r>
      </w:hyperlink>
      <w:r>
        <w:t>).</w:t>
      </w:r>
    </w:p>
    <w:p w14:paraId="04E620AA" w14:textId="77777777" w:rsidR="00BF137A" w:rsidRDefault="00BF137A" w:rsidP="006B59B9">
      <w:pPr>
        <w:pStyle w:val="Heading4"/>
      </w:pPr>
      <w:r>
        <w:t>Spacing</w:t>
      </w:r>
    </w:p>
    <w:p w14:paraId="0B7FBE7A" w14:textId="77777777" w:rsidR="00BF137A" w:rsidRDefault="00BF137A" w:rsidP="006B0FE2">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3" w:history="1">
        <w:r w:rsidRPr="00694F00">
          <w:rPr>
            <w:rStyle w:val="Hyperlink"/>
          </w:rPr>
          <w:t>SA1002</w:t>
        </w:r>
      </w:hyperlink>
      <w:r>
        <w:t>).</w:t>
      </w:r>
    </w:p>
    <w:p w14:paraId="3EBB01F2" w14:textId="77777777" w:rsidR="00BF137A" w:rsidRDefault="00BF137A" w:rsidP="006B0FE2">
      <w:pPr>
        <w:pStyle w:val="SLCUnorderedlist"/>
      </w:pPr>
      <w:r>
        <w:t>Preprocessor keywords must not be preceded by space (</w:t>
      </w:r>
      <w:hyperlink r:id="rId74" w:history="1">
        <w:r w:rsidRPr="00694F00">
          <w:rPr>
            <w:rStyle w:val="Hyperlink"/>
          </w:rPr>
          <w:t>SA1006</w:t>
        </w:r>
      </w:hyperlink>
      <w:r>
        <w:t>).</w:t>
      </w:r>
    </w:p>
    <w:p w14:paraId="27468086" w14:textId="77777777" w:rsidR="00BF137A" w:rsidRDefault="00BF137A" w:rsidP="006B0FE2">
      <w:pPr>
        <w:pStyle w:val="SLCUnorderedlist"/>
      </w:pPr>
      <w:r>
        <w:t>Operator keyword must be followed by a space (</w:t>
      </w:r>
      <w:hyperlink r:id="rId75" w:history="1">
        <w:r w:rsidRPr="00694F00">
          <w:rPr>
            <w:rStyle w:val="Hyperlink"/>
          </w:rPr>
          <w:t>SA1007</w:t>
        </w:r>
      </w:hyperlink>
      <w:r>
        <w:t>).</w:t>
      </w:r>
    </w:p>
    <w:p w14:paraId="56BD65D3" w14:textId="77777777" w:rsidR="00BF137A" w:rsidRDefault="00BF137A" w:rsidP="006B0FE2">
      <w:pPr>
        <w:pStyle w:val="SLCUnorderedlist"/>
      </w:pPr>
      <w:r>
        <w:t>Member access symbols must be spaced correctly (</w:t>
      </w:r>
      <w:hyperlink r:id="rId76" w:history="1">
        <w:r w:rsidRPr="00694F00">
          <w:rPr>
            <w:rStyle w:val="Hyperlink"/>
          </w:rPr>
          <w:t>SA1019</w:t>
        </w:r>
      </w:hyperlink>
      <w:r>
        <w:t xml:space="preserve">). </w:t>
      </w:r>
      <w:r w:rsidRPr="00694F00">
        <w:t>A member access symbol should not have whitespace on either side, unless it is the first character on the line.</w:t>
      </w:r>
    </w:p>
    <w:p w14:paraId="3AF844FE" w14:textId="77777777" w:rsidR="00BF137A" w:rsidRDefault="00BF137A" w:rsidP="006B0FE2">
      <w:pPr>
        <w:pStyle w:val="SLCUnorderedlist"/>
      </w:pPr>
      <w:r>
        <w:t>Increment/decrement symbols must be spaced correctly (</w:t>
      </w:r>
      <w:hyperlink r:id="rId77"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617B88FB" w14:textId="77777777" w:rsidR="00BF137A" w:rsidRPr="00D324A5" w:rsidRDefault="00BF137A" w:rsidP="006B0FE2">
      <w:pPr>
        <w:pStyle w:val="SLCUnorderedlist"/>
      </w:pPr>
      <w:r>
        <w:t>Positive/negative signs must be spaced correctly (</w:t>
      </w:r>
      <w:hyperlink r:id="rId78" w:history="1">
        <w:r w:rsidRPr="0020653D">
          <w:rPr>
            <w:rStyle w:val="Hyperlink"/>
          </w:rPr>
          <w:t>SA1022</w:t>
        </w:r>
      </w:hyperlink>
      <w:r>
        <w:t xml:space="preserve">, </w:t>
      </w:r>
      <w:hyperlink r:id="rId79"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5B42F4AD" w14:textId="77777777" w:rsidR="00BF137A" w:rsidRPr="0020653D" w:rsidRDefault="00BF137A" w:rsidP="006B0FE2">
      <w:pPr>
        <w:pStyle w:val="SLCUnorderedlist"/>
        <w:rPr>
          <w:lang w:val="en"/>
        </w:rPr>
      </w:pPr>
      <w:r>
        <w:rPr>
          <w:lang w:val="en"/>
        </w:rPr>
        <w:t xml:space="preserve">Dereference and </w:t>
      </w:r>
      <w:r w:rsidR="002805EC">
        <w:rPr>
          <w:lang w:val="en"/>
        </w:rPr>
        <w:t>access-</w:t>
      </w:r>
      <w:r>
        <w:rPr>
          <w:lang w:val="en"/>
        </w:rPr>
        <w:t>of symbols must be spaced correctly (</w:t>
      </w:r>
      <w:hyperlink r:id="rId80" w:history="1">
        <w:r w:rsidRPr="00917935">
          <w:rPr>
            <w:rStyle w:val="Hyperlink"/>
            <w:lang w:val="en"/>
          </w:rPr>
          <w:t>SA1023</w:t>
        </w:r>
      </w:hyperlink>
      <w:r>
        <w:rPr>
          <w:lang w:val="en"/>
        </w:rPr>
        <w:t>).</w:t>
      </w:r>
    </w:p>
    <w:p w14:paraId="32B1757A" w14:textId="77777777" w:rsidR="00BF137A" w:rsidRDefault="00BF137A" w:rsidP="006B0FE2">
      <w:pPr>
        <w:pStyle w:val="SLCUnorderedlist"/>
      </w:pPr>
      <w:r>
        <w:t>Colons must be spaced correctly (</w:t>
      </w:r>
      <w:hyperlink r:id="rId81" w:history="1">
        <w:r w:rsidRPr="0020653D">
          <w:rPr>
            <w:rStyle w:val="Hyperlink"/>
          </w:rPr>
          <w:t>SA1024</w:t>
        </w:r>
      </w:hyperlink>
      <w:r>
        <w:t xml:space="preserve">). </w:t>
      </w:r>
    </w:p>
    <w:p w14:paraId="5CF4A0FC" w14:textId="77777777" w:rsidR="00BF137A" w:rsidRPr="00873D6F" w:rsidRDefault="00BF137A" w:rsidP="001F16D5">
      <w:pPr>
        <w:pStyle w:val="SLCUnorderedlist"/>
        <w:numPr>
          <w:ilvl w:val="1"/>
          <w:numId w:val="21"/>
        </w:numPr>
      </w:pPr>
      <w:r w:rsidRPr="00873D6F">
        <w:t xml:space="preserve">A colon appearing within an element declaration must always have a single space on either side, unless it is the first or last character on the line. </w:t>
      </w:r>
    </w:p>
    <w:p w14:paraId="2FD0D151" w14:textId="77777777" w:rsidR="00BF137A" w:rsidRPr="00873D6F" w:rsidRDefault="00BF137A" w:rsidP="001F16D5">
      <w:pPr>
        <w:pStyle w:val="SLCUnorderedlist"/>
        <w:numPr>
          <w:ilvl w:val="1"/>
          <w:numId w:val="21"/>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78FAEE3C" w14:textId="77777777" w:rsidR="00BF137A" w:rsidRDefault="00BF137A" w:rsidP="001F16D5">
      <w:pPr>
        <w:pStyle w:val="SLCUnorderedlist"/>
        <w:numPr>
          <w:ilvl w:val="1"/>
          <w:numId w:val="21"/>
        </w:numPr>
      </w:pPr>
      <w:r w:rsidRPr="00873D6F">
        <w:t>When a colon is used within a conditional statement, it must always contain a single space on either side, unless the colon is the first or last character on the line.</w:t>
      </w:r>
    </w:p>
    <w:p w14:paraId="4D925D85" w14:textId="77777777" w:rsidR="00BF137A" w:rsidRPr="00873D6F" w:rsidRDefault="00BF137A" w:rsidP="006B0FE2">
      <w:pPr>
        <w:pStyle w:val="SLCUnorderedlist"/>
      </w:pPr>
      <w:r w:rsidRPr="00F5198E">
        <w:t>Code must not contain multiple whitespace</w:t>
      </w:r>
      <w:r w:rsidR="002805EC">
        <w:t xml:space="preserve"> characters</w:t>
      </w:r>
      <w:r w:rsidRPr="00F5198E">
        <w:t xml:space="preserve"> in a row (</w:t>
      </w:r>
      <w:hyperlink r:id="rId82" w:history="1">
        <w:r w:rsidRPr="007E5083">
          <w:rPr>
            <w:rStyle w:val="Hyperlink"/>
          </w:rPr>
          <w:t>SA1025</w:t>
        </w:r>
      </w:hyperlink>
      <w:r w:rsidRPr="00F5198E">
        <w:t>).</w:t>
      </w:r>
    </w:p>
    <w:p w14:paraId="031A9C8C" w14:textId="77777777" w:rsidR="00BF137A" w:rsidRPr="002B2512" w:rsidRDefault="00BF137A" w:rsidP="006B0FE2">
      <w:pPr>
        <w:pStyle w:val="SLCUnorderedlist"/>
      </w:pPr>
      <w:r w:rsidRPr="002B2512">
        <w:rPr>
          <w:color w:val="333333"/>
          <w:lang w:val="en"/>
        </w:rPr>
        <w:t>Within an implicitly typed new array allocation, there should not be any space between the new keyword and the opening array bracket (</w:t>
      </w:r>
      <w:hyperlink r:id="rId83" w:history="1">
        <w:r w:rsidRPr="002B2512">
          <w:rPr>
            <w:rStyle w:val="Hyperlink"/>
            <w:lang w:val="en"/>
          </w:rPr>
          <w:t>SA1026</w:t>
        </w:r>
      </w:hyperlink>
      <w:r w:rsidRPr="002B2512">
        <w:rPr>
          <w:color w:val="333333"/>
          <w:lang w:val="en"/>
        </w:rPr>
        <w:t>).</w:t>
      </w:r>
    </w:p>
    <w:p w14:paraId="2EF4698C" w14:textId="77777777" w:rsidR="00BF137A" w:rsidRPr="002B2512" w:rsidRDefault="00BF137A" w:rsidP="006B0FE2">
      <w:pPr>
        <w:pStyle w:val="SLCUnorderedlist"/>
      </w:pPr>
      <w:r w:rsidRPr="002B2512">
        <w:rPr>
          <w:color w:val="333333"/>
          <w:lang w:val="en"/>
        </w:rPr>
        <w:t>Do not split null conditional operators (</w:t>
      </w:r>
      <w:hyperlink r:id="rId84" w:history="1">
        <w:r w:rsidRPr="002B2512">
          <w:rPr>
            <w:rStyle w:val="Hyperlink"/>
            <w:lang w:val="en"/>
          </w:rPr>
          <w:t>SA1029</w:t>
        </w:r>
      </w:hyperlink>
      <w:r w:rsidRPr="002B2512">
        <w:rPr>
          <w:color w:val="333333"/>
          <w:lang w:val="en"/>
        </w:rPr>
        <w:t>). The null conditional symbol (‘?.’ or ‘?[‘) should not be separated by a new row, space or comment.</w:t>
      </w:r>
    </w:p>
    <w:p w14:paraId="7181ECA9" w14:textId="77777777" w:rsidR="00BF137A" w:rsidRDefault="00BF137A" w:rsidP="006B59B9">
      <w:pPr>
        <w:pStyle w:val="Heading4"/>
      </w:pPr>
      <w:bookmarkStart w:id="46" w:name="_Readability"/>
      <w:bookmarkEnd w:id="46"/>
      <w:r>
        <w:t>Readability</w:t>
      </w:r>
    </w:p>
    <w:p w14:paraId="20610735" w14:textId="77777777" w:rsidR="00BF137A" w:rsidRDefault="00BF137A" w:rsidP="006B0FE2">
      <w:pPr>
        <w:pStyle w:val="SLCUnorderedlist"/>
      </w:pPr>
      <w:r>
        <w:t xml:space="preserve">Do not prefix calls with </w:t>
      </w:r>
      <w:r w:rsidRPr="00D324A5">
        <w:rPr>
          <w:i/>
        </w:rPr>
        <w:t>base</w:t>
      </w:r>
      <w:r>
        <w:t xml:space="preserve"> unless </w:t>
      </w:r>
      <w:r w:rsidR="005C3171">
        <w:t xml:space="preserve">a </w:t>
      </w:r>
      <w:r>
        <w:t>local implementation exists (</w:t>
      </w:r>
      <w:hyperlink r:id="rId85" w:history="1">
        <w:r w:rsidRPr="00724BDE">
          <w:rPr>
            <w:rStyle w:val="Hyperlink"/>
          </w:rPr>
          <w:t>SA1100</w:t>
        </w:r>
      </w:hyperlink>
      <w:r>
        <w:t>).</w:t>
      </w:r>
    </w:p>
    <w:p w14:paraId="455E40D0" w14:textId="77777777" w:rsidR="00BF137A" w:rsidRDefault="00BF137A" w:rsidP="006B0FE2">
      <w:pPr>
        <w:pStyle w:val="SLCUnorderedlist"/>
      </w:pPr>
      <w:r w:rsidRPr="00FA5ECA">
        <w:t>There should be only one declaration per line.</w:t>
      </w:r>
    </w:p>
    <w:p w14:paraId="4BE94D1E" w14:textId="77777777" w:rsidR="00BF137A" w:rsidRPr="00FA5ECA" w:rsidRDefault="00BF137A" w:rsidP="006B0FE2">
      <w:pPr>
        <w:pStyle w:val="SLCUnorderedlist"/>
      </w:pPr>
      <w:r w:rsidRPr="00F5198E">
        <w:t>Code must not contain empty statements (</w:t>
      </w:r>
      <w:hyperlink r:id="rId86" w:history="1">
        <w:r w:rsidRPr="007E5083">
          <w:rPr>
            <w:rStyle w:val="Hyperlink"/>
          </w:rPr>
          <w:t>SA1106</w:t>
        </w:r>
      </w:hyperlink>
      <w:r w:rsidRPr="00F5198E">
        <w:t>).</w:t>
      </w:r>
    </w:p>
    <w:p w14:paraId="504064C5" w14:textId="77777777" w:rsidR="00BF137A" w:rsidRDefault="00BF137A" w:rsidP="006B0FE2">
      <w:pPr>
        <w:pStyle w:val="SLCUnorderedlist"/>
      </w:pPr>
      <w:r w:rsidRPr="006B1077">
        <w:t>There should be only one statement per line (</w:t>
      </w:r>
      <w:hyperlink r:id="rId87" w:history="1">
        <w:r w:rsidRPr="006B1077">
          <w:rPr>
            <w:rStyle w:val="Hyperlink"/>
          </w:rPr>
          <w:t>SA1107</w:t>
        </w:r>
      </w:hyperlink>
      <w:r w:rsidRPr="006B1077">
        <w:t>).</w:t>
      </w:r>
    </w:p>
    <w:p w14:paraId="5166B07C" w14:textId="77777777" w:rsidR="00BF137A" w:rsidRDefault="00BF137A" w:rsidP="006B0FE2">
      <w:pPr>
        <w:pStyle w:val="SLCUnorderedlist"/>
        <w:keepNext/>
      </w:pPr>
      <w:r>
        <w:lastRenderedPageBreak/>
        <w:t>Method parameter placement/indexer:</w:t>
      </w:r>
    </w:p>
    <w:p w14:paraId="6B8D537F" w14:textId="77777777" w:rsidR="00BF137A" w:rsidRDefault="0015030C" w:rsidP="001F16D5">
      <w:pPr>
        <w:pStyle w:val="SLCUnorderedlist"/>
        <w:numPr>
          <w:ilvl w:val="1"/>
          <w:numId w:val="21"/>
        </w:numPr>
      </w:pPr>
      <w:r>
        <w:t>The o</w:t>
      </w:r>
      <w:r w:rsidR="00BF137A">
        <w:t xml:space="preserve">pening parenthesis must be on </w:t>
      </w:r>
      <w:r>
        <w:t xml:space="preserve">the </w:t>
      </w:r>
      <w:r w:rsidR="00BF137A">
        <w:t>declaration line (</w:t>
      </w:r>
      <w:hyperlink r:id="rId88" w:history="1">
        <w:r w:rsidR="00BF137A" w:rsidRPr="008840EB">
          <w:rPr>
            <w:rStyle w:val="Hyperlink"/>
          </w:rPr>
          <w:t>SA1110</w:t>
        </w:r>
      </w:hyperlink>
      <w:r w:rsidR="00BF137A">
        <w:t>).</w:t>
      </w:r>
    </w:p>
    <w:p w14:paraId="27C90FCC" w14:textId="77777777" w:rsidR="00BF137A" w:rsidRDefault="0015030C" w:rsidP="001F16D5">
      <w:pPr>
        <w:pStyle w:val="SLCUnorderedlist"/>
        <w:numPr>
          <w:ilvl w:val="1"/>
          <w:numId w:val="21"/>
        </w:numPr>
      </w:pPr>
      <w:r>
        <w:t>The c</w:t>
      </w:r>
      <w:r w:rsidR="00BF137A">
        <w:t xml:space="preserve">losing parenthesis must be on </w:t>
      </w:r>
      <w:r>
        <w:t xml:space="preserve">the </w:t>
      </w:r>
      <w:r w:rsidR="00BF137A">
        <w:t xml:space="preserve">line of </w:t>
      </w:r>
      <w:r>
        <w:t xml:space="preserve">the </w:t>
      </w:r>
      <w:r w:rsidR="00BF137A">
        <w:t>last parameter (</w:t>
      </w:r>
      <w:hyperlink r:id="rId89" w:history="1">
        <w:r w:rsidR="00BF137A" w:rsidRPr="008840EB">
          <w:rPr>
            <w:rStyle w:val="Hyperlink"/>
          </w:rPr>
          <w:t>SA1111</w:t>
        </w:r>
      </w:hyperlink>
      <w:r w:rsidR="00BF137A">
        <w:t>).</w:t>
      </w:r>
    </w:p>
    <w:p w14:paraId="676FC4DF" w14:textId="77777777" w:rsidR="00BF137A" w:rsidRDefault="00BF137A" w:rsidP="001F16D5">
      <w:pPr>
        <w:pStyle w:val="SLCUnorderedlist"/>
        <w:numPr>
          <w:ilvl w:val="1"/>
          <w:numId w:val="21"/>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90" w:history="1">
        <w:r w:rsidRPr="008840EB">
          <w:rPr>
            <w:rStyle w:val="Hyperlink"/>
          </w:rPr>
          <w:t>SA1112</w:t>
        </w:r>
      </w:hyperlink>
      <w:r>
        <w:t>).</w:t>
      </w:r>
    </w:p>
    <w:p w14:paraId="45E08EF4" w14:textId="77777777" w:rsidR="00BF137A" w:rsidRDefault="0015030C" w:rsidP="001F16D5">
      <w:pPr>
        <w:pStyle w:val="SLCUnorderedlist"/>
        <w:numPr>
          <w:ilvl w:val="1"/>
          <w:numId w:val="21"/>
        </w:numPr>
      </w:pPr>
      <w:r>
        <w:t>A c</w:t>
      </w:r>
      <w:r w:rsidR="00BF137A">
        <w:t xml:space="preserve">omma must be on </w:t>
      </w:r>
      <w:r>
        <w:t xml:space="preserve">the </w:t>
      </w:r>
      <w:r w:rsidR="00BF137A">
        <w:t xml:space="preserve">same line as </w:t>
      </w:r>
      <w:r>
        <w:t xml:space="preserve">the </w:t>
      </w:r>
      <w:r w:rsidR="00BF137A">
        <w:t>previous parameter (</w:t>
      </w:r>
      <w:hyperlink r:id="rId91" w:history="1">
        <w:r w:rsidR="00BF137A" w:rsidRPr="00694F00">
          <w:rPr>
            <w:rStyle w:val="Hyperlink"/>
          </w:rPr>
          <w:t>SA1113</w:t>
        </w:r>
      </w:hyperlink>
      <w:r w:rsidR="00BF137A">
        <w:t>).</w:t>
      </w:r>
    </w:p>
    <w:p w14:paraId="52D90EB7" w14:textId="77777777" w:rsidR="00BF137A" w:rsidRDefault="0015030C" w:rsidP="001F16D5">
      <w:pPr>
        <w:pStyle w:val="SLCUnorderedlist"/>
        <w:numPr>
          <w:ilvl w:val="1"/>
          <w:numId w:val="21"/>
        </w:numPr>
      </w:pPr>
      <w:r>
        <w:t>A p</w:t>
      </w:r>
      <w:r w:rsidR="00BF137A">
        <w:t xml:space="preserve">arameter list must follow </w:t>
      </w:r>
      <w:r>
        <w:t xml:space="preserve">the </w:t>
      </w:r>
      <w:r w:rsidR="00BF137A">
        <w:t>declaration (</w:t>
      </w:r>
      <w:hyperlink r:id="rId92" w:history="1">
        <w:r w:rsidR="00BF137A" w:rsidRPr="00694F00">
          <w:rPr>
            <w:rStyle w:val="Hyperlink"/>
          </w:rPr>
          <w:t>SA1114</w:t>
        </w:r>
      </w:hyperlink>
      <w:r w:rsidR="00BF137A">
        <w:t>).</w:t>
      </w:r>
    </w:p>
    <w:p w14:paraId="6C1667C8" w14:textId="77777777" w:rsidR="00511994" w:rsidRPr="00F72A9E" w:rsidRDefault="0015030C" w:rsidP="001F16D5">
      <w:pPr>
        <w:pStyle w:val="SLCUnorderedlist"/>
        <w:numPr>
          <w:ilvl w:val="1"/>
          <w:numId w:val="21"/>
        </w:numPr>
      </w:pPr>
      <w:r>
        <w:t>A p</w:t>
      </w:r>
      <w:r w:rsidR="00BF137A">
        <w:t xml:space="preserve">arameter must follow </w:t>
      </w:r>
      <w:r>
        <w:t xml:space="preserve">a </w:t>
      </w:r>
      <w:r w:rsidR="00BF137A">
        <w:t>comma (</w:t>
      </w:r>
      <w:hyperlink r:id="rId93"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329853AD" w14:textId="77777777" w:rsidR="00BF137A" w:rsidRDefault="00BF137A" w:rsidP="001F16D5">
      <w:pPr>
        <w:pStyle w:val="SLCUnorderedlist"/>
        <w:numPr>
          <w:ilvl w:val="1"/>
          <w:numId w:val="21"/>
        </w:numPr>
      </w:pPr>
      <w:r>
        <w:t xml:space="preserve">Split parameters must start on </w:t>
      </w:r>
      <w:r w:rsidR="0015030C">
        <w:t xml:space="preserve">the </w:t>
      </w:r>
      <w:r>
        <w:t xml:space="preserve">line after </w:t>
      </w:r>
      <w:r w:rsidR="0015030C">
        <w:t xml:space="preserve">the </w:t>
      </w:r>
      <w:r>
        <w:t>declaration (</w:t>
      </w:r>
      <w:hyperlink r:id="rId94" w:history="1">
        <w:r w:rsidRPr="00694F00">
          <w:rPr>
            <w:rStyle w:val="Hyperlink"/>
          </w:rPr>
          <w:t>SA1116</w:t>
        </w:r>
      </w:hyperlink>
      <w:r>
        <w:t>).</w:t>
      </w:r>
    </w:p>
    <w:p w14:paraId="18CEDC9B" w14:textId="77777777" w:rsidR="00BF137A" w:rsidRDefault="00BF137A" w:rsidP="001F16D5">
      <w:pPr>
        <w:pStyle w:val="SLCUnorderedlist"/>
        <w:numPr>
          <w:ilvl w:val="1"/>
          <w:numId w:val="21"/>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5" w:history="1">
        <w:r w:rsidRPr="00694F00">
          <w:rPr>
            <w:rStyle w:val="Hyperlink"/>
          </w:rPr>
          <w:t>SA1117</w:t>
        </w:r>
      </w:hyperlink>
      <w:r>
        <w:t>).</w:t>
      </w:r>
    </w:p>
    <w:p w14:paraId="52F1E818" w14:textId="77777777" w:rsidR="00BF137A" w:rsidRDefault="00DB55BE" w:rsidP="001F16D5">
      <w:pPr>
        <w:pStyle w:val="SLCUnorderedlist"/>
        <w:numPr>
          <w:ilvl w:val="1"/>
          <w:numId w:val="21"/>
        </w:numPr>
      </w:pPr>
      <w:r>
        <w:t>A p</w:t>
      </w:r>
      <w:r w:rsidR="00BF137A">
        <w:t>arameter must not span multiple lines (</w:t>
      </w:r>
      <w:hyperlink r:id="rId96" w:history="1">
        <w:r w:rsidR="00BF137A" w:rsidRPr="00694F00">
          <w:rPr>
            <w:rStyle w:val="Hyperlink"/>
          </w:rPr>
          <w:t>SA1118</w:t>
        </w:r>
      </w:hyperlink>
      <w:r w:rsidR="00BF137A">
        <w:t>).</w:t>
      </w:r>
    </w:p>
    <w:p w14:paraId="2561CCFE" w14:textId="77777777" w:rsidR="009118B3" w:rsidRPr="00A03E68" w:rsidRDefault="009118B3" w:rsidP="006B0FE2">
      <w:pPr>
        <w:ind w:left="851"/>
      </w:pPr>
      <w:r>
        <w:t>It is preferred to write a method call in a single line. When this line becomes too long, you can either:</w:t>
      </w:r>
    </w:p>
    <w:p w14:paraId="3401F1CF" w14:textId="77777777" w:rsidR="009118B3" w:rsidRPr="00A03E68" w:rsidRDefault="009118B3" w:rsidP="001F16D5">
      <w:pPr>
        <w:pStyle w:val="SLCUnorderedlist"/>
        <w:numPr>
          <w:ilvl w:val="2"/>
          <w:numId w:val="21"/>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49A65B41" w14:textId="77777777" w:rsidR="009118B3" w:rsidRDefault="009118B3" w:rsidP="001F16D5">
      <w:pPr>
        <w:pStyle w:val="SLCUnorderedlist"/>
        <w:numPr>
          <w:ilvl w:val="2"/>
          <w:numId w:val="21"/>
        </w:numPr>
      </w:pPr>
      <w:r>
        <w:t>Let every parameter start on a new line</w:t>
      </w:r>
      <w:r w:rsidRPr="00A03E68">
        <w:t>.</w:t>
      </w:r>
    </w:p>
    <w:p w14:paraId="0E07AA47" w14:textId="77777777" w:rsidR="00BF137A" w:rsidRDefault="00BF137A" w:rsidP="006B0FE2">
      <w:pPr>
        <w:pStyle w:val="SLCUnorderedlist"/>
      </w:pPr>
      <w:r>
        <w:t>Use String.Empty for empty strings (</w:t>
      </w:r>
      <w:hyperlink r:id="rId97" w:history="1">
        <w:r w:rsidRPr="006B1077">
          <w:rPr>
            <w:rStyle w:val="Hyperlink"/>
          </w:rPr>
          <w:t>SA1122</w:t>
        </w:r>
      </w:hyperlink>
      <w:r>
        <w:t>).</w:t>
      </w:r>
    </w:p>
    <w:p w14:paraId="571C1B37" w14:textId="77777777" w:rsidR="00BF137A" w:rsidRDefault="00BF137A" w:rsidP="006B0FE2">
      <w:pPr>
        <w:pStyle w:val="SLCUnorderedlist"/>
      </w:pPr>
      <w:r>
        <w:t>The use of C# type aliases should be favored over the use of the predefined types in the System namespace (</w:t>
      </w:r>
      <w:r w:rsidR="00F42CE5">
        <w:t>e.g.</w:t>
      </w:r>
      <w:r>
        <w:t xml:space="preserve"> use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 xml:space="preserve"> sUserName</w:t>
      </w:r>
      <w:r>
        <w:t xml:space="preserve"> instead of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EF2C3A">
        <w:rPr>
          <w:rFonts w:ascii="Consolas" w:hAnsi="Consolas" w:cs="Consolas"/>
          <w:color w:val="2B91AF"/>
          <w:sz w:val="19"/>
          <w:szCs w:val="19"/>
          <w:highlight w:val="white"/>
        </w:rPr>
        <w:t>String</w:t>
      </w:r>
      <w:r w:rsidRPr="00EF2C3A">
        <w:rPr>
          <w:rFonts w:ascii="Consolas" w:hAnsi="Consolas" w:cs="Consolas"/>
          <w:color w:val="000000"/>
          <w:sz w:val="19"/>
          <w:szCs w:val="19"/>
          <w:highlight w:val="white"/>
        </w:rPr>
        <w:t xml:space="preserve">.IsNullOrEmpty(sResponse) </w:t>
      </w:r>
      <w:r>
        <w:t xml:space="preserve">instead of </w:t>
      </w:r>
      <w:r w:rsidRPr="00EF2C3A">
        <w:rPr>
          <w:rFonts w:ascii="Consolas" w:hAnsi="Consolas" w:cs="Consolas"/>
          <w:color w:val="0000FF"/>
          <w:sz w:val="19"/>
          <w:szCs w:val="19"/>
          <w:highlight w:val="white"/>
        </w:rPr>
        <w:t>string</w:t>
      </w:r>
      <w:r w:rsidRPr="00EF2C3A">
        <w:rPr>
          <w:rFonts w:ascii="Consolas" w:hAnsi="Consolas" w:cs="Consolas"/>
          <w:color w:val="000000"/>
          <w:sz w:val="19"/>
          <w:szCs w:val="19"/>
          <w:highlight w:val="white"/>
        </w:rPr>
        <w:t>.IsNullOrEmpty(sResponse))</w:t>
      </w:r>
      <w:r>
        <w:rPr>
          <w:rFonts w:ascii="Consolas" w:hAnsi="Consolas" w:cs="Consolas"/>
          <w:color w:val="000000"/>
          <w:sz w:val="19"/>
          <w:szCs w:val="19"/>
        </w:rPr>
        <w:t xml:space="preserve"> (</w:t>
      </w:r>
      <w:hyperlink r:id="rId98" w:history="1">
        <w:r w:rsidRPr="001D7F9F">
          <w:rPr>
            <w:rStyle w:val="Hyperlink"/>
            <w:rFonts w:ascii="Consolas" w:hAnsi="Consolas" w:cs="Consolas"/>
            <w:sz w:val="19"/>
            <w:szCs w:val="19"/>
          </w:rPr>
          <w:t>SA1121</w:t>
        </w:r>
      </w:hyperlink>
      <w:r>
        <w:rPr>
          <w:rFonts w:ascii="Consolas" w:hAnsi="Consolas" w:cs="Consolas"/>
          <w:color w:val="000000"/>
          <w:sz w:val="19"/>
          <w:szCs w:val="19"/>
        </w:rPr>
        <w:t>)</w:t>
      </w:r>
      <w:r>
        <w:t>.</w:t>
      </w:r>
    </w:p>
    <w:p w14:paraId="6C4CFA60" w14:textId="77777777" w:rsidR="000F69D9" w:rsidRDefault="000F69D9" w:rsidP="006B0FE2">
      <w:pPr>
        <w:pStyle w:val="SLCBodytext"/>
        <w:ind w:left="284"/>
      </w:pPr>
      <w:r w:rsidRPr="00F72A9E">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602E1635" w14:textId="77777777" w:rsidR="00BF137A" w:rsidRDefault="00BF137A" w:rsidP="006B0FE2">
      <w:pPr>
        <w:pStyle w:val="SLCUnorderedlist"/>
      </w:pPr>
      <w:r>
        <w:t>Use shorthand notation for nullable types (</w:t>
      </w:r>
      <w:hyperlink r:id="rId99" w:history="1">
        <w:r w:rsidRPr="006B1077">
          <w:rPr>
            <w:rStyle w:val="Hyperlink"/>
          </w:rPr>
          <w:t>SA1125</w:t>
        </w:r>
      </w:hyperlink>
      <w:r>
        <w:t>).</w:t>
      </w:r>
    </w:p>
    <w:p w14:paraId="6316C74B" w14:textId="77777777" w:rsidR="00BF137A" w:rsidRDefault="00BF137A" w:rsidP="006B0FE2">
      <w:pPr>
        <w:pStyle w:val="SLCUnorderedlist"/>
      </w:pPr>
      <w:r>
        <w:t>Query clauses:</w:t>
      </w:r>
    </w:p>
    <w:p w14:paraId="7BE8727E" w14:textId="77777777" w:rsidR="00BF137A" w:rsidRDefault="00DB55BE" w:rsidP="001F16D5">
      <w:pPr>
        <w:pStyle w:val="SLCUnorderedlist"/>
        <w:numPr>
          <w:ilvl w:val="1"/>
          <w:numId w:val="21"/>
        </w:numPr>
      </w:pPr>
      <w:r>
        <w:t>A q</w:t>
      </w:r>
      <w:r w:rsidR="00BF137A">
        <w:t xml:space="preserve">uery clause must follow </w:t>
      </w:r>
      <w:r>
        <w:t xml:space="preserve">the </w:t>
      </w:r>
      <w:r w:rsidR="00BF137A">
        <w:t>previous clause (</w:t>
      </w:r>
      <w:hyperlink r:id="rId100" w:history="1">
        <w:r w:rsidR="00BF137A" w:rsidRPr="00FA5ECA">
          <w:rPr>
            <w:rStyle w:val="Hyperlink"/>
          </w:rPr>
          <w:t>SA1102</w:t>
        </w:r>
      </w:hyperlink>
      <w:r w:rsidR="00BF137A">
        <w:t>).</w:t>
      </w:r>
    </w:p>
    <w:p w14:paraId="1F7D3B58" w14:textId="77777777" w:rsidR="00BF137A" w:rsidRDefault="00BF137A" w:rsidP="001F16D5">
      <w:pPr>
        <w:pStyle w:val="SLCUnorderedlist"/>
        <w:numPr>
          <w:ilvl w:val="1"/>
          <w:numId w:val="21"/>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1" w:history="1">
        <w:r w:rsidRPr="00FA5ECA">
          <w:rPr>
            <w:rStyle w:val="Hyperlink"/>
          </w:rPr>
          <w:t>SA1103</w:t>
        </w:r>
      </w:hyperlink>
      <w:r>
        <w:t>).</w:t>
      </w:r>
    </w:p>
    <w:p w14:paraId="225A6448" w14:textId="77777777" w:rsidR="00BF137A" w:rsidRDefault="00DB55BE" w:rsidP="001F16D5">
      <w:pPr>
        <w:pStyle w:val="SLCUnorderedlist"/>
        <w:numPr>
          <w:ilvl w:val="1"/>
          <w:numId w:val="21"/>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2" w:history="1">
        <w:r w:rsidR="00BF137A" w:rsidRPr="00FA5ECA">
          <w:rPr>
            <w:rStyle w:val="Hyperlink"/>
          </w:rPr>
          <w:t>SA1104</w:t>
        </w:r>
      </w:hyperlink>
      <w:r w:rsidR="00BF137A">
        <w:t>).</w:t>
      </w:r>
    </w:p>
    <w:p w14:paraId="00C5D24F" w14:textId="77777777" w:rsidR="00BF137A" w:rsidRDefault="00BF137A" w:rsidP="001F16D5">
      <w:pPr>
        <w:pStyle w:val="SLCUnorderedlist"/>
        <w:numPr>
          <w:ilvl w:val="1"/>
          <w:numId w:val="21"/>
        </w:numPr>
      </w:pPr>
      <w:r>
        <w:t xml:space="preserve">Query clauses spanning multiple lines must begin on </w:t>
      </w:r>
      <w:r w:rsidR="00DB55BE">
        <w:t xml:space="preserve">a </w:t>
      </w:r>
      <w:r>
        <w:t>new line (</w:t>
      </w:r>
      <w:hyperlink r:id="rId103" w:history="1">
        <w:r w:rsidRPr="00FA5ECA">
          <w:rPr>
            <w:rStyle w:val="Hyperlink"/>
          </w:rPr>
          <w:t>SA1105</w:t>
        </w:r>
      </w:hyperlink>
      <w:r>
        <w:t>).</w:t>
      </w:r>
    </w:p>
    <w:p w14:paraId="4021E45C" w14:textId="77777777" w:rsidR="00BF137A" w:rsidRPr="00724BDE" w:rsidRDefault="00BF137A" w:rsidP="006B0FE2">
      <w:pPr>
        <w:pStyle w:val="SLCUnorderedlist"/>
      </w:pPr>
      <w:r w:rsidRPr="00F5198E">
        <w:t>Comments must contain text (</w:t>
      </w:r>
      <w:hyperlink r:id="rId104" w:history="1">
        <w:r w:rsidRPr="007E5083">
          <w:rPr>
            <w:rStyle w:val="Hyperlink"/>
          </w:rPr>
          <w:t>SA1120</w:t>
        </w:r>
      </w:hyperlink>
      <w:r w:rsidRPr="00F5198E">
        <w:t>).</w:t>
      </w:r>
    </w:p>
    <w:p w14:paraId="6F427815" w14:textId="77777777" w:rsidR="00BF137A" w:rsidRDefault="00BF137A" w:rsidP="006B59B9">
      <w:pPr>
        <w:pStyle w:val="Heading4"/>
      </w:pPr>
      <w:r>
        <w:t>Maintainability</w:t>
      </w:r>
    </w:p>
    <w:p w14:paraId="6405C10D" w14:textId="77777777" w:rsidR="00BF137A" w:rsidRDefault="00BF137A" w:rsidP="006B0FE2">
      <w:pPr>
        <w:pStyle w:val="SLCUnorderedlist"/>
      </w:pPr>
      <w:r>
        <w:t>Access modifiers must be explicitly declared (</w:t>
      </w:r>
      <w:hyperlink r:id="rId105" w:history="1">
        <w:r w:rsidRPr="001858E6">
          <w:rPr>
            <w:rStyle w:val="Hyperlink"/>
          </w:rPr>
          <w:t>SA1400</w:t>
        </w:r>
      </w:hyperlink>
      <w:r>
        <w:t>).</w:t>
      </w:r>
    </w:p>
    <w:p w14:paraId="4BCC00A4" w14:textId="77777777" w:rsidR="00BF137A" w:rsidRDefault="00BF137A" w:rsidP="006B0FE2">
      <w:pPr>
        <w:pStyle w:val="SLCUnorderedlist"/>
      </w:pPr>
      <w:r>
        <w:t>Fields must be private (</w:t>
      </w:r>
      <w:hyperlink r:id="rId106" w:history="1">
        <w:r w:rsidRPr="001858E6">
          <w:rPr>
            <w:rStyle w:val="Hyperlink"/>
          </w:rPr>
          <w:t>SA1401</w:t>
        </w:r>
      </w:hyperlink>
      <w:r>
        <w:t>).</w:t>
      </w:r>
    </w:p>
    <w:p w14:paraId="6C416326" w14:textId="77777777" w:rsidR="00BF137A" w:rsidRDefault="00BF137A" w:rsidP="006B0FE2">
      <w:pPr>
        <w:pStyle w:val="SLCUnorderedlist"/>
      </w:pPr>
      <w:r>
        <w:t>Statement</w:t>
      </w:r>
      <w:r w:rsidR="00DB55BE">
        <w:t>s</w:t>
      </w:r>
      <w:r>
        <w:t xml:space="preserve"> must not use unnecessary parenthes</w:t>
      </w:r>
      <w:r w:rsidR="00DB55BE">
        <w:t>e</w:t>
      </w:r>
      <w:r>
        <w:t>s (</w:t>
      </w:r>
      <w:hyperlink r:id="rId107" w:history="1">
        <w:r w:rsidRPr="001858E6">
          <w:rPr>
            <w:rStyle w:val="Hyperlink"/>
          </w:rPr>
          <w:t>SA1119</w:t>
        </w:r>
      </w:hyperlink>
      <w:r>
        <w:t>).</w:t>
      </w:r>
    </w:p>
    <w:p w14:paraId="2385A543" w14:textId="77777777" w:rsidR="00BF137A" w:rsidRDefault="00BF137A" w:rsidP="006B0FE2">
      <w:pPr>
        <w:pStyle w:val="SLCUnorderedlist"/>
      </w:pPr>
      <w:r>
        <w:t>Arithmetic and conditional expressions must declare precedence (</w:t>
      </w:r>
      <w:hyperlink r:id="rId108" w:history="1">
        <w:r w:rsidRPr="001858E6">
          <w:rPr>
            <w:rStyle w:val="Hyperlink"/>
          </w:rPr>
          <w:t>SA1407</w:t>
        </w:r>
      </w:hyperlink>
      <w:r>
        <w:t xml:space="preserve">, </w:t>
      </w:r>
      <w:hyperlink r:id="rId109" w:history="1">
        <w:r w:rsidRPr="001858E6">
          <w:rPr>
            <w:rStyle w:val="Hyperlink"/>
          </w:rPr>
          <w:t>SA1408</w:t>
        </w:r>
      </w:hyperlink>
      <w:r>
        <w:t>).</w:t>
      </w:r>
    </w:p>
    <w:p w14:paraId="5921C9F0" w14:textId="77777777" w:rsidR="00BF137A" w:rsidRDefault="00BF137A" w:rsidP="006B0FE2">
      <w:pPr>
        <w:pStyle w:val="SLCUnorderedlist"/>
      </w:pPr>
      <w:r>
        <w:t>Unnecessary parenthes</w:t>
      </w:r>
      <w:r w:rsidR="00DB33CE">
        <w:t>e</w:t>
      </w:r>
      <w:r>
        <w:t>s in attribute constructors must not be used (</w:t>
      </w:r>
      <w:hyperlink r:id="rId110" w:history="1">
        <w:r w:rsidRPr="001858E6">
          <w:rPr>
            <w:rStyle w:val="Hyperlink"/>
          </w:rPr>
          <w:t>SA1411</w:t>
        </w:r>
      </w:hyperlink>
      <w:r>
        <w:t>).</w:t>
      </w:r>
    </w:p>
    <w:p w14:paraId="004CEAC9" w14:textId="77777777" w:rsidR="00BF137A" w:rsidRDefault="00BF137A" w:rsidP="006B0FE2">
      <w:pPr>
        <w:pStyle w:val="SLCUnorderedlist"/>
      </w:pPr>
      <w:r>
        <w:t>Code analysis suppression must have justification (</w:t>
      </w:r>
      <w:hyperlink r:id="rId111" w:history="1">
        <w:r w:rsidRPr="001858E6">
          <w:rPr>
            <w:rStyle w:val="Hyperlink"/>
          </w:rPr>
          <w:t>SA1404</w:t>
        </w:r>
      </w:hyperlink>
      <w:r>
        <w:t>).</w:t>
      </w:r>
    </w:p>
    <w:p w14:paraId="21D7D865" w14:textId="77777777" w:rsidR="00BF137A" w:rsidRDefault="008B54D5" w:rsidP="006B0FE2">
      <w:pPr>
        <w:pStyle w:val="SLCUnorderedlist"/>
      </w:pPr>
      <w:r>
        <w:lastRenderedPageBreak/>
        <w:t>A d</w:t>
      </w:r>
      <w:r w:rsidR="00BF137A">
        <w:t xml:space="preserve">ebug assert </w:t>
      </w:r>
      <w:r>
        <w:t xml:space="preserve">or </w:t>
      </w:r>
      <w:r w:rsidR="00BF137A">
        <w:t xml:space="preserve">fail must </w:t>
      </w:r>
      <w:r>
        <w:t xml:space="preserve">include </w:t>
      </w:r>
      <w:r w:rsidR="00BF137A">
        <w:t>message text (</w:t>
      </w:r>
      <w:hyperlink r:id="rId112" w:history="1">
        <w:r w:rsidR="00BF137A" w:rsidRPr="001858E6">
          <w:rPr>
            <w:rStyle w:val="Hyperlink"/>
          </w:rPr>
          <w:t>SA1405</w:t>
        </w:r>
      </w:hyperlink>
      <w:r w:rsidR="00BF137A">
        <w:t xml:space="preserve">, </w:t>
      </w:r>
      <w:hyperlink r:id="rId113" w:history="1">
        <w:r w:rsidR="00BF137A" w:rsidRPr="001858E6">
          <w:rPr>
            <w:rStyle w:val="Hyperlink"/>
          </w:rPr>
          <w:t>SA1406</w:t>
        </w:r>
      </w:hyperlink>
      <w:r w:rsidR="00BF137A">
        <w:t>).</w:t>
      </w:r>
    </w:p>
    <w:p w14:paraId="70955715" w14:textId="77777777" w:rsidR="00BF137A" w:rsidRDefault="00BF137A" w:rsidP="006B0FE2">
      <w:pPr>
        <w:pStyle w:val="SLCUnorderedlist"/>
      </w:pPr>
      <w:r w:rsidRPr="00A9020D">
        <w:t>Remove unnecessary code (</w:t>
      </w:r>
      <w:hyperlink r:id="rId114" w:history="1">
        <w:r w:rsidRPr="007E5083">
          <w:rPr>
            <w:rStyle w:val="Hyperlink"/>
          </w:rPr>
          <w:t>SA1409</w:t>
        </w:r>
      </w:hyperlink>
      <w:r w:rsidRPr="00A9020D">
        <w:t>).</w:t>
      </w:r>
    </w:p>
    <w:p w14:paraId="2C3AB84A" w14:textId="77777777" w:rsidR="00BF137A" w:rsidRDefault="00BF137A" w:rsidP="006B0FE2">
      <w:pPr>
        <w:pStyle w:val="SLCUnorderedlist"/>
      </w:pPr>
      <w:r w:rsidRPr="00A9020D">
        <w:t>Remove delegate parenthes</w:t>
      </w:r>
      <w:r w:rsidR="00E9397F">
        <w:t>e</w:t>
      </w:r>
      <w:r w:rsidRPr="00A9020D">
        <w:t>s when possible (</w:t>
      </w:r>
      <w:hyperlink r:id="rId115" w:history="1">
        <w:r w:rsidRPr="007E5083">
          <w:rPr>
            <w:rStyle w:val="Hyperlink"/>
          </w:rPr>
          <w:t>SA1410</w:t>
        </w:r>
      </w:hyperlink>
      <w:r w:rsidRPr="00A9020D">
        <w:t>).</w:t>
      </w:r>
    </w:p>
    <w:p w14:paraId="63BCCBDE" w14:textId="77777777" w:rsidR="00BF137A" w:rsidRDefault="00BF137A" w:rsidP="006B59B9">
      <w:pPr>
        <w:pStyle w:val="Heading4"/>
      </w:pPr>
      <w:bookmarkStart w:id="47" w:name="_XML_Documentation"/>
      <w:bookmarkEnd w:id="47"/>
      <w:r>
        <w:t>XML Documentation</w:t>
      </w:r>
    </w:p>
    <w:tbl>
      <w:tblPr>
        <w:tblStyle w:val="TableGrid"/>
        <w:tblW w:w="0" w:type="auto"/>
        <w:tblBorders>
          <w:left w:val="none" w:sz="0" w:space="0" w:color="auto"/>
          <w:right w:val="none" w:sz="0" w:space="0" w:color="auto"/>
          <w:insideV w:val="none" w:sz="0" w:space="0" w:color="auto"/>
        </w:tblBorders>
        <w:tblCellMar>
          <w:top w:w="43" w:type="dxa"/>
          <w:left w:w="115" w:type="dxa"/>
          <w:bottom w:w="43" w:type="dxa"/>
          <w:right w:w="115" w:type="dxa"/>
        </w:tblCellMar>
        <w:tblLook w:val="04A0" w:firstRow="1" w:lastRow="0" w:firstColumn="1" w:lastColumn="0" w:noHBand="0" w:noVBand="1"/>
      </w:tblPr>
      <w:tblGrid>
        <w:gridCol w:w="1492"/>
        <w:gridCol w:w="8373"/>
      </w:tblGrid>
      <w:tr w:rsidR="006458A3" w14:paraId="0E6D2C74" w14:textId="77777777" w:rsidTr="000630CF">
        <w:tc>
          <w:tcPr>
            <w:tcW w:w="1525" w:type="dxa"/>
          </w:tcPr>
          <w:p w14:paraId="5CE5ED72" w14:textId="77777777" w:rsidR="006458A3" w:rsidRPr="004D0C08" w:rsidRDefault="006458A3" w:rsidP="000630CF">
            <w:pPr>
              <w:rPr>
                <w:b/>
                <w:bCs/>
              </w:rPr>
            </w:pPr>
            <w:r w:rsidRPr="004D0C08">
              <w:rPr>
                <w:b/>
                <w:bCs/>
              </w:rPr>
              <w:t>NOTE:</w:t>
            </w:r>
          </w:p>
        </w:tc>
        <w:tc>
          <w:tcPr>
            <w:tcW w:w="8670" w:type="dxa"/>
          </w:tcPr>
          <w:p w14:paraId="7BD31A88" w14:textId="77777777" w:rsidR="006458A3" w:rsidRPr="004D0C08" w:rsidRDefault="006458A3" w:rsidP="000630CF">
            <w:pPr>
              <w:pStyle w:val="SLCBodytext"/>
              <w:ind w:left="17"/>
            </w:pPr>
            <w:r w:rsidRPr="004D0C08">
              <w:t>For more information about XML documentation, refer to:</w:t>
            </w:r>
          </w:p>
          <w:p w14:paraId="6CADD7BA" w14:textId="77777777" w:rsidR="006458A3" w:rsidRPr="004D0C08" w:rsidRDefault="00000000" w:rsidP="000630CF">
            <w:pPr>
              <w:pStyle w:val="SLCUnorderedlist"/>
            </w:pPr>
            <w:hyperlink r:id="rId116" w:history="1">
              <w:r w:rsidR="006458A3" w:rsidRPr="004D0C08">
                <w:rPr>
                  <w:rStyle w:val="Hyperlink"/>
                </w:rPr>
                <w:t>Document your code with XML comments</w:t>
              </w:r>
            </w:hyperlink>
          </w:p>
          <w:p w14:paraId="6439F261" w14:textId="77777777" w:rsidR="006458A3" w:rsidRPr="004D0C08" w:rsidRDefault="00000000" w:rsidP="000630CF">
            <w:pPr>
              <w:pStyle w:val="SLCUnorderedlist"/>
            </w:pPr>
            <w:hyperlink r:id="rId117" w:history="1">
              <w:r w:rsidR="006458A3" w:rsidRPr="004D0C08">
                <w:rPr>
                  <w:rStyle w:val="Hyperlink"/>
                </w:rPr>
                <w:t>How to: Insert XML comments for documentation generation</w:t>
              </w:r>
            </w:hyperlink>
          </w:p>
          <w:p w14:paraId="1E145E2A" w14:textId="77777777" w:rsidR="006458A3" w:rsidRPr="00CA4453" w:rsidRDefault="00000000" w:rsidP="000630CF">
            <w:pPr>
              <w:pStyle w:val="SLCUnorderedlist"/>
            </w:pPr>
            <w:hyperlink r:id="rId118" w:history="1">
              <w:r w:rsidR="006458A3" w:rsidRPr="004D0C08">
                <w:rPr>
                  <w:rStyle w:val="Hyperlink"/>
                </w:rPr>
                <w:t>XML documentation comments (C# Programming Guide)</w:t>
              </w:r>
            </w:hyperlink>
          </w:p>
        </w:tc>
      </w:tr>
    </w:tbl>
    <w:p w14:paraId="0D4F24A7" w14:textId="77777777" w:rsidR="00BF137A" w:rsidRDefault="00757C6E" w:rsidP="006458A3">
      <w:pPr>
        <w:pStyle w:val="SLCUnorderedlist"/>
        <w:spacing w:before="160"/>
        <w:ind w:left="288" w:hanging="288"/>
      </w:pPr>
      <w:r>
        <w:t>When useful, (p</w:t>
      </w:r>
      <w:r w:rsidR="00BF137A">
        <w:t xml:space="preserve">artial) elements </w:t>
      </w:r>
      <w:r>
        <w:t xml:space="preserve">should </w:t>
      </w:r>
      <w:r w:rsidR="00BF137A">
        <w:t>be documented (</w:t>
      </w:r>
      <w:hyperlink r:id="rId119" w:history="1">
        <w:r w:rsidR="00BF137A" w:rsidRPr="00672102">
          <w:rPr>
            <w:rStyle w:val="Hyperlink"/>
          </w:rPr>
          <w:t>SA1600</w:t>
        </w:r>
      </w:hyperlink>
      <w:r w:rsidR="00BF137A">
        <w:t xml:space="preserve">, </w:t>
      </w:r>
      <w:hyperlink r:id="rId120" w:history="1">
        <w:r w:rsidR="00BF137A" w:rsidRPr="00672102">
          <w:rPr>
            <w:rStyle w:val="Hyperlink"/>
          </w:rPr>
          <w:t>SA1601</w:t>
        </w:r>
      </w:hyperlink>
      <w:r w:rsidR="00BF137A">
        <w:t>).</w:t>
      </w:r>
    </w:p>
    <w:p w14:paraId="303DCB39" w14:textId="77777777" w:rsidR="00757C6E" w:rsidRDefault="00757C6E" w:rsidP="006B0FE2">
      <w:pPr>
        <w:ind w:left="284"/>
      </w:pPr>
      <w:r w:rsidRPr="00F72A9E">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4DAA1828" w14:textId="77777777" w:rsidR="00BF137A" w:rsidRPr="008B4C95" w:rsidRDefault="00BF137A" w:rsidP="006B0FE2">
      <w:pPr>
        <w:pStyle w:val="SLCUnorderedlist"/>
        <w:rPr>
          <w:lang w:val="fr-FR"/>
        </w:rPr>
      </w:pPr>
      <w:r w:rsidRPr="008B4C95">
        <w:rPr>
          <w:lang w:val="fr-FR"/>
        </w:rPr>
        <w:t>Documentation must contain valid XML (</w:t>
      </w:r>
      <w:hyperlink r:id="rId121" w:history="1">
        <w:r w:rsidRPr="008B4C95">
          <w:rPr>
            <w:rStyle w:val="Hyperlink"/>
            <w:lang w:val="fr-FR"/>
          </w:rPr>
          <w:t>SA1603</w:t>
        </w:r>
      </w:hyperlink>
      <w:r w:rsidRPr="008B4C95">
        <w:rPr>
          <w:lang w:val="fr-FR"/>
        </w:rPr>
        <w:t>).</w:t>
      </w:r>
    </w:p>
    <w:p w14:paraId="116D9731" w14:textId="77777777" w:rsidR="00BF137A" w:rsidRDefault="00BF137A" w:rsidP="006B0FE2">
      <w:pPr>
        <w:pStyle w:val="SLCUnorderedlist"/>
      </w:pPr>
      <w:r>
        <w:t xml:space="preserve">(Partial) element documentation must have </w:t>
      </w:r>
      <w:r w:rsidR="009D7D1C">
        <w:t xml:space="preserve">a </w:t>
      </w:r>
      <w:r>
        <w:t>summary (</w:t>
      </w:r>
      <w:hyperlink r:id="rId122" w:history="1">
        <w:r w:rsidRPr="009E70BA">
          <w:rPr>
            <w:rStyle w:val="Hyperlink"/>
          </w:rPr>
          <w:t>SA1604</w:t>
        </w:r>
      </w:hyperlink>
      <w:r>
        <w:t xml:space="preserve">, </w:t>
      </w:r>
      <w:hyperlink r:id="rId123" w:history="1">
        <w:r w:rsidRPr="009E70BA">
          <w:rPr>
            <w:rStyle w:val="Hyperlink"/>
          </w:rPr>
          <w:t>SA1605</w:t>
        </w:r>
      </w:hyperlink>
      <w:r>
        <w:t>).</w:t>
      </w:r>
    </w:p>
    <w:p w14:paraId="344DF26A" w14:textId="77777777" w:rsidR="00BF137A" w:rsidRDefault="00BF137A" w:rsidP="006B0FE2">
      <w:pPr>
        <w:pStyle w:val="SLCUnorderedlist"/>
      </w:pPr>
      <w:r>
        <w:t>(Partial) element documentation must have summary text (</w:t>
      </w:r>
      <w:hyperlink r:id="rId124" w:history="1">
        <w:r w:rsidRPr="009E70BA">
          <w:rPr>
            <w:rStyle w:val="Hyperlink"/>
          </w:rPr>
          <w:t>SA1606</w:t>
        </w:r>
      </w:hyperlink>
      <w:r>
        <w:t xml:space="preserve">, </w:t>
      </w:r>
      <w:hyperlink r:id="rId125" w:history="1">
        <w:r w:rsidRPr="009E70BA">
          <w:rPr>
            <w:rStyle w:val="Hyperlink"/>
          </w:rPr>
          <w:t>SA1607</w:t>
        </w:r>
      </w:hyperlink>
      <w:r>
        <w:t xml:space="preserve">) </w:t>
      </w:r>
      <w:r w:rsidR="009D7D1C">
        <w:t xml:space="preserve">that </w:t>
      </w:r>
      <w:r>
        <w:t>differs from the default summary text (</w:t>
      </w:r>
      <w:hyperlink r:id="rId126" w:history="1">
        <w:r w:rsidRPr="009E70BA">
          <w:rPr>
            <w:rStyle w:val="Hyperlink"/>
          </w:rPr>
          <w:t>SA1608</w:t>
        </w:r>
      </w:hyperlink>
      <w:r>
        <w:t>).</w:t>
      </w:r>
    </w:p>
    <w:p w14:paraId="2D59AE84" w14:textId="77777777" w:rsidR="00BF137A" w:rsidRDefault="00BF137A" w:rsidP="006B0FE2">
      <w:pPr>
        <w:pStyle w:val="SLCUnorderedlist"/>
      </w:pPr>
      <w:r>
        <w:t>Documentation lines must begin with a single space (</w:t>
      </w:r>
      <w:hyperlink r:id="rId127" w:history="1">
        <w:r w:rsidRPr="00D4463D">
          <w:rPr>
            <w:rStyle w:val="Hyperlink"/>
          </w:rPr>
          <w:t>SA1004</w:t>
        </w:r>
      </w:hyperlink>
      <w:r>
        <w:t>).</w:t>
      </w:r>
    </w:p>
    <w:p w14:paraId="6488C7E8" w14:textId="77777777" w:rsidR="00BF137A" w:rsidRDefault="00BF137A" w:rsidP="006B0FE2">
      <w:pPr>
        <w:pStyle w:val="SLCUnorderedlist"/>
      </w:pPr>
      <w:r>
        <w:t>Element parameters</w:t>
      </w:r>
    </w:p>
    <w:p w14:paraId="6E69F3D5" w14:textId="77777777" w:rsidR="00BF137A" w:rsidRDefault="00BF137A" w:rsidP="001F16D5">
      <w:pPr>
        <w:pStyle w:val="SLCUnorderedlist"/>
        <w:numPr>
          <w:ilvl w:val="1"/>
          <w:numId w:val="21"/>
        </w:numPr>
      </w:pPr>
      <w:r>
        <w:t>Element parameters must be documented (</w:t>
      </w:r>
      <w:hyperlink r:id="rId128" w:history="1">
        <w:r w:rsidRPr="00C077E4">
          <w:rPr>
            <w:rStyle w:val="Hyperlink"/>
          </w:rPr>
          <w:t>SA1611</w:t>
        </w:r>
      </w:hyperlink>
      <w:r>
        <w:t>).</w:t>
      </w:r>
    </w:p>
    <w:p w14:paraId="71BC2970" w14:textId="77777777" w:rsidR="00BF137A" w:rsidRDefault="00BF137A" w:rsidP="001F16D5">
      <w:pPr>
        <w:pStyle w:val="SLCUnorderedlist"/>
        <w:numPr>
          <w:ilvl w:val="1"/>
          <w:numId w:val="21"/>
        </w:numPr>
      </w:pPr>
      <w:r>
        <w:t>Element parameter documentation must match element parameters (</w:t>
      </w:r>
      <w:hyperlink r:id="rId129" w:history="1">
        <w:r w:rsidRPr="00C077E4">
          <w:rPr>
            <w:rStyle w:val="Hyperlink"/>
          </w:rPr>
          <w:t>SA1612</w:t>
        </w:r>
      </w:hyperlink>
      <w:r>
        <w:t>).</w:t>
      </w:r>
    </w:p>
    <w:p w14:paraId="5A8E9FA7" w14:textId="77777777" w:rsidR="00BF137A" w:rsidRDefault="00BF137A" w:rsidP="001F16D5">
      <w:pPr>
        <w:pStyle w:val="SLCUnorderedlist"/>
        <w:numPr>
          <w:ilvl w:val="1"/>
          <w:numId w:val="21"/>
        </w:numPr>
      </w:pPr>
      <w:r>
        <w:t xml:space="preserve">Element parameter documentation must declare </w:t>
      </w:r>
      <w:r w:rsidR="009D7D1C">
        <w:t xml:space="preserve">the </w:t>
      </w:r>
      <w:r>
        <w:t>parameter name (</w:t>
      </w:r>
      <w:hyperlink r:id="rId130" w:history="1">
        <w:r w:rsidRPr="00C077E4">
          <w:rPr>
            <w:rStyle w:val="Hyperlink"/>
          </w:rPr>
          <w:t>SA1613</w:t>
        </w:r>
      </w:hyperlink>
      <w:r>
        <w:t>).</w:t>
      </w:r>
    </w:p>
    <w:p w14:paraId="2C8FAE26" w14:textId="77777777" w:rsidR="00BF137A" w:rsidRDefault="00BF137A" w:rsidP="001F16D5">
      <w:pPr>
        <w:pStyle w:val="SLCUnorderedlist"/>
        <w:numPr>
          <w:ilvl w:val="1"/>
          <w:numId w:val="21"/>
        </w:numPr>
      </w:pPr>
      <w:r>
        <w:t>Element parameter documentation must have text (</w:t>
      </w:r>
      <w:hyperlink r:id="rId131" w:history="1">
        <w:r w:rsidRPr="00C077E4">
          <w:rPr>
            <w:rStyle w:val="Hyperlink"/>
          </w:rPr>
          <w:t>SA1614</w:t>
        </w:r>
      </w:hyperlink>
      <w:r>
        <w:t>).</w:t>
      </w:r>
    </w:p>
    <w:p w14:paraId="1F18B189" w14:textId="77777777" w:rsidR="00BF137A" w:rsidRDefault="009D7D1C" w:rsidP="006B0FE2">
      <w:pPr>
        <w:pStyle w:val="SLCUnorderedlist"/>
      </w:pPr>
      <w:r>
        <w:t>The e</w:t>
      </w:r>
      <w:r w:rsidR="00BF137A">
        <w:t>lement return value must be documented (</w:t>
      </w:r>
      <w:hyperlink r:id="rId132" w:history="1">
        <w:r w:rsidR="00BF137A" w:rsidRPr="00C077E4">
          <w:rPr>
            <w:rStyle w:val="Hyperlink"/>
          </w:rPr>
          <w:t>SA1615</w:t>
        </w:r>
      </w:hyperlink>
      <w:r w:rsidR="00BF137A">
        <w:t xml:space="preserve">, </w:t>
      </w:r>
      <w:hyperlink r:id="rId133" w:history="1">
        <w:r w:rsidR="00BF137A" w:rsidRPr="00C077E4">
          <w:rPr>
            <w:rStyle w:val="Hyperlink"/>
          </w:rPr>
          <w:t>SA1616</w:t>
        </w:r>
      </w:hyperlink>
      <w:r w:rsidR="00BF137A">
        <w:t>).</w:t>
      </w:r>
    </w:p>
    <w:p w14:paraId="115FA46C" w14:textId="77777777" w:rsidR="00BF137A" w:rsidRDefault="009D7D1C" w:rsidP="006B0FE2">
      <w:pPr>
        <w:pStyle w:val="SLCUnorderedlist"/>
      </w:pPr>
      <w:r>
        <w:t>A v</w:t>
      </w:r>
      <w:r w:rsidR="00BF137A">
        <w:t>oid return type must not be documented (</w:t>
      </w:r>
      <w:hyperlink r:id="rId134" w:history="1">
        <w:r w:rsidR="00BF137A" w:rsidRPr="00C077E4">
          <w:rPr>
            <w:rStyle w:val="Hyperlink"/>
          </w:rPr>
          <w:t>SA1617</w:t>
        </w:r>
      </w:hyperlink>
      <w:r w:rsidR="00BF137A">
        <w:t>).</w:t>
      </w:r>
    </w:p>
    <w:p w14:paraId="1D3379EF" w14:textId="77777777" w:rsidR="00BF137A" w:rsidRDefault="00BF137A" w:rsidP="006B0FE2">
      <w:pPr>
        <w:pStyle w:val="SLCUnorderedlist"/>
      </w:pPr>
      <w:r>
        <w:t>Generic type parameters</w:t>
      </w:r>
    </w:p>
    <w:p w14:paraId="5AD9903A" w14:textId="77777777" w:rsidR="00BF137A" w:rsidRDefault="00BF137A" w:rsidP="001F16D5">
      <w:pPr>
        <w:pStyle w:val="SLCUnorderedlist"/>
        <w:numPr>
          <w:ilvl w:val="1"/>
          <w:numId w:val="21"/>
        </w:numPr>
      </w:pPr>
      <w:r>
        <w:t>Generic type parameters must be documented (</w:t>
      </w:r>
      <w:hyperlink r:id="rId135" w:history="1">
        <w:r w:rsidRPr="00C077E4">
          <w:rPr>
            <w:rStyle w:val="Hyperlink"/>
          </w:rPr>
          <w:t>SA1618</w:t>
        </w:r>
      </w:hyperlink>
      <w:r>
        <w:t xml:space="preserve">, </w:t>
      </w:r>
      <w:hyperlink r:id="rId136" w:history="1">
        <w:r w:rsidRPr="00C077E4">
          <w:rPr>
            <w:rStyle w:val="Hyperlink"/>
          </w:rPr>
          <w:t>SA1619</w:t>
        </w:r>
      </w:hyperlink>
      <w:r>
        <w:t>).</w:t>
      </w:r>
    </w:p>
    <w:p w14:paraId="677EE912" w14:textId="77777777" w:rsidR="00BF137A" w:rsidRDefault="00BF137A" w:rsidP="001F16D5">
      <w:pPr>
        <w:pStyle w:val="SLCUnorderedlist"/>
        <w:numPr>
          <w:ilvl w:val="1"/>
          <w:numId w:val="21"/>
        </w:numPr>
      </w:pPr>
      <w:r>
        <w:t xml:space="preserve">Generic type parameter documentation must match </w:t>
      </w:r>
      <w:r w:rsidR="009D7D1C">
        <w:t xml:space="preserve">the </w:t>
      </w:r>
      <w:r>
        <w:t>type parameters (</w:t>
      </w:r>
      <w:hyperlink r:id="rId137" w:history="1">
        <w:r w:rsidRPr="00C077E4">
          <w:rPr>
            <w:rStyle w:val="Hyperlink"/>
          </w:rPr>
          <w:t>SA1620</w:t>
        </w:r>
      </w:hyperlink>
      <w:r>
        <w:t>).</w:t>
      </w:r>
    </w:p>
    <w:p w14:paraId="0AC035E1" w14:textId="77777777" w:rsidR="00BF137A" w:rsidRDefault="00BF137A" w:rsidP="001F16D5">
      <w:pPr>
        <w:pStyle w:val="SLCUnorderedlist"/>
        <w:numPr>
          <w:ilvl w:val="1"/>
          <w:numId w:val="21"/>
        </w:numPr>
      </w:pPr>
      <w:r>
        <w:t xml:space="preserve">Generic type parameter documentation must declare </w:t>
      </w:r>
      <w:r w:rsidR="009D7D1C">
        <w:t xml:space="preserve">a </w:t>
      </w:r>
      <w:r>
        <w:t>parameter name (</w:t>
      </w:r>
      <w:hyperlink r:id="rId138" w:history="1">
        <w:r w:rsidRPr="00C077E4">
          <w:rPr>
            <w:rStyle w:val="Hyperlink"/>
          </w:rPr>
          <w:t>SA1621</w:t>
        </w:r>
      </w:hyperlink>
      <w:r>
        <w:t>).</w:t>
      </w:r>
    </w:p>
    <w:p w14:paraId="0ADFA027" w14:textId="77777777" w:rsidR="00BF137A" w:rsidRDefault="00BF137A" w:rsidP="001F16D5">
      <w:pPr>
        <w:pStyle w:val="SLCUnorderedlist"/>
        <w:numPr>
          <w:ilvl w:val="1"/>
          <w:numId w:val="21"/>
        </w:numPr>
      </w:pPr>
      <w:r>
        <w:t>Generic type parameter documentation must have text (</w:t>
      </w:r>
      <w:hyperlink r:id="rId139" w:history="1">
        <w:r w:rsidRPr="00C077E4">
          <w:rPr>
            <w:rStyle w:val="Hyperlink"/>
          </w:rPr>
          <w:t>SA1622</w:t>
        </w:r>
      </w:hyperlink>
      <w:r>
        <w:t>).</w:t>
      </w:r>
    </w:p>
    <w:p w14:paraId="400FC079" w14:textId="77777777" w:rsidR="00BF137A" w:rsidRDefault="00BF137A" w:rsidP="006B0FE2">
      <w:pPr>
        <w:pStyle w:val="SLCUnorderedlist"/>
      </w:pPr>
      <w:r>
        <w:t>Property summary documentation must match accessors (</w:t>
      </w:r>
      <w:hyperlink r:id="rId140"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3757C6A9" w14:textId="77777777" w:rsidR="00BF137A" w:rsidRDefault="00BF137A" w:rsidP="006B0FE2">
      <w:pPr>
        <w:pStyle w:val="SLCBodytext"/>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3D6D2008" w14:textId="77777777" w:rsidR="00BF137A" w:rsidRDefault="00BF137A" w:rsidP="006B0FE2">
      <w:pPr>
        <w:pStyle w:val="SLCUnorderedlist"/>
      </w:pPr>
      <w:r>
        <w:lastRenderedPageBreak/>
        <w:t>Property summary documentation must omit set accessor</w:t>
      </w:r>
      <w:r w:rsidR="00AA0E84">
        <w:t>s</w:t>
      </w:r>
      <w:r>
        <w:t xml:space="preserve"> with restricted access (</w:t>
      </w:r>
      <w:hyperlink r:id="rId141"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1E729632" w14:textId="77777777" w:rsidR="00BF137A" w:rsidRDefault="00BF137A" w:rsidP="006B0FE2">
      <w:pPr>
        <w:pStyle w:val="SLCUnorderedlist"/>
      </w:pPr>
      <w:r>
        <w:t>Element documentation must not be copied and pasted (</w:t>
      </w:r>
      <w:hyperlink r:id="rId142" w:history="1">
        <w:r w:rsidRPr="00DB1DDA">
          <w:rPr>
            <w:rStyle w:val="Hyperlink"/>
          </w:rPr>
          <w:t>SA1625</w:t>
        </w:r>
      </w:hyperlink>
      <w:r>
        <w:t>).</w:t>
      </w:r>
    </w:p>
    <w:p w14:paraId="2CF8B3FD" w14:textId="77777777" w:rsidR="00BF137A" w:rsidRDefault="00BF137A" w:rsidP="006B0FE2">
      <w:pPr>
        <w:pStyle w:val="SLCUnorderedlist"/>
      </w:pPr>
      <w:r>
        <w:t>Documentation text:</w:t>
      </w:r>
    </w:p>
    <w:p w14:paraId="5C1DB0BF" w14:textId="77777777" w:rsidR="00BF137A" w:rsidRDefault="00BF137A" w:rsidP="001F16D5">
      <w:pPr>
        <w:pStyle w:val="SLCUnorderedlist"/>
        <w:numPr>
          <w:ilvl w:val="1"/>
          <w:numId w:val="21"/>
        </w:numPr>
      </w:pPr>
      <w:r>
        <w:t>Documentation text must not be empty (</w:t>
      </w:r>
      <w:hyperlink r:id="rId143" w:history="1">
        <w:r w:rsidRPr="007E5083">
          <w:rPr>
            <w:rStyle w:val="Hyperlink"/>
          </w:rPr>
          <w:t>SA1627</w:t>
        </w:r>
      </w:hyperlink>
      <w:r>
        <w:t>).</w:t>
      </w:r>
    </w:p>
    <w:p w14:paraId="7A12864B" w14:textId="77777777" w:rsidR="00BF137A" w:rsidRDefault="00BF137A" w:rsidP="001F16D5">
      <w:pPr>
        <w:pStyle w:val="SLCUnorderedlist"/>
        <w:numPr>
          <w:ilvl w:val="1"/>
          <w:numId w:val="21"/>
        </w:numPr>
      </w:pPr>
      <w:r>
        <w:t>Documentation text must begin with an uppercase letter and end with a period (</w:t>
      </w:r>
      <w:hyperlink r:id="rId144" w:history="1">
        <w:r w:rsidRPr="00131E66">
          <w:rPr>
            <w:rStyle w:val="Hyperlink"/>
          </w:rPr>
          <w:t>SA1628</w:t>
        </w:r>
      </w:hyperlink>
      <w:r>
        <w:t xml:space="preserve">, </w:t>
      </w:r>
      <w:hyperlink r:id="rId145" w:history="1">
        <w:r w:rsidRPr="00131E66">
          <w:rPr>
            <w:rStyle w:val="Hyperlink"/>
          </w:rPr>
          <w:t>SA1629</w:t>
        </w:r>
      </w:hyperlink>
      <w:r>
        <w:t>).</w:t>
      </w:r>
    </w:p>
    <w:p w14:paraId="33B6F591" w14:textId="77777777" w:rsidR="00BF137A" w:rsidRDefault="00BF137A" w:rsidP="001F16D5">
      <w:pPr>
        <w:pStyle w:val="SLCUnorderedlist"/>
        <w:numPr>
          <w:ilvl w:val="1"/>
          <w:numId w:val="21"/>
        </w:numPr>
      </w:pPr>
      <w:r>
        <w:t>Documentation text must contain whitespace (</w:t>
      </w:r>
      <w:hyperlink r:id="rId146" w:history="1">
        <w:r w:rsidRPr="00131E66">
          <w:rPr>
            <w:rStyle w:val="Hyperlink"/>
          </w:rPr>
          <w:t>SA1630</w:t>
        </w:r>
      </w:hyperlink>
      <w:r>
        <w:t>).</w:t>
      </w:r>
    </w:p>
    <w:p w14:paraId="0CF77B25" w14:textId="77777777" w:rsidR="00BF137A" w:rsidRDefault="00BF137A" w:rsidP="001F16D5">
      <w:pPr>
        <w:pStyle w:val="SLCUnorderedlist"/>
        <w:numPr>
          <w:ilvl w:val="1"/>
          <w:numId w:val="21"/>
        </w:numPr>
      </w:pPr>
      <w:r>
        <w:t xml:space="preserve">Documentation text must meet </w:t>
      </w:r>
      <w:r w:rsidR="009C307E">
        <w:t xml:space="preserve">the </w:t>
      </w:r>
      <w:r>
        <w:t>character percentage (</w:t>
      </w:r>
      <w:hyperlink r:id="rId147"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0D3BE827" w14:textId="77777777" w:rsidR="00BF137A" w:rsidRDefault="00BF137A" w:rsidP="001F16D5">
      <w:pPr>
        <w:pStyle w:val="SLCUnorderedlist"/>
        <w:numPr>
          <w:ilvl w:val="1"/>
          <w:numId w:val="21"/>
        </w:numPr>
      </w:pPr>
      <w:r>
        <w:t xml:space="preserve">Documentation text must meet </w:t>
      </w:r>
      <w:r w:rsidR="00C348A6">
        <w:t xml:space="preserve">the </w:t>
      </w:r>
      <w:r>
        <w:t>minimum character length (</w:t>
      </w:r>
      <w:hyperlink r:id="rId148" w:history="1">
        <w:r w:rsidRPr="00F245C9">
          <w:rPr>
            <w:rStyle w:val="Hyperlink"/>
          </w:rPr>
          <w:t>SA1632</w:t>
        </w:r>
      </w:hyperlink>
      <w:r>
        <w:t>).</w:t>
      </w:r>
    </w:p>
    <w:p w14:paraId="4E45CC00" w14:textId="77777777" w:rsidR="00BF137A" w:rsidRDefault="00BF137A" w:rsidP="006B0FE2">
      <w:pPr>
        <w:pStyle w:val="SLCUnorderedlist"/>
      </w:pPr>
      <w:r>
        <w:t xml:space="preserve">Constructor summary text must begin with </w:t>
      </w:r>
      <w:r w:rsidRPr="00DF34E6">
        <w:t>“Initializes a new instance of the {class name} class.”</w:t>
      </w:r>
      <w:r>
        <w:t xml:space="preserve"> (</w:t>
      </w:r>
      <w:hyperlink r:id="rId149" w:history="1">
        <w:r w:rsidRPr="009500CA">
          <w:rPr>
            <w:rStyle w:val="Hyperlink"/>
          </w:rPr>
          <w:t>SA1642</w:t>
        </w:r>
      </w:hyperlink>
      <w:r>
        <w:t>).</w:t>
      </w:r>
    </w:p>
    <w:p w14:paraId="66AFFFCD" w14:textId="77777777" w:rsidR="00BF137A" w:rsidRDefault="00BF137A" w:rsidP="006B0FE2">
      <w:pPr>
        <w:pStyle w:val="SLCUnorderedlist"/>
      </w:pPr>
      <w:r>
        <w:t>Destructor summary text must begin with “</w:t>
      </w:r>
      <w:r w:rsidRPr="00DF34E6">
        <w:t>Finalizes an instance of the {class name} class.”</w:t>
      </w:r>
      <w:r>
        <w:t xml:space="preserve"> (</w:t>
      </w:r>
      <w:hyperlink r:id="rId150" w:history="1">
        <w:r w:rsidRPr="00DF34E6">
          <w:rPr>
            <w:rStyle w:val="Hyperlink"/>
          </w:rPr>
          <w:t>SA1643</w:t>
        </w:r>
      </w:hyperlink>
      <w:r>
        <w:t>)</w:t>
      </w:r>
      <w:r w:rsidRPr="00DF34E6">
        <w:t>.</w:t>
      </w:r>
    </w:p>
    <w:p w14:paraId="08F55995" w14:textId="77777777" w:rsidR="00BF137A" w:rsidRDefault="00C348A6" w:rsidP="006B0FE2">
      <w:pPr>
        <w:pStyle w:val="SLCUnorderedlist"/>
      </w:pPr>
      <w:r>
        <w:t>The d</w:t>
      </w:r>
      <w:r w:rsidR="00BF137A">
        <w:t>ocumentation header must not contain blank lines (</w:t>
      </w:r>
      <w:hyperlink r:id="rId151" w:history="1">
        <w:r w:rsidR="00BF137A" w:rsidRPr="00DF34E6">
          <w:rPr>
            <w:rStyle w:val="Hyperlink"/>
          </w:rPr>
          <w:t>SA1644</w:t>
        </w:r>
      </w:hyperlink>
      <w:r w:rsidR="00BF137A">
        <w:t>).</w:t>
      </w:r>
    </w:p>
    <w:p w14:paraId="477A5124" w14:textId="77777777" w:rsidR="00BF137A" w:rsidRDefault="00C348A6" w:rsidP="006B0FE2">
      <w:pPr>
        <w:pStyle w:val="SLCUnorderedlist"/>
      </w:pPr>
      <w:r>
        <w:t>An i</w:t>
      </w:r>
      <w:r w:rsidR="00BF137A">
        <w:t>ncluded Documentation XPath must contain a valid path (</w:t>
      </w:r>
      <w:hyperlink r:id="rId152" w:history="1">
        <w:r w:rsidR="00BF137A" w:rsidRPr="00BF5994">
          <w:rPr>
            <w:rStyle w:val="Hyperlink"/>
          </w:rPr>
          <w:t>SA1646</w:t>
        </w:r>
      </w:hyperlink>
      <w:r w:rsidR="00BF137A">
        <w:t>).</w:t>
      </w:r>
    </w:p>
    <w:p w14:paraId="3A87ABC5" w14:textId="77777777" w:rsidR="00BF137A" w:rsidRDefault="00C348A6" w:rsidP="006B0FE2">
      <w:pPr>
        <w:pStyle w:val="SLCUnorderedlist"/>
      </w:pPr>
      <w:r>
        <w:t>An i</w:t>
      </w:r>
      <w:r w:rsidR="00BF137A">
        <w:t xml:space="preserve">nclude </w:t>
      </w:r>
      <w:r w:rsidR="00DA0AD2">
        <w:t>n</w:t>
      </w:r>
      <w:r w:rsidR="00BF137A">
        <w:t>ode must contain a valid path (</w:t>
      </w:r>
      <w:hyperlink r:id="rId153" w:history="1">
        <w:r w:rsidR="00BF137A" w:rsidRPr="00BF5994">
          <w:rPr>
            <w:rStyle w:val="Hyperlink"/>
          </w:rPr>
          <w:t>SA1647</w:t>
        </w:r>
      </w:hyperlink>
      <w:r w:rsidR="00BF137A">
        <w:t>).</w:t>
      </w:r>
    </w:p>
    <w:p w14:paraId="01D5684E" w14:textId="77777777" w:rsidR="00BF137A" w:rsidRDefault="00BF137A" w:rsidP="006B0FE2">
      <w:pPr>
        <w:pStyle w:val="SLCUnorderedlist"/>
      </w:pPr>
      <w:r>
        <w:t xml:space="preserve">&lt;inheritdoc&gt; must be used with </w:t>
      </w:r>
      <w:r w:rsidR="00DA0AD2">
        <w:t xml:space="preserve">an </w:t>
      </w:r>
      <w:r>
        <w:t>inheriting class (</w:t>
      </w:r>
      <w:hyperlink r:id="rId154" w:history="1">
        <w:r w:rsidRPr="00AB79EF">
          <w:rPr>
            <w:rStyle w:val="Hyperlink"/>
          </w:rPr>
          <w:t>SA1648</w:t>
        </w:r>
      </w:hyperlink>
      <w:r>
        <w:t>).</w:t>
      </w:r>
    </w:p>
    <w:p w14:paraId="730F339A" w14:textId="77777777" w:rsidR="00BF137A" w:rsidRDefault="00BF137A" w:rsidP="006B0FE2">
      <w:pPr>
        <w:pStyle w:val="SLCUnorderedlist"/>
      </w:pPr>
      <w:r>
        <w:t>Element documentation must be spelled correctly (</w:t>
      </w:r>
      <w:hyperlink r:id="rId155" w:history="1">
        <w:r w:rsidRPr="00D731DA">
          <w:rPr>
            <w:rStyle w:val="Hyperlink"/>
          </w:rPr>
          <w:t>SA1650</w:t>
        </w:r>
      </w:hyperlink>
      <w:r>
        <w:t>).</w:t>
      </w:r>
    </w:p>
    <w:p w14:paraId="293B8ECA" w14:textId="77777777" w:rsidR="00BF137A" w:rsidRDefault="00BF137A" w:rsidP="006B59B9">
      <w:pPr>
        <w:pStyle w:val="Heading4"/>
      </w:pPr>
      <w:r>
        <w:t>Commenting</w:t>
      </w:r>
    </w:p>
    <w:p w14:paraId="6CE19EE4" w14:textId="77777777" w:rsidR="00BF137A" w:rsidRDefault="00BF137A" w:rsidP="006B0FE2">
      <w:pPr>
        <w:pStyle w:val="SLCUnorderedlist"/>
      </w:pPr>
      <w:r>
        <w:t xml:space="preserve">Unless a comment is very short, comments should always start </w:t>
      </w:r>
      <w:r w:rsidR="00DA0AD2">
        <w:t xml:space="preserve">on </w:t>
      </w:r>
      <w:r>
        <w:t>a new line.</w:t>
      </w:r>
    </w:p>
    <w:p w14:paraId="269983EB" w14:textId="77777777" w:rsidR="00BF137A" w:rsidRDefault="00BF137A" w:rsidP="006B0FE2">
      <w:pPr>
        <w:pStyle w:val="SLCUnorderedlist"/>
      </w:pPr>
      <w:r>
        <w:t xml:space="preserve">A </w:t>
      </w:r>
      <w:r w:rsidR="00DA0AD2">
        <w:t>single-</w:t>
      </w:r>
      <w:r>
        <w:t>line comment must be preceded by a blank line (</w:t>
      </w:r>
      <w:hyperlink r:id="rId156" w:history="1">
        <w:r w:rsidRPr="00681885">
          <w:rPr>
            <w:rStyle w:val="Hyperlink"/>
          </w:rPr>
          <w:t>SA1515</w:t>
        </w:r>
      </w:hyperlink>
      <w:r>
        <w:t>) and must not be followed by a blank line (</w:t>
      </w:r>
      <w:hyperlink r:id="rId157" w:history="1">
        <w:r w:rsidRPr="00B25372">
          <w:rPr>
            <w:rStyle w:val="Hyperlink"/>
          </w:rPr>
          <w:t>SA1512</w:t>
        </w:r>
      </w:hyperlink>
      <w:r>
        <w:t>).</w:t>
      </w:r>
    </w:p>
    <w:p w14:paraId="6A66A835" w14:textId="77777777" w:rsidR="00BF137A" w:rsidRDefault="00BF137A" w:rsidP="006B0FE2">
      <w:pPr>
        <w:pStyle w:val="SLCUnorderedlist"/>
      </w:pPr>
      <w:r>
        <w:t>A space should be inserted between the comment delimiter (</w:t>
      </w:r>
      <w:r w:rsidR="00D062EC">
        <w:t>i.e.</w:t>
      </w:r>
      <w:r>
        <w:t xml:space="preserve"> “//”) and the comment text (</w:t>
      </w:r>
      <w:hyperlink r:id="rId158" w:history="1">
        <w:r w:rsidRPr="003B5704">
          <w:rPr>
            <w:rStyle w:val="Hyperlink"/>
          </w:rPr>
          <w:t>SA1005</w:t>
        </w:r>
      </w:hyperlink>
      <w:r>
        <w:t>).</w:t>
      </w:r>
    </w:p>
    <w:p w14:paraId="7F4FF149" w14:textId="77777777" w:rsidR="00BF137A" w:rsidRDefault="00BF137A" w:rsidP="006B0FE2">
      <w:pPr>
        <w:pStyle w:val="SLCUnorderedlist"/>
      </w:pPr>
      <w:r>
        <w:t>For comments spanning multiple lines, the use of single-line syntax “//” is favored over using “/* */”.</w:t>
      </w:r>
    </w:p>
    <w:p w14:paraId="38E87D46" w14:textId="77777777" w:rsidR="00BF137A" w:rsidRDefault="00BF137A" w:rsidP="006B0FE2">
      <w:pPr>
        <w:pStyle w:val="SLCUnorderedlist"/>
      </w:pPr>
      <w:r>
        <w:t>Creation of formatted comment boxes (</w:t>
      </w:r>
      <w:r w:rsidR="00F42CE5">
        <w:t>e.g.</w:t>
      </w:r>
      <w:r>
        <w:t xml:space="preserve"> through the use of asterisks) should be avoided.</w:t>
      </w:r>
    </w:p>
    <w:p w14:paraId="4A1AB4BB" w14:textId="77777777" w:rsidR="00BF137A" w:rsidRDefault="00BF137A" w:rsidP="006B0FE2">
      <w:pPr>
        <w:pStyle w:val="SLCUnorderedlist"/>
      </w:pPr>
      <w:r>
        <w:t>Comments should be indented at the same level as the code they describe.</w:t>
      </w:r>
    </w:p>
    <w:p w14:paraId="7D943CA7" w14:textId="77777777" w:rsidR="00BF137A" w:rsidRPr="00613F06" w:rsidRDefault="00DA0AD2" w:rsidP="006B0FE2">
      <w:pPr>
        <w:pStyle w:val="SLCUnorderedlist"/>
      </w:pPr>
      <w:r>
        <w:t>Single-</w:t>
      </w:r>
      <w:r w:rsidR="00BF137A">
        <w:t>line comments must not use XML documentation style slashes (</w:t>
      </w:r>
      <w:hyperlink r:id="rId159"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3AE7C0E3" w14:textId="77777777" w:rsidR="00BF137A" w:rsidRDefault="00BF137A" w:rsidP="006B0FE2">
      <w:pPr>
        <w:pStyle w:val="SLCUnorderedlist"/>
      </w:pPr>
      <w:r>
        <w:t>Block statements must not contain embedded comments (</w:t>
      </w:r>
      <w:hyperlink r:id="rId160" w:history="1">
        <w:r w:rsidRPr="006B1077">
          <w:rPr>
            <w:rStyle w:val="Hyperlink"/>
          </w:rPr>
          <w:t>SA1108</w:t>
        </w:r>
      </w:hyperlink>
      <w:r>
        <w:t>).</w:t>
      </w:r>
    </w:p>
    <w:p w14:paraId="67DFA5CB" w14:textId="77777777" w:rsidR="00BF137A" w:rsidRDefault="00BF137A" w:rsidP="006B0FE2">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09E85B14" w14:textId="77777777" w:rsidR="00BF137A" w:rsidRDefault="00BF137A" w:rsidP="006B0FE2">
      <w:pPr>
        <w:pStyle w:val="SLCUnorderedlist"/>
      </w:pPr>
      <w:r>
        <w:t>A comment should begin with an uppercase letter and end with a period.</w:t>
      </w:r>
    </w:p>
    <w:p w14:paraId="31FACB2F" w14:textId="77777777" w:rsidR="00BF137A" w:rsidRPr="00613F06" w:rsidRDefault="00BF137A" w:rsidP="006B0FE2">
      <w:pPr>
        <w:pStyle w:val="SLCUnorderedlist"/>
      </w:pPr>
      <w:r>
        <w:t>Comments should not contain spelling mistakes.</w:t>
      </w:r>
    </w:p>
    <w:p w14:paraId="7D519766" w14:textId="77777777" w:rsidR="00BF137A" w:rsidRDefault="00DA0AD2" w:rsidP="006B0FE2">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3E2A0F47" w14:textId="77777777" w:rsidR="00B74444" w:rsidRDefault="002677AC" w:rsidP="006B59B9">
      <w:pPr>
        <w:pStyle w:val="Heading2"/>
      </w:pPr>
      <w:bookmarkStart w:id="48" w:name="_Toc83650874"/>
      <w:r>
        <w:lastRenderedPageBreak/>
        <w:t>Administrative Meta</w:t>
      </w:r>
      <w:r w:rsidR="00DA3D77">
        <w:t>d</w:t>
      </w:r>
      <w:r>
        <w:t>ata</w:t>
      </w:r>
      <w:bookmarkEnd w:id="48"/>
    </w:p>
    <w:p w14:paraId="6E98EDEF" w14:textId="77777777" w:rsidR="001C0AE4" w:rsidRPr="00F31FA0" w:rsidRDefault="001C0AE4" w:rsidP="006B59B9">
      <w:pPr>
        <w:pStyle w:val="Heading3"/>
      </w:pPr>
      <w:bookmarkStart w:id="49" w:name="_Comment_meta-data"/>
      <w:bookmarkStart w:id="50" w:name="_Toc83650875"/>
      <w:bookmarkEnd w:id="49"/>
      <w:r>
        <w:t xml:space="preserve">Comment </w:t>
      </w:r>
      <w:r w:rsidR="00043DF3">
        <w:t>M</w:t>
      </w:r>
      <w:r>
        <w:t>eta</w:t>
      </w:r>
      <w:r w:rsidR="001510A7">
        <w:t>d</w:t>
      </w:r>
      <w:r>
        <w:t>ata</w:t>
      </w:r>
      <w:bookmarkEnd w:id="50"/>
    </w:p>
    <w:p w14:paraId="7BECCD2D" w14:textId="77777777" w:rsidR="00927308" w:rsidRDefault="00927308" w:rsidP="006B0FE2">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46883228" w14:textId="77777777" w:rsidR="00927308" w:rsidRDefault="00927308" w:rsidP="001F16D5">
      <w:pPr>
        <w:pStyle w:val="SLCOrderedlist"/>
        <w:numPr>
          <w:ilvl w:val="0"/>
          <w:numId w:val="30"/>
        </w:numPr>
        <w:ind w:left="567" w:hanging="294"/>
      </w:pPr>
      <w:r>
        <w:t>Copyright</w:t>
      </w:r>
    </w:p>
    <w:p w14:paraId="71F8F747" w14:textId="77777777" w:rsidR="00AD669F" w:rsidRDefault="00AD669F" w:rsidP="006B0FE2">
      <w:pPr>
        <w:pStyle w:val="SLCOrderedlist"/>
      </w:pPr>
      <w:r>
        <w:t>Ownership</w:t>
      </w:r>
    </w:p>
    <w:p w14:paraId="77335B52" w14:textId="77777777" w:rsidR="001C0AE4" w:rsidRDefault="001C0AE4" w:rsidP="006B59B9">
      <w:pPr>
        <w:pStyle w:val="Heading3"/>
      </w:pPr>
      <w:bookmarkStart w:id="51" w:name="_Protocol_Meta-Data"/>
      <w:bookmarkStart w:id="52" w:name="_Toc83650876"/>
      <w:bookmarkEnd w:id="51"/>
      <w:r>
        <w:t>Protocol Meta</w:t>
      </w:r>
      <w:r w:rsidR="001510A7">
        <w:t>d</w:t>
      </w:r>
      <w:r>
        <w:t>ata</w:t>
      </w:r>
      <w:bookmarkEnd w:id="52"/>
    </w:p>
    <w:p w14:paraId="084354CD" w14:textId="77777777" w:rsidR="00AD669F" w:rsidRDefault="00AD669F" w:rsidP="006B0FE2">
      <w:pPr>
        <w:pStyle w:val="SLCUnorderedlist"/>
      </w:pPr>
      <w:r>
        <w:t>The following protocol metadata tags must be defined</w:t>
      </w:r>
      <w:r w:rsidR="00531B0F">
        <w:t xml:space="preserve"> and compliant with the protocol registration on DCP</w:t>
      </w:r>
      <w:r>
        <w:t xml:space="preserve">. </w:t>
      </w:r>
    </w:p>
    <w:p w14:paraId="1A18E144" w14:textId="77777777" w:rsidR="00AD669F" w:rsidRDefault="00AD669F" w:rsidP="001F16D5">
      <w:pPr>
        <w:pStyle w:val="SLCOrderedlist"/>
        <w:numPr>
          <w:ilvl w:val="0"/>
          <w:numId w:val="31"/>
        </w:numPr>
        <w:ind w:left="567" w:hanging="294"/>
      </w:pPr>
      <w:r>
        <w:t>Protocol Name</w:t>
      </w:r>
    </w:p>
    <w:p w14:paraId="4786A84C" w14:textId="77777777" w:rsidR="00AD669F" w:rsidRDefault="00AD669F" w:rsidP="006B0FE2">
      <w:pPr>
        <w:pStyle w:val="SLCOrderedlist"/>
      </w:pPr>
      <w:r>
        <w:t>Protocol Description</w:t>
      </w:r>
    </w:p>
    <w:p w14:paraId="13F3471A" w14:textId="77777777" w:rsidR="00AD669F" w:rsidRDefault="00AD669F" w:rsidP="006B0FE2">
      <w:pPr>
        <w:pStyle w:val="SLCOrderedlist"/>
      </w:pPr>
      <w:r>
        <w:t>Protocol Version</w:t>
      </w:r>
    </w:p>
    <w:p w14:paraId="76FB5B9A" w14:textId="77777777" w:rsidR="008550F1" w:rsidRDefault="008550F1" w:rsidP="006B0FE2">
      <w:pPr>
        <w:pStyle w:val="SLCOrderedlist"/>
      </w:pPr>
      <w:r>
        <w:t>Protocol Integration ID (DMS-DRV-XXXX)</w:t>
      </w:r>
    </w:p>
    <w:p w14:paraId="23F614C3" w14:textId="77777777" w:rsidR="008550F1" w:rsidRDefault="008550F1" w:rsidP="006B0FE2">
      <w:pPr>
        <w:pStyle w:val="SLCOrderedlist"/>
      </w:pPr>
      <w:r>
        <w:t>Protocol Provider</w:t>
      </w:r>
    </w:p>
    <w:p w14:paraId="32875362" w14:textId="77777777" w:rsidR="00AD669F" w:rsidRDefault="00AD669F" w:rsidP="006B0FE2">
      <w:pPr>
        <w:pStyle w:val="SLCOrderedlist"/>
      </w:pPr>
      <w:r>
        <w:t>Protocol Vendor</w:t>
      </w:r>
    </w:p>
    <w:p w14:paraId="0C96A894" w14:textId="77777777" w:rsidR="00AD669F" w:rsidRDefault="00AD669F" w:rsidP="006B0FE2">
      <w:pPr>
        <w:pStyle w:val="SLCOrderedlist"/>
      </w:pPr>
      <w:r>
        <w:t>Protocol Vendor OID</w:t>
      </w:r>
      <w:r w:rsidR="008550F1">
        <w:t xml:space="preserve"> (1.3.6.1.4.1.8813.2.XX)</w:t>
      </w:r>
    </w:p>
    <w:p w14:paraId="0ACDDE4E" w14:textId="77777777" w:rsidR="00AD669F" w:rsidRDefault="00AD669F" w:rsidP="006B0FE2">
      <w:pPr>
        <w:pStyle w:val="SLCOrderedlist"/>
      </w:pPr>
      <w:r>
        <w:t>Protocol Device OID</w:t>
      </w:r>
    </w:p>
    <w:p w14:paraId="16D61414" w14:textId="77777777" w:rsidR="00AD669F" w:rsidRDefault="00AD669F" w:rsidP="006B0FE2">
      <w:pPr>
        <w:pStyle w:val="SLCOrderedlist"/>
      </w:pPr>
      <w:r>
        <w:t>Protocol Element Type</w:t>
      </w:r>
    </w:p>
    <w:p w14:paraId="2DCD1085" w14:textId="77777777" w:rsidR="00AB4E1D" w:rsidRDefault="00AB4E1D" w:rsidP="006B0FE2">
      <w:pPr>
        <w:pStyle w:val="SLCOrderedlist"/>
      </w:pPr>
      <w:bookmarkStart w:id="53" w:name="_Hlk85539858"/>
      <w:r>
        <w:t>Protocol Version History</w:t>
      </w:r>
    </w:p>
    <w:bookmarkEnd w:id="53"/>
    <w:p w14:paraId="2EFF7C35" w14:textId="77777777" w:rsidR="00AD669F" w:rsidRDefault="00AD669F" w:rsidP="008550F1">
      <w:pPr>
        <w:pStyle w:val="SLCBodytext"/>
        <w:ind w:left="1440"/>
      </w:pPr>
    </w:p>
    <w:p w14:paraId="1A4CD872" w14:textId="77777777" w:rsidR="005573C4" w:rsidRDefault="007D2C84">
      <w:pPr>
        <w:pStyle w:val="Heading2"/>
      </w:pPr>
      <w:bookmarkStart w:id="54" w:name="_Toc83650877"/>
      <w:r>
        <w:t>User Interface</w:t>
      </w:r>
      <w:bookmarkEnd w:id="54"/>
    </w:p>
    <w:p w14:paraId="11184311" w14:textId="77777777" w:rsidR="00CB41F5" w:rsidRDefault="00CB41F5" w:rsidP="006B59B9">
      <w:pPr>
        <w:pStyle w:val="Heading3"/>
      </w:pPr>
      <w:bookmarkStart w:id="55" w:name="_Toc83650878"/>
      <w:r>
        <w:t>Element Wizard</w:t>
      </w:r>
      <w:bookmarkEnd w:id="55"/>
    </w:p>
    <w:p w14:paraId="6AD198BF" w14:textId="77777777" w:rsidR="00865CF1" w:rsidRPr="00F31FA0" w:rsidRDefault="00865CF1" w:rsidP="006B59B9">
      <w:pPr>
        <w:pStyle w:val="Heading4"/>
      </w:pPr>
      <w:bookmarkStart w:id="56" w:name="_Default_Settings"/>
      <w:bookmarkEnd w:id="56"/>
      <w:r>
        <w:t>Default Settings</w:t>
      </w:r>
    </w:p>
    <w:p w14:paraId="05DDD2B9" w14:textId="77777777" w:rsidR="00865CF1" w:rsidRDefault="00CB41F5" w:rsidP="006B0FE2">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29E9B616" w14:textId="77777777" w:rsidR="00865CF1" w:rsidRDefault="00CB41F5" w:rsidP="006B0FE2">
      <w:pPr>
        <w:ind w:left="284"/>
      </w:pPr>
      <w:r>
        <w:t>T</w:t>
      </w:r>
      <w:r w:rsidRPr="001C19D7">
        <w:t xml:space="preserve">he default bus address </w:t>
      </w:r>
      <w:r>
        <w:t>“ByPassProxy” must be</w:t>
      </w:r>
      <w:r w:rsidRPr="001C19D7">
        <w:t xml:space="preserve"> used in drivers of type HTTP.</w:t>
      </w:r>
    </w:p>
    <w:p w14:paraId="05FB2A49" w14:textId="77777777" w:rsidR="00865CF1" w:rsidRDefault="00865CF1" w:rsidP="006B59B9">
      <w:pPr>
        <w:pStyle w:val="Heading4"/>
      </w:pPr>
      <w:bookmarkStart w:id="57" w:name="_Connection_names"/>
      <w:bookmarkEnd w:id="57"/>
      <w:r>
        <w:t xml:space="preserve">Connection </w:t>
      </w:r>
      <w:r w:rsidR="00F265BD">
        <w:t>N</w:t>
      </w:r>
      <w:r>
        <w:t>ames</w:t>
      </w:r>
    </w:p>
    <w:p w14:paraId="0F91E027" w14:textId="77777777" w:rsidR="005F354C" w:rsidRPr="00C44150" w:rsidRDefault="005F354C" w:rsidP="005F354C">
      <w:pPr>
        <w:pStyle w:val="SLCUnorderedlist"/>
      </w:pPr>
      <w:r w:rsidRPr="00C44150">
        <w:t>If there is only one connection for a specific type, the name needs to have the following format, where the second option can (optionally) be used to add more info about the goal of the connection (e.g. XXX = Traps, XXX = Events, XXX = Alarms, etc):</w:t>
      </w:r>
    </w:p>
    <w:p w14:paraId="6A510365" w14:textId="77777777" w:rsidR="005F354C" w:rsidRDefault="005F354C" w:rsidP="005F354C">
      <w:pPr>
        <w:pStyle w:val="SLCUnorderedlist"/>
        <w:numPr>
          <w:ilvl w:val="1"/>
          <w:numId w:val="21"/>
        </w:numPr>
      </w:pPr>
      <w:r>
        <w:t>“IP Connection" or "IP Connection - XXX": For drivers that support TCP and/or UDP.</w:t>
      </w:r>
    </w:p>
    <w:p w14:paraId="40FC219E" w14:textId="77777777" w:rsidR="005F354C" w:rsidRDefault="005F354C" w:rsidP="005F354C">
      <w:pPr>
        <w:pStyle w:val="SLCUnorderedlist"/>
        <w:numPr>
          <w:ilvl w:val="1"/>
          <w:numId w:val="21"/>
        </w:numPr>
      </w:pPr>
      <w:r>
        <w:t>"HTTP Connection" or "HTTP Connection - XXX"</w:t>
      </w:r>
    </w:p>
    <w:p w14:paraId="23A281C4" w14:textId="77777777" w:rsidR="005F354C" w:rsidRDefault="005F354C" w:rsidP="005F354C">
      <w:pPr>
        <w:pStyle w:val="SLCUnorderedlist"/>
        <w:numPr>
          <w:ilvl w:val="1"/>
          <w:numId w:val="21"/>
        </w:numPr>
      </w:pPr>
      <w:r>
        <w:t>"SNMP Connection" or "SNMP Connection - XXX"</w:t>
      </w:r>
    </w:p>
    <w:p w14:paraId="2C590E1A" w14:textId="77777777" w:rsidR="005F354C" w:rsidRDefault="005F354C" w:rsidP="005F354C">
      <w:pPr>
        <w:pStyle w:val="SLCUnorderedlist"/>
        <w:numPr>
          <w:ilvl w:val="1"/>
          <w:numId w:val="21"/>
        </w:numPr>
      </w:pPr>
      <w:r>
        <w:t>"Serial Connection" or "Serial Connection - XXX": For drivers that only support the physical serial port, i.e. driver connections of type serial that do not support TCP or UDP.</w:t>
      </w:r>
    </w:p>
    <w:p w14:paraId="6F7EC360" w14:textId="77777777" w:rsidR="005F354C" w:rsidRDefault="005F354C" w:rsidP="005F354C">
      <w:pPr>
        <w:pStyle w:val="SLCUnorderedlist"/>
      </w:pPr>
      <w:r>
        <w:lastRenderedPageBreak/>
        <w:t>If there is more than one connection for a specific type, the name needs have the following format, where XXX is used to distinguish between the connections (e.g. XXX = Redundant, XXX = Redundant 2, XXX = Backup, XXX = Traps, XXX = Events, etc):</w:t>
      </w:r>
    </w:p>
    <w:p w14:paraId="6D1A2219" w14:textId="77777777" w:rsidR="005F354C" w:rsidRDefault="005F354C" w:rsidP="005F354C">
      <w:pPr>
        <w:pStyle w:val="SLCUnorderedlist"/>
        <w:numPr>
          <w:ilvl w:val="1"/>
          <w:numId w:val="21"/>
        </w:numPr>
      </w:pPr>
      <w:r>
        <w:t>"IP Connection - XXX"</w:t>
      </w:r>
    </w:p>
    <w:p w14:paraId="1E9B0C66" w14:textId="77777777" w:rsidR="005F354C" w:rsidRDefault="005F354C" w:rsidP="005F354C">
      <w:pPr>
        <w:pStyle w:val="SLCUnorderedlist"/>
        <w:numPr>
          <w:ilvl w:val="1"/>
          <w:numId w:val="21"/>
        </w:numPr>
      </w:pPr>
      <w:r>
        <w:t>"HTTP Connection - XXX"</w:t>
      </w:r>
    </w:p>
    <w:p w14:paraId="3D376D83" w14:textId="77777777" w:rsidR="005F354C" w:rsidRDefault="005F354C" w:rsidP="005F354C">
      <w:pPr>
        <w:pStyle w:val="SLCUnorderedlist"/>
        <w:numPr>
          <w:ilvl w:val="1"/>
          <w:numId w:val="21"/>
        </w:numPr>
      </w:pPr>
      <w:r>
        <w:t>Etc.</w:t>
      </w:r>
    </w:p>
    <w:p w14:paraId="127106DF" w14:textId="77777777" w:rsidR="00C31705" w:rsidRDefault="00C31705" w:rsidP="00C31705">
      <w:pPr>
        <w:pStyle w:val="Heading3"/>
      </w:pPr>
      <w:bookmarkStart w:id="58" w:name="_Toc83650879"/>
      <w:r>
        <w:t>Protocol Pages</w:t>
      </w:r>
      <w:bookmarkEnd w:id="58"/>
    </w:p>
    <w:p w14:paraId="1521490B" w14:textId="77777777" w:rsidR="00C31705" w:rsidRDefault="00C31705" w:rsidP="00C31705">
      <w:pPr>
        <w:pStyle w:val="Heading4"/>
      </w:pPr>
      <w:bookmarkStart w:id="59" w:name="_Page_Layout"/>
      <w:bookmarkEnd w:id="59"/>
      <w:r>
        <w:t>Page Layout</w:t>
      </w:r>
    </w:p>
    <w:p w14:paraId="38FBEF08" w14:textId="77777777" w:rsidR="00C31705" w:rsidRPr="000E3062" w:rsidRDefault="00C31705" w:rsidP="006B0FE2">
      <w:pPr>
        <w:pStyle w:val="SLCUnorderedlist"/>
      </w:pPr>
      <w:r>
        <w:t xml:space="preserve">By default, a maximum of two columns is allowed on a page. </w:t>
      </w:r>
    </w:p>
    <w:p w14:paraId="340DDD0D" w14:textId="77777777" w:rsidR="00C31705" w:rsidRDefault="00C31705" w:rsidP="00C31705">
      <w:pPr>
        <w:pStyle w:val="Heading4"/>
      </w:pPr>
      <w:bookmarkStart w:id="60" w:name="_Product_Line_Look"/>
      <w:bookmarkStart w:id="61" w:name="_Look_and_Feel"/>
      <w:bookmarkEnd w:id="60"/>
      <w:bookmarkEnd w:id="61"/>
      <w:r>
        <w:t>Look and Feel</w:t>
      </w:r>
    </w:p>
    <w:p w14:paraId="12E5F8B8" w14:textId="77777777" w:rsidR="00C31705" w:rsidRPr="00F31FA0" w:rsidRDefault="00C31705" w:rsidP="006B0FE2">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1B8358C7" w14:textId="77777777" w:rsidR="00C31705" w:rsidRPr="00F31FA0" w:rsidRDefault="00C31705" w:rsidP="00C31705">
      <w:pPr>
        <w:pStyle w:val="Heading4"/>
      </w:pPr>
      <w:bookmarkStart w:id="62" w:name="_General_Page."/>
      <w:bookmarkStart w:id="63" w:name="_General_Page"/>
      <w:bookmarkEnd w:id="62"/>
      <w:bookmarkEnd w:id="63"/>
      <w:r>
        <w:t>General Page</w:t>
      </w:r>
    </w:p>
    <w:p w14:paraId="18F18B09" w14:textId="77777777" w:rsidR="00C31705" w:rsidRDefault="00C31705" w:rsidP="006B0FE2">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056F895A" w14:textId="77777777" w:rsidR="00C31705" w:rsidRPr="00DA1CE5" w:rsidRDefault="00C31705" w:rsidP="00C31705">
      <w:pPr>
        <w:pStyle w:val="Heading4"/>
      </w:pPr>
      <w:bookmarkStart w:id="64" w:name="_Device_Core_functionality"/>
      <w:bookmarkStart w:id="65" w:name="_Core_Functionality_Pages"/>
      <w:bookmarkEnd w:id="64"/>
      <w:bookmarkEnd w:id="65"/>
      <w:r>
        <w:t xml:space="preserve">Core </w:t>
      </w:r>
      <w:r w:rsidR="00691D48">
        <w:t>F</w:t>
      </w:r>
      <w:r>
        <w:t xml:space="preserve">unctionality </w:t>
      </w:r>
      <w:r w:rsidR="00691D48">
        <w:t>P</w:t>
      </w:r>
      <w:r>
        <w:t>ages</w:t>
      </w:r>
    </w:p>
    <w:p w14:paraId="22F4F433" w14:textId="77777777" w:rsidR="00C31705" w:rsidRPr="00851F79" w:rsidRDefault="00C31705" w:rsidP="006B0FE2">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2A490C57" w14:textId="77777777" w:rsidR="00C31705" w:rsidRPr="00932E84" w:rsidRDefault="00C31705" w:rsidP="006B0FE2">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6" w:name="_Device_Web_UI"/>
      <w:bookmarkEnd w:id="66"/>
    </w:p>
    <w:p w14:paraId="4F6B27D7" w14:textId="77777777" w:rsidR="00C31705" w:rsidRPr="00932E84" w:rsidRDefault="00C31705" w:rsidP="00C31705">
      <w:pPr>
        <w:pStyle w:val="Heading4"/>
        <w:rPr>
          <w:szCs w:val="20"/>
        </w:rPr>
      </w:pPr>
      <w:bookmarkStart w:id="67" w:name="_Web_Interface_Page"/>
      <w:bookmarkEnd w:id="67"/>
      <w:r>
        <w:rPr>
          <w:szCs w:val="20"/>
        </w:rPr>
        <w:t xml:space="preserve">Web </w:t>
      </w:r>
      <w:r w:rsidR="00BB6294">
        <w:rPr>
          <w:szCs w:val="20"/>
        </w:rPr>
        <w:t>Interface</w:t>
      </w:r>
      <w:r>
        <w:rPr>
          <w:szCs w:val="20"/>
        </w:rPr>
        <w:t xml:space="preserve"> Page</w:t>
      </w:r>
    </w:p>
    <w:p w14:paraId="5CE452D2" w14:textId="77777777" w:rsidR="00C31705" w:rsidRDefault="00C31705" w:rsidP="006B0FE2">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3E4A3BD3" w14:textId="77777777" w:rsidR="007D2C84" w:rsidRDefault="00835E90" w:rsidP="006B59B9">
      <w:pPr>
        <w:pStyle w:val="Heading3"/>
      </w:pPr>
      <w:bookmarkStart w:id="68" w:name="_Toc83650880"/>
      <w:r>
        <w:t>Displayed Text</w:t>
      </w:r>
      <w:bookmarkEnd w:id="68"/>
    </w:p>
    <w:p w14:paraId="40E5D8F5" w14:textId="77777777" w:rsidR="00865CF1" w:rsidRPr="00F31FA0" w:rsidRDefault="00865CF1" w:rsidP="001F16D5">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4CC0F789" w14:textId="77777777" w:rsidR="00865CF1" w:rsidRPr="00F31FA0" w:rsidRDefault="000F4C60" w:rsidP="006B59B9">
      <w:pPr>
        <w:pStyle w:val="Heading4"/>
      </w:pPr>
      <w:bookmarkStart w:id="69" w:name="_Capitalization"/>
      <w:bookmarkStart w:id="70" w:name="_Title_Case"/>
      <w:bookmarkEnd w:id="69"/>
      <w:bookmarkEnd w:id="70"/>
      <w:r>
        <w:t>Title Case</w:t>
      </w:r>
    </w:p>
    <w:p w14:paraId="21E51604" w14:textId="77777777" w:rsidR="00251909" w:rsidRPr="003E4EBC" w:rsidRDefault="00251909" w:rsidP="00251909">
      <w:pPr>
        <w:pStyle w:val="SLCUnorderedlist"/>
        <w:numPr>
          <w:ilvl w:val="0"/>
          <w:numId w:val="0"/>
        </w:numPr>
      </w:pPr>
      <w:bookmarkStart w:id="71" w:name="_Brand_Names"/>
      <w:bookmarkStart w:id="72" w:name="_Brand_and_Product"/>
      <w:bookmarkEnd w:id="71"/>
      <w:bookmarkEnd w:id="72"/>
      <w:r>
        <w:t>When title case should be used (e.g. parameter descriptions), e</w:t>
      </w:r>
      <w:r w:rsidRPr="003E4EBC">
        <w:t xml:space="preserve">very word </w:t>
      </w:r>
      <w:r>
        <w:t>should be capitalized, except for</w:t>
      </w:r>
      <w:r w:rsidRPr="003E4EBC">
        <w:t>:</w:t>
      </w:r>
    </w:p>
    <w:p w14:paraId="6C8A69B9" w14:textId="77777777" w:rsidR="00251909" w:rsidRDefault="00251909" w:rsidP="00251909">
      <w:pPr>
        <w:pStyle w:val="SLCUnorderedlist"/>
      </w:pPr>
      <w:r>
        <w:t>Articles (a, an, the)</w:t>
      </w:r>
    </w:p>
    <w:p w14:paraId="1506C8FC" w14:textId="77777777" w:rsidR="00251909" w:rsidRDefault="00251909" w:rsidP="00251909">
      <w:pPr>
        <w:pStyle w:val="SLCUnorderedlist"/>
      </w:pPr>
      <w:r>
        <w:t>Coordinating conjunctions (and, but, for, etc.)</w:t>
      </w:r>
    </w:p>
    <w:p w14:paraId="405918E1" w14:textId="77777777" w:rsidR="00251909" w:rsidRDefault="00251909" w:rsidP="00251909">
      <w:pPr>
        <w:pStyle w:val="SLCUnorderedlist"/>
      </w:pPr>
      <w:r>
        <w:t xml:space="preserve">Prepositions </w:t>
      </w:r>
      <w:r w:rsidR="0090009E">
        <w:t xml:space="preserve">of three letters or less </w:t>
      </w:r>
      <w:r>
        <w:t>(at, by, to, etc.)</w:t>
      </w:r>
    </w:p>
    <w:p w14:paraId="351C4575" w14:textId="77777777" w:rsidR="00251909" w:rsidRDefault="00251909" w:rsidP="00251909">
      <w:pPr>
        <w:pStyle w:val="SLCUnorderedlist"/>
      </w:pPr>
      <w:r>
        <w:lastRenderedPageBreak/>
        <w:t>Words representing a unit of measure, brand, etc.: For these the official capitalization must be applied.</w:t>
      </w:r>
    </w:p>
    <w:p w14:paraId="18A16B8E" w14:textId="77777777" w:rsidR="00797E41" w:rsidRDefault="00797E41" w:rsidP="006B59B9">
      <w:pPr>
        <w:pStyle w:val="Heading4"/>
      </w:pPr>
      <w:r>
        <w:t xml:space="preserve">Brand </w:t>
      </w:r>
      <w:r w:rsidR="00721339">
        <w:t xml:space="preserve">and Product </w:t>
      </w:r>
      <w:r>
        <w:t>Names</w:t>
      </w:r>
    </w:p>
    <w:p w14:paraId="03A7D618" w14:textId="77777777" w:rsidR="007D2C84" w:rsidRDefault="00797E41" w:rsidP="001F16D5">
      <w:pPr>
        <w:pStyle w:val="SLCUnorderedlist"/>
      </w:pPr>
      <w:r>
        <w:t xml:space="preserve">Brand </w:t>
      </w:r>
      <w:r w:rsidR="00721339">
        <w:t xml:space="preserve">or product </w:t>
      </w:r>
      <w:r>
        <w:t>names must use their official capitalization.</w:t>
      </w:r>
    </w:p>
    <w:p w14:paraId="58CD1056" w14:textId="77777777" w:rsidR="00797E41" w:rsidRDefault="00797E41" w:rsidP="006B59B9">
      <w:pPr>
        <w:pStyle w:val="Heading4"/>
      </w:pPr>
      <w:bookmarkStart w:id="73" w:name="_Unnecessary_Information"/>
      <w:bookmarkStart w:id="74" w:name="_Acronyms_and_Initialisms"/>
      <w:bookmarkEnd w:id="73"/>
      <w:bookmarkEnd w:id="74"/>
      <w:r>
        <w:t>Acronyms and Initialisms</w:t>
      </w:r>
    </w:p>
    <w:p w14:paraId="4DF8A73B" w14:textId="77777777" w:rsidR="007D2C84" w:rsidRDefault="007D2C84" w:rsidP="001F16D5">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5734632A" w14:textId="77777777" w:rsidR="007D2C84" w:rsidRPr="00D6564E" w:rsidRDefault="00F42CE5" w:rsidP="001F16D5">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0FCD2F35" w14:textId="77777777" w:rsidR="007D2C84" w:rsidRDefault="007D2C84" w:rsidP="007D2C84">
      <w:pPr>
        <w:autoSpaceDE w:val="0"/>
        <w:autoSpaceDN w:val="0"/>
        <w:adjustRightInd w:val="0"/>
        <w:spacing w:after="0" w:line="240" w:lineRule="auto"/>
        <w:ind w:left="360"/>
      </w:pPr>
    </w:p>
    <w:tbl>
      <w:tblPr>
        <w:tblStyle w:val="PlainTable21"/>
        <w:tblW w:w="3089" w:type="pct"/>
        <w:tblInd w:w="284" w:type="dxa"/>
        <w:tblLook w:val="04A0" w:firstRow="1" w:lastRow="0" w:firstColumn="1" w:lastColumn="0" w:noHBand="0" w:noVBand="1"/>
      </w:tblPr>
      <w:tblGrid>
        <w:gridCol w:w="1985"/>
        <w:gridCol w:w="4110"/>
      </w:tblGrid>
      <w:tr w:rsidR="007D2C84" w:rsidRPr="005B25A1" w14:paraId="00C133CC" w14:textId="77777777" w:rsidTr="001F16D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98BBC6"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372" w:type="pct"/>
            <w:noWrap/>
            <w:hideMark/>
          </w:tcPr>
          <w:p w14:paraId="77688B9E"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6A9DF377"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EECD54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372" w:type="pct"/>
            <w:noWrap/>
            <w:hideMark/>
          </w:tcPr>
          <w:p w14:paraId="2EBED92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415E7C35"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891FE3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372" w:type="pct"/>
            <w:noWrap/>
            <w:hideMark/>
          </w:tcPr>
          <w:p w14:paraId="23D1C425"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3B74EB5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0CFE30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372" w:type="pct"/>
            <w:noWrap/>
            <w:hideMark/>
          </w:tcPr>
          <w:p w14:paraId="224490D4"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618F445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F74FF5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372" w:type="pct"/>
            <w:noWrap/>
            <w:hideMark/>
          </w:tcPr>
          <w:p w14:paraId="167354F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7F48045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03DE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372" w:type="pct"/>
            <w:noWrap/>
            <w:hideMark/>
          </w:tcPr>
          <w:p w14:paraId="7119A12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15E726E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08DC9B23"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372" w:type="pct"/>
            <w:noWrap/>
            <w:hideMark/>
          </w:tcPr>
          <w:p w14:paraId="1238537A"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4A6984BD"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FCCD6A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372" w:type="pct"/>
            <w:noWrap/>
            <w:hideMark/>
          </w:tcPr>
          <w:p w14:paraId="50543B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311C76AA"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D16108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372" w:type="pct"/>
            <w:noWrap/>
            <w:hideMark/>
          </w:tcPr>
          <w:p w14:paraId="62855BB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54A0606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C0122E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372" w:type="pct"/>
            <w:noWrap/>
            <w:hideMark/>
          </w:tcPr>
          <w:p w14:paraId="42A5259A"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1B9601FD"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7A053D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372" w:type="pct"/>
            <w:noWrap/>
            <w:hideMark/>
          </w:tcPr>
          <w:p w14:paraId="4CBD774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3AB51D46"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64D711E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372" w:type="pct"/>
            <w:noWrap/>
            <w:hideMark/>
          </w:tcPr>
          <w:p w14:paraId="29D7110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37FA8748"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130D73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372" w:type="pct"/>
            <w:noWrap/>
            <w:hideMark/>
          </w:tcPr>
          <w:p w14:paraId="59BCB863"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27DEA135"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1249C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372" w:type="pct"/>
            <w:noWrap/>
            <w:hideMark/>
          </w:tcPr>
          <w:p w14:paraId="14915E6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0A166A49"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2DB2C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372" w:type="pct"/>
            <w:noWrap/>
            <w:hideMark/>
          </w:tcPr>
          <w:p w14:paraId="4D3F225F"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576C5CEF"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18F828D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372" w:type="pct"/>
            <w:noWrap/>
            <w:hideMark/>
          </w:tcPr>
          <w:p w14:paraId="0343B466"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0BF0CCD3"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3361949"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372" w:type="pct"/>
            <w:noWrap/>
            <w:hideMark/>
          </w:tcPr>
          <w:p w14:paraId="7D74FBE7"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17C39E4A"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2FEE708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372" w:type="pct"/>
            <w:noWrap/>
            <w:hideMark/>
          </w:tcPr>
          <w:p w14:paraId="695FB58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1E2E8290"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469C30B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372" w:type="pct"/>
            <w:noWrap/>
            <w:hideMark/>
          </w:tcPr>
          <w:p w14:paraId="71066A7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708C6CA3" w14:textId="77777777" w:rsidTr="001F16D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79539E8F"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372" w:type="pct"/>
            <w:noWrap/>
            <w:hideMark/>
          </w:tcPr>
          <w:p w14:paraId="17F6C265"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244A313C" w14:textId="77777777" w:rsidTr="001F16D5">
        <w:trPr>
          <w:trHeight w:val="300"/>
        </w:trPr>
        <w:tc>
          <w:tcPr>
            <w:cnfStyle w:val="001000000000" w:firstRow="0" w:lastRow="0" w:firstColumn="1" w:lastColumn="0" w:oddVBand="0" w:evenVBand="0" w:oddHBand="0" w:evenHBand="0" w:firstRowFirstColumn="0" w:firstRowLastColumn="0" w:lastRowFirstColumn="0" w:lastRowLastColumn="0"/>
            <w:tcW w:w="1628" w:type="pct"/>
            <w:noWrap/>
            <w:hideMark/>
          </w:tcPr>
          <w:p w14:paraId="5630A22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372" w:type="pct"/>
            <w:noWrap/>
            <w:hideMark/>
          </w:tcPr>
          <w:p w14:paraId="22C96C3D"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4D4F92CD"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6C13A87"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0BFB1AC" w14:textId="77777777" w:rsidR="00C874C9" w:rsidRPr="009A4B7D" w:rsidRDefault="00C874C9" w:rsidP="00B3109B">
            <w:r w:rsidRPr="009A4B7D">
              <w:rPr>
                <w:b/>
                <w:noProof/>
              </w:rPr>
              <w:t>Note</w:t>
            </w:r>
            <w:r w:rsidRPr="009A4B7D">
              <w:rPr>
                <w:noProof/>
              </w:rPr>
              <w:t>:</w:t>
            </w:r>
          </w:p>
        </w:tc>
        <w:tc>
          <w:tcPr>
            <w:tcW w:w="8647" w:type="dxa"/>
          </w:tcPr>
          <w:p w14:paraId="550FB5E0" w14:textId="77777777" w:rsidR="00C874C9" w:rsidRPr="009A4B7D" w:rsidRDefault="00C874C9" w:rsidP="001F16D5">
            <w:pPr>
              <w:pStyle w:val="SLCTabletext"/>
              <w:spacing w:after="0"/>
              <w:ind w:left="357" w:firstLine="68"/>
            </w:pPr>
            <w:r>
              <w:t>Units of measure are subject to specific casing.</w:t>
            </w:r>
          </w:p>
        </w:tc>
      </w:tr>
    </w:tbl>
    <w:p w14:paraId="4DEF1E6A" w14:textId="77777777" w:rsidR="0083215A" w:rsidRDefault="0083215A" w:rsidP="006B59B9">
      <w:pPr>
        <w:pStyle w:val="Heading3"/>
      </w:pPr>
      <w:bookmarkStart w:id="75" w:name="_Unnecessary_Information_1"/>
      <w:bookmarkStart w:id="76" w:name="_Parameter_Description_and"/>
      <w:bookmarkStart w:id="77" w:name="_Toc83650881"/>
      <w:bookmarkEnd w:id="75"/>
      <w:bookmarkEnd w:id="76"/>
      <w:r>
        <w:t>Parameters</w:t>
      </w:r>
      <w:bookmarkEnd w:id="77"/>
    </w:p>
    <w:p w14:paraId="696EAC63" w14:textId="77777777" w:rsidR="00E57D5F" w:rsidRDefault="00E57D5F" w:rsidP="00E57D5F">
      <w:pPr>
        <w:pStyle w:val="Heading4"/>
      </w:pPr>
      <w:bookmarkStart w:id="78" w:name="_Parameter_Description_and_1"/>
      <w:bookmarkEnd w:id="78"/>
      <w:r>
        <w:t>Parameter Description and Values</w:t>
      </w:r>
    </w:p>
    <w:p w14:paraId="55D830AC" w14:textId="77777777" w:rsidR="00E57D5F" w:rsidRDefault="00E57D5F" w:rsidP="001F16D5">
      <w:pPr>
        <w:pStyle w:val="SLCUnorderedlist"/>
      </w:pPr>
      <w:r>
        <w:t xml:space="preserve">Values like ‘True/False’ must be avoided. Rephrase the parameter description if necessary. For example, instead of defining a parameter with description “Manual Mode” and possible values ‘True” </w:t>
      </w:r>
      <w:r>
        <w:lastRenderedPageBreak/>
        <w:t xml:space="preserve">and “False”, </w:t>
      </w:r>
      <w:r w:rsidR="006F4514">
        <w:t>it is</w:t>
      </w:r>
      <w:r>
        <w:t xml:space="preserve"> considered better practice to use the description “Switch Mode” and values “Automatic” and “Manual”.</w:t>
      </w:r>
    </w:p>
    <w:p w14:paraId="61D0271A" w14:textId="77777777" w:rsidR="0083215A" w:rsidRDefault="0083215A" w:rsidP="0083215A">
      <w:pPr>
        <w:pStyle w:val="Heading4"/>
      </w:pPr>
      <w:bookmarkStart w:id="79" w:name="_Buttons"/>
      <w:bookmarkStart w:id="80" w:name="_Unit_of_Measure"/>
      <w:bookmarkEnd w:id="79"/>
      <w:bookmarkEnd w:id="80"/>
      <w:r>
        <w:t>Unit of Measure</w:t>
      </w:r>
    </w:p>
    <w:p w14:paraId="0978EA83" w14:textId="77777777" w:rsidR="00185F40" w:rsidRDefault="0083215A" w:rsidP="00C67B81">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7EC963CD" w14:textId="77777777" w:rsidR="0083215A" w:rsidRDefault="0083215A" w:rsidP="0083215A">
      <w:pPr>
        <w:pStyle w:val="Heading4"/>
      </w:pPr>
      <w:bookmarkStart w:id="81" w:name="_Value_Range"/>
      <w:bookmarkEnd w:id="81"/>
      <w:r>
        <w:t>Value Range</w:t>
      </w:r>
    </w:p>
    <w:p w14:paraId="0F06A2DE" w14:textId="77777777" w:rsidR="0083215A" w:rsidRDefault="0083215A" w:rsidP="001F16D5">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0CA2C7A3" w14:textId="77777777" w:rsidR="0083215A" w:rsidRDefault="00721339" w:rsidP="0083215A">
      <w:pPr>
        <w:pStyle w:val="Heading4"/>
      </w:pPr>
      <w:bookmarkStart w:id="82" w:name="_Date_and_Time"/>
      <w:bookmarkEnd w:id="82"/>
      <w:r>
        <w:t>Date and Time Values</w:t>
      </w:r>
    </w:p>
    <w:p w14:paraId="5BD17967" w14:textId="77777777" w:rsidR="0083215A" w:rsidRDefault="0083215A" w:rsidP="001F16D5">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0E2B3F4F" w14:textId="77777777" w:rsidR="0083215A" w:rsidRDefault="0083215A" w:rsidP="0083215A">
      <w:pPr>
        <w:pStyle w:val="Heading4"/>
      </w:pPr>
      <w:bookmarkStart w:id="83" w:name="_Exceptional_States_1"/>
      <w:bookmarkEnd w:id="83"/>
      <w:r>
        <w:t>Exceptional States</w:t>
      </w:r>
    </w:p>
    <w:p w14:paraId="2C2879D7" w14:textId="77777777" w:rsidR="0083215A" w:rsidRDefault="0083215A" w:rsidP="001F16D5">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27D6F32A" w14:textId="77777777" w:rsidR="0083215A" w:rsidRDefault="0083215A" w:rsidP="0083215A">
      <w:pPr>
        <w:pStyle w:val="Heading4"/>
      </w:pPr>
      <w:bookmarkStart w:id="84" w:name="_Parameter_Tooltip_1"/>
      <w:bookmarkStart w:id="85" w:name="_Tooltips"/>
      <w:bookmarkEnd w:id="84"/>
      <w:bookmarkEnd w:id="85"/>
      <w:r>
        <w:t>Tooltip</w:t>
      </w:r>
      <w:r w:rsidR="008162B8">
        <w:t>s</w:t>
      </w:r>
    </w:p>
    <w:p w14:paraId="7C3B65B9" w14:textId="77777777" w:rsidR="007559AB" w:rsidRPr="007559AB" w:rsidRDefault="0083215A" w:rsidP="001F16D5">
      <w:pPr>
        <w:pStyle w:val="SLCUnorderedlist"/>
      </w:pPr>
      <w:r>
        <w:t>All displayed parameters must have a meaningful smart tag (tooltip).</w:t>
      </w:r>
    </w:p>
    <w:p w14:paraId="0DBA77C0" w14:textId="77777777" w:rsidR="000A22DE" w:rsidRDefault="000A22DE" w:rsidP="000A22DE">
      <w:pPr>
        <w:pStyle w:val="Heading4"/>
      </w:pPr>
      <w:bookmarkStart w:id="86" w:name="_Buttons_1"/>
      <w:bookmarkStart w:id="87" w:name="_Column_Header_Options"/>
      <w:bookmarkEnd w:id="86"/>
      <w:bookmarkEnd w:id="87"/>
      <w:r>
        <w:t>Octet Values</w:t>
      </w:r>
    </w:p>
    <w:p w14:paraId="4590B8DF" w14:textId="77777777" w:rsidR="000A22DE" w:rsidRPr="007559AB" w:rsidRDefault="000A22DE" w:rsidP="000A22DE">
      <w:pPr>
        <w:pStyle w:val="SLCUnorderedlist"/>
      </w:pPr>
      <w:r>
        <w:t>Octet values should be implemented as bit rate.</w:t>
      </w:r>
    </w:p>
    <w:p w14:paraId="5C111EB9" w14:textId="77777777" w:rsidR="000A22DE" w:rsidRDefault="000A22DE" w:rsidP="000A22DE">
      <w:pPr>
        <w:pStyle w:val="Heading4"/>
      </w:pPr>
      <w:r>
        <w:t>Error Counter Values</w:t>
      </w:r>
    </w:p>
    <w:p w14:paraId="17D485A3" w14:textId="77777777" w:rsidR="000A22DE" w:rsidRPr="007559AB" w:rsidRDefault="000A22DE" w:rsidP="000A22DE">
      <w:pPr>
        <w:pStyle w:val="SLCUnorderedlist"/>
      </w:pPr>
      <w:r>
        <w:t>Error Counters should be made available as a rate value.</w:t>
      </w:r>
    </w:p>
    <w:p w14:paraId="4F177D4E" w14:textId="77777777" w:rsidR="00284E78" w:rsidRDefault="00284E78" w:rsidP="00284E78">
      <w:pPr>
        <w:pStyle w:val="Heading3"/>
      </w:pPr>
      <w:bookmarkStart w:id="88" w:name="_Toc83650882"/>
      <w:r>
        <w:t>Tables</w:t>
      </w:r>
      <w:bookmarkEnd w:id="88"/>
    </w:p>
    <w:p w14:paraId="532EF0ED" w14:textId="77777777" w:rsidR="00284E78" w:rsidRDefault="00284E78" w:rsidP="00284E78">
      <w:pPr>
        <w:pStyle w:val="Heading4"/>
      </w:pPr>
      <w:bookmarkStart w:id="89" w:name="_Column_Description"/>
      <w:bookmarkStart w:id="90" w:name="_Column_Names"/>
      <w:bookmarkEnd w:id="89"/>
      <w:bookmarkEnd w:id="90"/>
      <w:r>
        <w:t>Column Names</w:t>
      </w:r>
    </w:p>
    <w:p w14:paraId="4ADD9AE6" w14:textId="77777777" w:rsidR="00284E78" w:rsidRPr="007F6EEE" w:rsidRDefault="00284E78" w:rsidP="001F16D5">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8C4B7D" w14:textId="77777777" w:rsidR="00284E78" w:rsidRPr="00D7482E" w:rsidRDefault="00284E78" w:rsidP="00284E78">
      <w:pPr>
        <w:pStyle w:val="Heading4"/>
      </w:pPr>
      <w:bookmarkStart w:id="91" w:name="_Column_Descriptions"/>
      <w:bookmarkEnd w:id="91"/>
      <w:r>
        <w:t>Column Descriptions</w:t>
      </w:r>
    </w:p>
    <w:p w14:paraId="4B38BD65" w14:textId="77777777" w:rsidR="00284E78" w:rsidRDefault="00284E78" w:rsidP="001F16D5">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5AC6B45D" w14:textId="77777777" w:rsidR="00284E78" w:rsidRPr="007F6EEE" w:rsidRDefault="00284E78" w:rsidP="00284E78">
      <w:pPr>
        <w:pStyle w:val="Heading4"/>
      </w:pPr>
      <w:bookmarkStart w:id="92" w:name="_Column_Header_Options_1"/>
      <w:bookmarkEnd w:id="92"/>
      <w:r>
        <w:t>Column Header Options</w:t>
      </w:r>
    </w:p>
    <w:p w14:paraId="14024A79" w14:textId="77777777" w:rsidR="00284E78" w:rsidRPr="00284E78" w:rsidRDefault="00284E78" w:rsidP="001F16D5">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36EFD302" w14:textId="77777777" w:rsidR="003A235C" w:rsidRDefault="003A235C" w:rsidP="006B59B9">
      <w:pPr>
        <w:pStyle w:val="Heading3"/>
      </w:pPr>
      <w:bookmarkStart w:id="93" w:name="_Buttons_2"/>
      <w:bookmarkStart w:id="94" w:name="_Toc83650883"/>
      <w:bookmarkEnd w:id="93"/>
      <w:r>
        <w:lastRenderedPageBreak/>
        <w:t>Buttons</w:t>
      </w:r>
      <w:bookmarkEnd w:id="94"/>
    </w:p>
    <w:p w14:paraId="297EBF68" w14:textId="77777777" w:rsidR="004A570C" w:rsidRDefault="004A570C" w:rsidP="001F16D5">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7E81BDC9" w14:textId="77777777" w:rsidR="007E4064" w:rsidRDefault="007E4064" w:rsidP="007E4064">
      <w:pPr>
        <w:pStyle w:val="Heading3"/>
        <w:autoSpaceDE w:val="0"/>
        <w:autoSpaceDN w:val="0"/>
        <w:adjustRightInd w:val="0"/>
      </w:pPr>
      <w:bookmarkStart w:id="95" w:name="_ToggleButtons_1"/>
      <w:bookmarkStart w:id="96" w:name="_Toc83650884"/>
      <w:bookmarkEnd w:id="95"/>
      <w:r>
        <w:t>Toggle</w:t>
      </w:r>
      <w:r w:rsidR="006831F7">
        <w:t xml:space="preserve"> B</w:t>
      </w:r>
      <w:r>
        <w:t>uttons</w:t>
      </w:r>
      <w:bookmarkEnd w:id="96"/>
    </w:p>
    <w:p w14:paraId="525AD363" w14:textId="77777777" w:rsidR="007E4064" w:rsidRPr="004A570C" w:rsidRDefault="007E4064" w:rsidP="001F16D5">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016C511D" w14:textId="77777777" w:rsidR="003A235C" w:rsidRDefault="003A235C" w:rsidP="006B59B9">
      <w:pPr>
        <w:pStyle w:val="Heading3"/>
      </w:pPr>
      <w:bookmarkStart w:id="97" w:name="_Toc83650885"/>
      <w:r w:rsidRPr="00AB05AA">
        <w:t>Page</w:t>
      </w:r>
      <w:r w:rsidR="006831F7">
        <w:t xml:space="preserve"> B</w:t>
      </w:r>
      <w:r w:rsidRPr="00AB05AA">
        <w:t>uttons</w:t>
      </w:r>
      <w:bookmarkEnd w:id="97"/>
    </w:p>
    <w:p w14:paraId="33707856" w14:textId="77777777" w:rsidR="00B76836" w:rsidRDefault="00B76836" w:rsidP="006B59B9">
      <w:pPr>
        <w:pStyle w:val="Heading4"/>
      </w:pPr>
      <w:bookmarkStart w:id="98" w:name="_PageButton_Dimensions"/>
      <w:bookmarkEnd w:id="98"/>
      <w:r>
        <w:t>Page</w:t>
      </w:r>
      <w:r w:rsidR="006831F7">
        <w:t xml:space="preserve"> B</w:t>
      </w:r>
      <w:r>
        <w:t xml:space="preserve">utton </w:t>
      </w:r>
      <w:r w:rsidR="006831F7">
        <w:t>Dimensions</w:t>
      </w:r>
    </w:p>
    <w:p w14:paraId="7CC55AEC" w14:textId="77777777" w:rsidR="00B76836" w:rsidRPr="00276771" w:rsidRDefault="00B76836" w:rsidP="001F16D5">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3A3E19B7" w14:textId="77777777" w:rsidR="00B76836" w:rsidRPr="00276771" w:rsidRDefault="00B76836" w:rsidP="006B59B9">
      <w:pPr>
        <w:pStyle w:val="Heading4"/>
      </w:pPr>
      <w:bookmarkStart w:id="99" w:name="_PageButton_Labels"/>
      <w:bookmarkEnd w:id="99"/>
      <w:r>
        <w:t>Page</w:t>
      </w:r>
      <w:r w:rsidR="006831F7">
        <w:t xml:space="preserve"> B</w:t>
      </w:r>
      <w:r>
        <w:t xml:space="preserve">utton </w:t>
      </w:r>
      <w:r w:rsidR="006831F7">
        <w:t>L</w:t>
      </w:r>
      <w:r>
        <w:t>abels</w:t>
      </w:r>
    </w:p>
    <w:p w14:paraId="7B6D5B04" w14:textId="77777777" w:rsidR="00762262" w:rsidRDefault="00762262" w:rsidP="001F16D5">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2D49AAFB" w14:textId="77777777" w:rsidR="00B76836" w:rsidRDefault="00B76836" w:rsidP="00B76836">
      <w:pPr>
        <w:pStyle w:val="Heading4"/>
      </w:pPr>
      <w:bookmarkStart w:id="100" w:name="_PageButton_Content"/>
      <w:bookmarkEnd w:id="100"/>
      <w:r>
        <w:t>Page</w:t>
      </w:r>
      <w:r w:rsidR="006831F7">
        <w:t xml:space="preserve"> B</w:t>
      </w:r>
      <w:r>
        <w:t>utton Content</w:t>
      </w:r>
    </w:p>
    <w:p w14:paraId="7E3122D7" w14:textId="77777777" w:rsidR="00B76836" w:rsidRDefault="00B76836" w:rsidP="001F16D5">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3E129322" w14:textId="77777777" w:rsidR="005F19CC" w:rsidRDefault="00B76836" w:rsidP="001F16D5">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69A35119" w14:textId="77777777" w:rsidR="007E4064" w:rsidRDefault="007E4064" w:rsidP="007E4064">
      <w:pPr>
        <w:pStyle w:val="Heading3"/>
      </w:pPr>
      <w:bookmarkStart w:id="101" w:name="_ToggleButtons"/>
      <w:bookmarkStart w:id="102" w:name="_Values"/>
      <w:bookmarkStart w:id="103" w:name="_Progress_Bars"/>
      <w:bookmarkStart w:id="104" w:name="_Toc83650886"/>
      <w:bookmarkEnd w:id="101"/>
      <w:bookmarkEnd w:id="102"/>
      <w:bookmarkEnd w:id="103"/>
      <w:r>
        <w:t>Progress Bar</w:t>
      </w:r>
      <w:r w:rsidR="008162B8">
        <w:t>s</w:t>
      </w:r>
      <w:bookmarkEnd w:id="104"/>
    </w:p>
    <w:p w14:paraId="396B0C71" w14:textId="77777777" w:rsidR="007E4064" w:rsidRDefault="00BD5ABA" w:rsidP="001F16D5">
      <w:pPr>
        <w:pStyle w:val="SLCUnorderedlist"/>
      </w:pPr>
      <w:r>
        <w:t xml:space="preserve">In case </w:t>
      </w:r>
      <w:r w:rsidR="007E4064">
        <w:t>an operation can take a long time to complete, the use of a progress bar should be considered.</w:t>
      </w:r>
    </w:p>
    <w:p w14:paraId="5AC91527" w14:textId="77777777" w:rsidR="00844754" w:rsidRDefault="00762262" w:rsidP="006B59B9">
      <w:pPr>
        <w:pStyle w:val="Heading2"/>
      </w:pPr>
      <w:bookmarkStart w:id="105" w:name="_Toc473038455"/>
      <w:bookmarkStart w:id="106" w:name="_Toc473038456"/>
      <w:bookmarkStart w:id="107" w:name="_Toc473038463"/>
      <w:bookmarkStart w:id="108" w:name="_Toc473038464"/>
      <w:bookmarkStart w:id="109" w:name="_Toc473038778"/>
      <w:bookmarkStart w:id="110" w:name="_Toc473038782"/>
      <w:bookmarkStart w:id="111" w:name="_Toc473038783"/>
      <w:bookmarkStart w:id="112" w:name="_Toc473038785"/>
      <w:bookmarkStart w:id="113" w:name="_Toc473038787"/>
      <w:bookmarkStart w:id="114" w:name="_Toc473038788"/>
      <w:bookmarkStart w:id="115" w:name="_Toc473038789"/>
      <w:bookmarkStart w:id="116" w:name="_Toc473038790"/>
      <w:bookmarkStart w:id="117" w:name="_Toc473038791"/>
      <w:bookmarkStart w:id="118" w:name="_Toc473038793"/>
      <w:bookmarkStart w:id="119" w:name="_Toc473038796"/>
      <w:bookmarkStart w:id="120" w:name="_Toc473038798"/>
      <w:bookmarkStart w:id="121" w:name="_Toc473038799"/>
      <w:bookmarkStart w:id="122" w:name="_Toc473038800"/>
      <w:bookmarkStart w:id="123" w:name="_Toc473038804"/>
      <w:bookmarkStart w:id="124" w:name="_Toc473038808"/>
      <w:bookmarkStart w:id="125" w:name="_Toc473038810"/>
      <w:bookmarkStart w:id="126" w:name="_Toc473038814"/>
      <w:bookmarkStart w:id="127" w:name="_Toc473038815"/>
      <w:bookmarkStart w:id="128" w:name="_Toc8365088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Monitoring</w:t>
      </w:r>
      <w:bookmarkEnd w:id="128"/>
    </w:p>
    <w:p w14:paraId="6F3D6BA8" w14:textId="77777777" w:rsidR="003A235C" w:rsidRPr="008706C5" w:rsidRDefault="003A235C" w:rsidP="006B59B9">
      <w:pPr>
        <w:pStyle w:val="Heading3"/>
      </w:pPr>
      <w:bookmarkStart w:id="129" w:name="_Trending"/>
      <w:bookmarkStart w:id="130" w:name="_Toc83650888"/>
      <w:bookmarkEnd w:id="129"/>
      <w:r w:rsidRPr="008706C5">
        <w:t>Trending</w:t>
      </w:r>
      <w:bookmarkEnd w:id="130"/>
    </w:p>
    <w:p w14:paraId="2257FADA" w14:textId="77777777" w:rsidR="003A235C" w:rsidRDefault="003A235C" w:rsidP="001F16D5">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243F498D" w14:textId="77777777" w:rsidR="003A235C" w:rsidRDefault="003A235C" w:rsidP="001F16D5">
      <w:pPr>
        <w:pStyle w:val="SLCUnorderedlist"/>
      </w:pPr>
      <w:r>
        <w:t>Make sure no redundant trending can be set on parameters.</w:t>
      </w:r>
    </w:p>
    <w:p w14:paraId="2AF55D39" w14:textId="77777777" w:rsidR="003A235C" w:rsidRDefault="003A235C" w:rsidP="001F16D5">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2206139F" w14:textId="77777777" w:rsidR="007D2C84" w:rsidRPr="008706C5" w:rsidRDefault="007D2C84" w:rsidP="006B59B9">
      <w:pPr>
        <w:pStyle w:val="Heading3"/>
      </w:pPr>
      <w:bookmarkStart w:id="131" w:name="_Alarming"/>
      <w:bookmarkStart w:id="132" w:name="_Toc83650889"/>
      <w:bookmarkEnd w:id="131"/>
      <w:r w:rsidRPr="008706C5">
        <w:lastRenderedPageBreak/>
        <w:t>Alarming</w:t>
      </w:r>
      <w:bookmarkEnd w:id="132"/>
    </w:p>
    <w:p w14:paraId="5E2B9247" w14:textId="77777777" w:rsidR="007D2C84" w:rsidRDefault="007D2C84" w:rsidP="001F16D5">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48978DA0" w14:textId="77777777" w:rsidR="007D2C84" w:rsidRDefault="007D2C84" w:rsidP="001F16D5">
      <w:pPr>
        <w:pStyle w:val="SLCUnorderedlist"/>
      </w:pPr>
      <w:r>
        <w:t>Make sure no redundant alarms can be set on parameters.</w:t>
      </w:r>
    </w:p>
    <w:p w14:paraId="7921192D" w14:textId="77777777" w:rsidR="007D2C84" w:rsidRDefault="007D2C84" w:rsidP="001F16D5">
      <w:pPr>
        <w:pStyle w:val="SLCUnorderedlist"/>
      </w:pPr>
      <w:r>
        <w:t xml:space="preserve">If applicable, default values should be provided for the different severity levels. </w:t>
      </w:r>
    </w:p>
    <w:p w14:paraId="05CFBC53" w14:textId="77777777" w:rsidR="007D2C84" w:rsidRDefault="007D2C84" w:rsidP="001F16D5">
      <w:pPr>
        <w:pStyle w:val="SLCUnorderedlist"/>
      </w:pPr>
      <w:r w:rsidRPr="00245BEE">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0D788210" w14:textId="77777777" w:rsidR="00B00D25" w:rsidRDefault="003A235C" w:rsidP="006B59B9">
      <w:pPr>
        <w:pStyle w:val="Heading2"/>
      </w:pPr>
      <w:bookmarkStart w:id="133" w:name="_Toc83650890"/>
      <w:r>
        <w:t>Protocol</w:t>
      </w:r>
      <w:bookmarkEnd w:id="133"/>
    </w:p>
    <w:p w14:paraId="63226558" w14:textId="77777777" w:rsidR="000B6B49" w:rsidRDefault="000B6B49" w:rsidP="006B59B9">
      <w:pPr>
        <w:pStyle w:val="Heading3"/>
      </w:pPr>
      <w:bookmarkStart w:id="134" w:name="_API"/>
      <w:bookmarkStart w:id="135" w:name="_Toc83650891"/>
      <w:bookmarkEnd w:id="134"/>
      <w:r>
        <w:t>API</w:t>
      </w:r>
      <w:bookmarkEnd w:id="135"/>
    </w:p>
    <w:p w14:paraId="3996D063" w14:textId="77777777" w:rsidR="003841A3" w:rsidRDefault="00E57D5F" w:rsidP="006B59B9">
      <w:pPr>
        <w:pStyle w:val="Heading4"/>
      </w:pPr>
      <w:bookmarkStart w:id="136" w:name="_Vendor"/>
      <w:bookmarkEnd w:id="136"/>
      <w:r>
        <w:t>Device</w:t>
      </w:r>
      <w:r w:rsidR="00FF23EE">
        <w:t xml:space="preserve"> API</w:t>
      </w:r>
    </w:p>
    <w:p w14:paraId="69C5439F" w14:textId="77777777" w:rsidR="002F282C" w:rsidRDefault="000B6B49" w:rsidP="001F16D5">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FC02CE9" w14:textId="77777777" w:rsidR="003841A3" w:rsidRDefault="003841A3" w:rsidP="006B59B9">
      <w:pPr>
        <w:pStyle w:val="Heading4"/>
      </w:pPr>
      <w:bookmarkStart w:id="137" w:name="_DataMiner"/>
      <w:bookmarkEnd w:id="137"/>
      <w:r>
        <w:t>DataMiner</w:t>
      </w:r>
      <w:r w:rsidR="00FF23EE">
        <w:t xml:space="preserve"> API</w:t>
      </w:r>
    </w:p>
    <w:p w14:paraId="1A87D40B" w14:textId="77777777" w:rsidR="002F282C" w:rsidRDefault="002F282C" w:rsidP="001F16D5">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67DE64F6" w14:textId="77777777" w:rsidR="002F282C" w:rsidRDefault="002F282C" w:rsidP="006B59B9">
      <w:pPr>
        <w:pStyle w:val="Heading3"/>
      </w:pPr>
      <w:bookmarkStart w:id="138" w:name="_Communication"/>
      <w:bookmarkStart w:id="139" w:name="_Toc83650892"/>
      <w:bookmarkEnd w:id="138"/>
      <w:r>
        <w:t>Communication</w:t>
      </w:r>
      <w:bookmarkEnd w:id="139"/>
    </w:p>
    <w:p w14:paraId="59D42FB2" w14:textId="77777777" w:rsidR="008C6556" w:rsidRDefault="000642E7" w:rsidP="001F16D5">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3C36A2F2" w14:textId="77777777" w:rsidR="008C6556" w:rsidRDefault="008C6556" w:rsidP="006B59B9">
      <w:pPr>
        <w:pStyle w:val="Heading3"/>
      </w:pPr>
      <w:bookmarkStart w:id="140" w:name="_Toc83650893"/>
      <w:r w:rsidRPr="006C357C">
        <w:t>Logic</w:t>
      </w:r>
      <w:bookmarkEnd w:id="140"/>
    </w:p>
    <w:p w14:paraId="1715EB3E" w14:textId="77777777" w:rsidR="00D40955" w:rsidRPr="007F6EEE" w:rsidRDefault="00871EBA" w:rsidP="006B59B9">
      <w:pPr>
        <w:pStyle w:val="Heading4"/>
      </w:pPr>
      <w:bookmarkStart w:id="141" w:name="_Fragmenting_Operations"/>
      <w:bookmarkEnd w:id="141"/>
      <w:r>
        <w:t>Operation</w:t>
      </w:r>
      <w:r w:rsidR="007D1611">
        <w:t xml:space="preserve"> Duration</w:t>
      </w:r>
    </w:p>
    <w:p w14:paraId="3EEE6E62" w14:textId="77777777" w:rsidR="008C6556" w:rsidRDefault="008C6556" w:rsidP="001F16D5">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6DA5BBA4"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5C0D7CAB" w14:textId="77777777" w:rsidR="000111EA" w:rsidRPr="00A022D0" w:rsidRDefault="000111EA" w:rsidP="00D21301">
            <w:pPr>
              <w:spacing w:after="160"/>
            </w:pPr>
            <w:r w:rsidRPr="00A022D0">
              <w:rPr>
                <w:b/>
                <w:noProof/>
              </w:rPr>
              <w:t>Note</w:t>
            </w:r>
            <w:r w:rsidRPr="00A022D0">
              <w:rPr>
                <w:noProof/>
              </w:rPr>
              <w:t>:</w:t>
            </w:r>
          </w:p>
        </w:tc>
        <w:tc>
          <w:tcPr>
            <w:tcW w:w="8456" w:type="dxa"/>
          </w:tcPr>
          <w:p w14:paraId="0C748883" w14:textId="77777777" w:rsidR="000111EA" w:rsidRPr="00A022D0" w:rsidRDefault="000111EA" w:rsidP="00D324A5">
            <w:pPr>
              <w:pStyle w:val="SLCBodytext"/>
              <w:spacing w:after="16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0A1C694F" w14:textId="77777777" w:rsidR="00871EBA" w:rsidRDefault="00871EBA" w:rsidP="006B59B9">
      <w:pPr>
        <w:pStyle w:val="Heading4"/>
      </w:pPr>
      <w:bookmarkStart w:id="142" w:name="_Operation_Execution_Delay"/>
      <w:bookmarkEnd w:id="142"/>
      <w:r>
        <w:t>Operation Execution Delay</w:t>
      </w:r>
    </w:p>
    <w:p w14:paraId="7F00B05F" w14:textId="77777777" w:rsidR="008C6556" w:rsidRDefault="008C6556" w:rsidP="001F16D5">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587B20F3" w14:textId="77777777" w:rsidR="00081443" w:rsidRDefault="00D40955" w:rsidP="006B59B9">
      <w:pPr>
        <w:pStyle w:val="Heading4"/>
      </w:pPr>
      <w:bookmarkStart w:id="143" w:name="_Operation_Progress_Indication"/>
      <w:bookmarkStart w:id="144" w:name="_Value_Update_Verification"/>
      <w:bookmarkEnd w:id="143"/>
      <w:bookmarkEnd w:id="144"/>
      <w:r>
        <w:t xml:space="preserve">Value </w:t>
      </w:r>
      <w:r w:rsidR="00050E73">
        <w:t>Update Verification</w:t>
      </w:r>
    </w:p>
    <w:p w14:paraId="06ABEE9C" w14:textId="77777777" w:rsidR="000E0ADA" w:rsidRDefault="000E0ADA" w:rsidP="001F16D5">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0CED9278" w14:textId="77777777" w:rsidR="00652AC1" w:rsidRDefault="00D16A02" w:rsidP="006B59B9">
      <w:pPr>
        <w:pStyle w:val="Heading4"/>
      </w:pPr>
      <w:bookmarkStart w:id="145" w:name="_Protocol_Threads"/>
      <w:bookmarkEnd w:id="145"/>
      <w:r>
        <w:lastRenderedPageBreak/>
        <w:t>Protocol Threads</w:t>
      </w:r>
    </w:p>
    <w:p w14:paraId="1118B720" w14:textId="77777777" w:rsidR="008C6556" w:rsidRDefault="008C6556" w:rsidP="001F16D5">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7C35FC92" w14:textId="77777777" w:rsidR="00753963" w:rsidRDefault="00753963" w:rsidP="006B59B9">
      <w:pPr>
        <w:pStyle w:val="Heading3"/>
      </w:pPr>
      <w:bookmarkStart w:id="146" w:name="_Toc473038824"/>
      <w:bookmarkStart w:id="147" w:name="_Toc83650894"/>
      <w:bookmarkEnd w:id="146"/>
      <w:r>
        <w:t>Timers</w:t>
      </w:r>
      <w:bookmarkEnd w:id="147"/>
    </w:p>
    <w:p w14:paraId="3E2764DA" w14:textId="77777777" w:rsidR="007F2741" w:rsidRDefault="007F2741" w:rsidP="006B59B9">
      <w:pPr>
        <w:pStyle w:val="Heading4"/>
      </w:pPr>
      <w:bookmarkStart w:id="148" w:name="_Number_of_Timers"/>
      <w:bookmarkEnd w:id="148"/>
      <w:r>
        <w:t>Number of Timers</w:t>
      </w:r>
    </w:p>
    <w:p w14:paraId="0854C3C2" w14:textId="77777777" w:rsidR="007F2741" w:rsidRDefault="007F2741" w:rsidP="001F16D5">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36E6A4AC" w14:textId="77777777" w:rsidR="007F2741" w:rsidRDefault="002B78AB" w:rsidP="006B59B9">
      <w:pPr>
        <w:pStyle w:val="Heading4"/>
      </w:pPr>
      <w:bookmarkStart w:id="149" w:name="_Timer_Speeds"/>
      <w:bookmarkStart w:id="150" w:name="_Default_Timer_Speeds"/>
      <w:bookmarkEnd w:id="149"/>
      <w:bookmarkEnd w:id="150"/>
      <w:r>
        <w:t xml:space="preserve">Default </w:t>
      </w:r>
      <w:r w:rsidR="007F2741">
        <w:t>Timer Speeds</w:t>
      </w:r>
    </w:p>
    <w:p w14:paraId="494820FE" w14:textId="77777777" w:rsidR="000B6B49" w:rsidRPr="0042126A" w:rsidRDefault="000B6B49" w:rsidP="001F16D5">
      <w:pPr>
        <w:pStyle w:val="SLCUnorderedlist"/>
      </w:pPr>
      <w:r w:rsidRPr="0042126A">
        <w:t xml:space="preserve">Unless otherwise specified by the TAM, the following default timer speeds </w:t>
      </w:r>
      <w:r>
        <w:t>must</w:t>
      </w:r>
      <w:r w:rsidRPr="0042126A">
        <w:t xml:space="preserve"> be used:</w:t>
      </w:r>
    </w:p>
    <w:p w14:paraId="6F268730" w14:textId="77777777" w:rsidR="000B6B49" w:rsidRPr="0042126A" w:rsidRDefault="000B6B49" w:rsidP="001F16D5">
      <w:pPr>
        <w:pStyle w:val="SLCOrderedlist"/>
        <w:numPr>
          <w:ilvl w:val="0"/>
          <w:numId w:val="32"/>
        </w:numPr>
        <w:ind w:left="567" w:hanging="283"/>
      </w:pPr>
      <w:r>
        <w:t>A</w:t>
      </w:r>
      <w:r w:rsidRPr="0042126A">
        <w:t>larm and status parameters: 10 seconds</w:t>
      </w:r>
      <w:r w:rsidR="00BE0CC4">
        <w:t>.</w:t>
      </w:r>
    </w:p>
    <w:p w14:paraId="341D3140" w14:textId="77777777" w:rsidR="000B6B49" w:rsidRPr="0042126A" w:rsidRDefault="000B6B49" w:rsidP="001F16D5">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5EF744FB" w14:textId="77777777" w:rsidR="00656CA8" w:rsidRDefault="000B6B49" w:rsidP="001F16D5">
      <w:pPr>
        <w:pStyle w:val="SLCOrderedlist"/>
      </w:pPr>
      <w:r>
        <w:t>S</w:t>
      </w:r>
      <w:r w:rsidRPr="0042126A">
        <w:t>tatic data: 1 hour</w:t>
      </w:r>
      <w:r w:rsidR="00BE0CC4">
        <w:t>.</w:t>
      </w:r>
    </w:p>
    <w:p w14:paraId="4F1E3E21" w14:textId="77777777" w:rsidR="00656CA8" w:rsidRDefault="00656CA8" w:rsidP="001F16D5">
      <w:pPr>
        <w:pStyle w:val="SLCOrderedlist"/>
      </w:pPr>
      <w:r>
        <w:t>Each timer must have a default interval of 75 (ms).</w:t>
      </w:r>
    </w:p>
    <w:p w14:paraId="564255DF" w14:textId="77777777" w:rsidR="002B78AB" w:rsidRDefault="002B78AB" w:rsidP="006B59B9">
      <w:pPr>
        <w:pStyle w:val="Heading4"/>
      </w:pPr>
      <w:bookmarkStart w:id="151" w:name="_Timer_Speed_Restrictions"/>
      <w:bookmarkEnd w:id="151"/>
      <w:r>
        <w:t>Timer Speed Restrictions</w:t>
      </w:r>
    </w:p>
    <w:p w14:paraId="49E53CB4" w14:textId="77777777" w:rsidR="007F2741" w:rsidRDefault="00291BFA" w:rsidP="001F16D5">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7A56A66B" w14:textId="77777777" w:rsidR="00DD79DD" w:rsidRDefault="00DD79DD" w:rsidP="001F16D5">
      <w:pPr>
        <w:pStyle w:val="SLCUnorderedlist"/>
      </w:pPr>
      <w:r>
        <w:t>The set timer time must not exceed 24 days.</w:t>
      </w:r>
    </w:p>
    <w:p w14:paraId="693B5FB0" w14:textId="77777777" w:rsidR="00486310" w:rsidRDefault="00010CCF" w:rsidP="006B59B9">
      <w:pPr>
        <w:pStyle w:val="Heading4"/>
      </w:pPr>
      <w:bookmarkStart w:id="152" w:name="_Starting/Stopping_Timers"/>
      <w:bookmarkEnd w:id="152"/>
      <w:r>
        <w:t>Starting/Stopping Timers</w:t>
      </w:r>
    </w:p>
    <w:p w14:paraId="25D2D6DA" w14:textId="77777777" w:rsidR="00E77B53" w:rsidRDefault="001344D5" w:rsidP="001F16D5">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248942F6" w14:textId="77777777" w:rsidR="000342A2" w:rsidRDefault="000342A2" w:rsidP="000342A2">
      <w:pPr>
        <w:pStyle w:val="Heading4"/>
      </w:pPr>
      <w:bookmarkStart w:id="153" w:name="_Timer_Content"/>
      <w:bookmarkEnd w:id="153"/>
      <w:r>
        <w:t>Timer Content</w:t>
      </w:r>
    </w:p>
    <w:p w14:paraId="40DAA212" w14:textId="77777777" w:rsidR="00680F53" w:rsidRDefault="000342A2" w:rsidP="001F16D5">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1E886A0D" w14:textId="77777777" w:rsidR="00680F53" w:rsidRDefault="00680F53" w:rsidP="006B59B9">
      <w:pPr>
        <w:pStyle w:val="Heading3"/>
      </w:pPr>
      <w:bookmarkStart w:id="154" w:name="_Toc83650895"/>
      <w:r>
        <w:t>DVE</w:t>
      </w:r>
      <w:bookmarkEnd w:id="154"/>
    </w:p>
    <w:p w14:paraId="72594292" w14:textId="77777777" w:rsidR="003A1F07" w:rsidRDefault="003A1F07" w:rsidP="006B59B9">
      <w:pPr>
        <w:pStyle w:val="Heading4"/>
      </w:pPr>
      <w:bookmarkStart w:id="155" w:name="_DVE_Names"/>
      <w:bookmarkEnd w:id="155"/>
      <w:r>
        <w:t>DVE Names</w:t>
      </w:r>
    </w:p>
    <w:p w14:paraId="655BD0AD" w14:textId="77777777" w:rsidR="00922BD8" w:rsidRDefault="00680F53" w:rsidP="001F16D5">
      <w:pPr>
        <w:pStyle w:val="SLCUnorderedlist"/>
      </w:pPr>
      <w:r>
        <w:t>The name of a DVE protocol should be constructed as follows: Mother Protocol Name – Product Name.</w:t>
      </w:r>
    </w:p>
    <w:p w14:paraId="0E615D95" w14:textId="77777777" w:rsidR="003A1F07" w:rsidRDefault="003A1F07" w:rsidP="006B59B9">
      <w:pPr>
        <w:pStyle w:val="Heading4"/>
      </w:pPr>
      <w:bookmarkStart w:id="156" w:name="_DVE_Export_Rules"/>
      <w:bookmarkEnd w:id="156"/>
      <w:r>
        <w:lastRenderedPageBreak/>
        <w:t>DVE Export Rules</w:t>
      </w:r>
    </w:p>
    <w:p w14:paraId="484FE3B6" w14:textId="77777777" w:rsidR="00382FDA" w:rsidRDefault="00680F53" w:rsidP="001F16D5">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3BDF9B01" w14:textId="77777777" w:rsidR="003A1F07" w:rsidRDefault="003A1F07" w:rsidP="006B59B9">
      <w:pPr>
        <w:pStyle w:val="Heading4"/>
      </w:pPr>
      <w:bookmarkStart w:id="157" w:name="_DVE_Child_Element"/>
      <w:bookmarkEnd w:id="157"/>
      <w:r>
        <w:t>DVE Chil</w:t>
      </w:r>
      <w:r w:rsidR="00E04D54">
        <w:t>d</w:t>
      </w:r>
      <w:r>
        <w:t xml:space="preserve"> Element De</w:t>
      </w:r>
      <w:r w:rsidR="00E04D54">
        <w:t>letion</w:t>
      </w:r>
    </w:p>
    <w:p w14:paraId="0C4A3FB2" w14:textId="77777777" w:rsidR="00680F53" w:rsidRPr="006B59B9" w:rsidRDefault="00922BD8" w:rsidP="001F16D5">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177A4A56" w14:textId="77777777" w:rsidR="00680F53" w:rsidRDefault="00680F53" w:rsidP="006B59B9">
      <w:pPr>
        <w:pStyle w:val="Heading3"/>
      </w:pPr>
      <w:bookmarkStart w:id="158" w:name="_Toc83650896"/>
      <w:r>
        <w:t>Tables</w:t>
      </w:r>
      <w:bookmarkEnd w:id="158"/>
    </w:p>
    <w:p w14:paraId="49828156" w14:textId="77777777" w:rsidR="007113EF" w:rsidRDefault="00A4157C" w:rsidP="006B59B9">
      <w:pPr>
        <w:pStyle w:val="Heading4"/>
      </w:pPr>
      <w:bookmarkStart w:id="159" w:name="_Primary_Keys"/>
      <w:bookmarkEnd w:id="159"/>
      <w:r>
        <w:t>P</w:t>
      </w:r>
      <w:r w:rsidR="007113EF">
        <w:t xml:space="preserve">rimary </w:t>
      </w:r>
      <w:r>
        <w:t>K</w:t>
      </w:r>
      <w:r w:rsidR="007113EF">
        <w:t>eys</w:t>
      </w:r>
    </w:p>
    <w:p w14:paraId="2EA88DA5" w14:textId="77777777" w:rsidR="009C722D" w:rsidRDefault="00613E11" w:rsidP="001F16D5">
      <w:pPr>
        <w:pStyle w:val="SLCUnorderedlist"/>
      </w:pPr>
      <w:bookmarkStart w:id="160" w:name="_Primary_Key_Column"/>
      <w:bookmarkEnd w:id="160"/>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134EBEC6" w14:textId="77777777" w:rsidR="003A1F07" w:rsidRDefault="009C722D" w:rsidP="001F16D5">
      <w:pPr>
        <w:pStyle w:val="SLCUnorderedlist"/>
      </w:pPr>
      <w:bookmarkStart w:id="161" w:name="_Primary_Key_Value"/>
      <w:bookmarkEnd w:id="161"/>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4EF95E83" w14:textId="77777777" w:rsidR="004B5594" w:rsidRDefault="004B5594" w:rsidP="001F16D5">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4FABA45A" w14:textId="77777777" w:rsidR="00F31FA0" w:rsidRDefault="00F31FA0" w:rsidP="001F16D5">
      <w:pPr>
        <w:pStyle w:val="SLCUnorderedlist"/>
      </w:pPr>
      <w:r>
        <w:t>Backslashes are not allowed in the primary keys because M</w:t>
      </w:r>
      <w:r w:rsidR="003902E8">
        <w:t>y</w:t>
      </w:r>
      <w:r>
        <w:t xml:space="preserve">SQL does not allow </w:t>
      </w:r>
      <w:r w:rsidR="00656F13">
        <w:t>these</w:t>
      </w:r>
      <w:r>
        <w:t>.</w:t>
      </w:r>
    </w:p>
    <w:p w14:paraId="06CCE598" w14:textId="77777777" w:rsidR="007113EF" w:rsidRDefault="004C7C26" w:rsidP="006B59B9">
      <w:pPr>
        <w:pStyle w:val="Heading4"/>
      </w:pPr>
      <w:bookmarkStart w:id="162" w:name="_Display_Keys"/>
      <w:bookmarkEnd w:id="162"/>
      <w:r>
        <w:t>Display Keys</w:t>
      </w:r>
    </w:p>
    <w:p w14:paraId="7D90A3F9" w14:textId="77777777" w:rsidR="00613E11" w:rsidRDefault="007113EF" w:rsidP="001F16D5">
      <w:pPr>
        <w:pStyle w:val="SLCUnorderedlist"/>
      </w:pPr>
      <w:bookmarkStart w:id="163" w:name="_Display_Key_Column"/>
      <w:bookmarkEnd w:id="163"/>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30EF8AA8" w14:textId="77777777" w:rsidR="00613E11" w:rsidRDefault="00613E11" w:rsidP="001F16D5">
      <w:pPr>
        <w:pStyle w:val="SLCUnorderedlist"/>
      </w:pPr>
      <w:bookmarkStart w:id="164" w:name="_Display_Key_Definition"/>
      <w:bookmarkEnd w:id="164"/>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70A72AF7" w14:textId="77777777" w:rsidR="00613E11" w:rsidRDefault="00613E11" w:rsidP="001F16D5">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58284110" w14:textId="77777777" w:rsidR="00135A6E" w:rsidRDefault="00E24C47" w:rsidP="006B59B9">
      <w:pPr>
        <w:pStyle w:val="Heading4"/>
      </w:pPr>
      <w:bookmarkStart w:id="165" w:name="_Key_Column_Description"/>
      <w:bookmarkEnd w:id="165"/>
      <w:r>
        <w:t>Key</w:t>
      </w:r>
      <w:r w:rsidR="00135A6E">
        <w:t xml:space="preserve"> Column </w:t>
      </w:r>
      <w:r w:rsidR="00AC0FEE">
        <w:t>Description</w:t>
      </w:r>
    </w:p>
    <w:p w14:paraId="1B54DC0E" w14:textId="77777777" w:rsidR="00135A6E" w:rsidRDefault="00135A6E" w:rsidP="001F16D5">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218AC560" w14:textId="77777777" w:rsidR="007113EF" w:rsidRDefault="007113EF" w:rsidP="006B59B9">
      <w:pPr>
        <w:pStyle w:val="Heading4"/>
      </w:pPr>
      <w:bookmarkStart w:id="166" w:name="_Data_Handling"/>
      <w:bookmarkEnd w:id="166"/>
      <w:r>
        <w:t>Data Handling</w:t>
      </w:r>
    </w:p>
    <w:p w14:paraId="63C2C7DE" w14:textId="77777777" w:rsidR="00680F53" w:rsidRDefault="00680F53" w:rsidP="001F16D5">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427A813D" w14:textId="77777777" w:rsidR="007E3599" w:rsidRDefault="00680F53" w:rsidP="001F16D5">
      <w:pPr>
        <w:pStyle w:val="SLCBodytext"/>
        <w:ind w:left="284"/>
      </w:pPr>
      <w:r>
        <w:lastRenderedPageBreak/>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9611" w:type="dxa"/>
        <w:tblInd w:w="284" w:type="dxa"/>
        <w:tblCellMar>
          <w:top w:w="57" w:type="dxa"/>
          <w:left w:w="57" w:type="dxa"/>
          <w:bottom w:w="57" w:type="dxa"/>
          <w:right w:w="57" w:type="dxa"/>
        </w:tblCellMar>
        <w:tblLook w:val="0400" w:firstRow="0" w:lastRow="0" w:firstColumn="0" w:lastColumn="0" w:noHBand="0" w:noVBand="1"/>
      </w:tblPr>
      <w:tblGrid>
        <w:gridCol w:w="1276"/>
        <w:gridCol w:w="8335"/>
      </w:tblGrid>
      <w:tr w:rsidR="00765B49" w:rsidRPr="00A022D0" w14:paraId="28814378"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0BCE915" w14:textId="77777777" w:rsidR="00765B49" w:rsidRPr="00A022D0" w:rsidRDefault="00765B49" w:rsidP="00D21301">
            <w:pPr>
              <w:spacing w:after="160"/>
            </w:pPr>
            <w:r w:rsidRPr="00A022D0">
              <w:rPr>
                <w:b/>
                <w:noProof/>
              </w:rPr>
              <w:t>Note</w:t>
            </w:r>
            <w:r w:rsidRPr="00A022D0">
              <w:rPr>
                <w:noProof/>
              </w:rPr>
              <w:t>:</w:t>
            </w:r>
          </w:p>
        </w:tc>
        <w:tc>
          <w:tcPr>
            <w:tcW w:w="8335" w:type="dxa"/>
          </w:tcPr>
          <w:p w14:paraId="1A46C85C" w14:textId="77777777" w:rsidR="00765B49" w:rsidRPr="00A022D0" w:rsidRDefault="00765B49" w:rsidP="00D324A5">
            <w:pPr>
              <w:pStyle w:val="SLCBodytext"/>
              <w:rPr>
                <w:noProof/>
              </w:rPr>
            </w:pPr>
            <w:r>
              <w:t>For tables filled in by a QAction, code is necessary to remove the old data, e.g. via FillArray, RemoveRow.</w:t>
            </w:r>
          </w:p>
        </w:tc>
      </w:tr>
    </w:tbl>
    <w:p w14:paraId="02062877" w14:textId="77777777" w:rsidR="001F16D5" w:rsidRPr="004D7B32" w:rsidRDefault="001F16D5" w:rsidP="001F16D5">
      <w:pPr>
        <w:pStyle w:val="ListParagraph"/>
        <w:spacing w:before="160"/>
        <w:ind w:left="284"/>
        <w:rPr>
          <w:rStyle w:val="SLCBold"/>
        </w:rPr>
      </w:pPr>
      <w:r w:rsidRPr="004D7B32">
        <w:rPr>
          <w:rStyle w:val="SLCBold"/>
        </w:rPr>
        <w:t>Previous data comparison</w:t>
      </w:r>
    </w:p>
    <w:p w14:paraId="414B16DA" w14:textId="77777777" w:rsidR="001F16D5" w:rsidRDefault="001F16D5" w:rsidP="001F16D5">
      <w:pPr>
        <w:pStyle w:val="SLCBodytext"/>
        <w:ind w:left="284"/>
      </w:pPr>
      <w:r>
        <w:t>Sometimes users need to know about items that are no longer present compared to a previous polling of the table data (e.g. missing transport streams, services, processes, DVEs, etc.). In this case, the items that are no longer present must not be automatically removed. The table should indicate which entries are no longer available.</w:t>
      </w:r>
    </w:p>
    <w:p w14:paraId="78B876D2" w14:textId="77777777" w:rsidR="001F16D5" w:rsidRDefault="001F16D5" w:rsidP="001F16D5">
      <w:pPr>
        <w:spacing w:line="240" w:lineRule="auto"/>
        <w:ind w:left="284"/>
        <w:jc w:val="left"/>
      </w:pPr>
      <w:r>
        <w:t>This should be implemented as follows:</w:t>
      </w:r>
    </w:p>
    <w:p w14:paraId="57B34E06" w14:textId="77777777" w:rsidR="001F16D5" w:rsidRPr="00E558AA" w:rsidRDefault="001F16D5" w:rsidP="001F16D5">
      <w:pPr>
        <w:pStyle w:val="SLCUnorderedlist"/>
        <w:numPr>
          <w:ilvl w:val="1"/>
          <w:numId w:val="21"/>
        </w:numPr>
        <w:rPr>
          <w:rFonts w:ascii="Calibri" w:hAnsi="Calibri" w:cs="Times New Roman"/>
        </w:rPr>
      </w:pPr>
      <w:r>
        <w:t xml:space="preserve">Add a PageButton </w:t>
      </w:r>
      <w:r w:rsidRPr="00F47701">
        <w:t>“[Table Name] Config</w:t>
      </w:r>
      <w:r>
        <w:t>…” above the table that contains:</w:t>
      </w:r>
    </w:p>
    <w:p w14:paraId="14C52036" w14:textId="77777777" w:rsidR="001F16D5" w:rsidRPr="00E558AA" w:rsidRDefault="001F16D5" w:rsidP="001F16D5">
      <w:pPr>
        <w:pStyle w:val="SLCUnorderedlist"/>
        <w:numPr>
          <w:ilvl w:val="2"/>
          <w:numId w:val="21"/>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69717DE6" w14:textId="77777777" w:rsidR="001F16D5" w:rsidRDefault="001F16D5" w:rsidP="001F16D5">
      <w:pPr>
        <w:pStyle w:val="SLCUnorderedlist"/>
        <w:numPr>
          <w:ilvl w:val="2"/>
          <w:numId w:val="21"/>
        </w:numPr>
      </w:pPr>
      <w:r>
        <w:t>A button “Remove All [Content Type]” to remove all missing or old entries.</w:t>
      </w:r>
    </w:p>
    <w:p w14:paraId="41F7C8EE" w14:textId="77777777" w:rsidR="001F16D5" w:rsidRDefault="001F16D5" w:rsidP="001F16D5">
      <w:pPr>
        <w:pStyle w:val="SLCUnorderedlist"/>
        <w:numPr>
          <w:ilvl w:val="2"/>
          <w:numId w:val="21"/>
        </w:numPr>
      </w:pPr>
      <w:r>
        <w:t>Table:</w:t>
      </w:r>
    </w:p>
    <w:p w14:paraId="59E42D46" w14:textId="77777777" w:rsidR="001F16D5" w:rsidRDefault="001F16D5" w:rsidP="001F16D5">
      <w:pPr>
        <w:pStyle w:val="SLCUnorderedlist"/>
        <w:numPr>
          <w:ilvl w:val="3"/>
          <w:numId w:val="21"/>
        </w:numPr>
      </w:pPr>
      <w:r>
        <w:t>A column containing buttons to remove a missing entry.</w:t>
      </w:r>
    </w:p>
    <w:p w14:paraId="21A9B5F7" w14:textId="77777777" w:rsidR="001F16D5" w:rsidRPr="004D7B32" w:rsidRDefault="001F16D5" w:rsidP="001F16D5">
      <w:pPr>
        <w:ind w:left="284"/>
        <w:rPr>
          <w:rStyle w:val="SLCBold"/>
        </w:rPr>
      </w:pPr>
      <w:r w:rsidRPr="004D7B32">
        <w:rPr>
          <w:rStyle w:val="SLCBold"/>
        </w:rPr>
        <w:t>Infinitely growing amount of data</w:t>
      </w:r>
    </w:p>
    <w:p w14:paraId="06B68EEA" w14:textId="77777777" w:rsidR="001F16D5" w:rsidRDefault="001F16D5" w:rsidP="001F16D5">
      <w:pPr>
        <w:pStyle w:val="SLCBodytext"/>
        <w:ind w:left="284"/>
      </w:pPr>
      <w:r>
        <w:t>Another possible scenario is that entries keep being added to a table (e.g. data pushed from an external third-party component to DataMiner, such as SNMP traps). In this case, the protocol must provide a means to automatically limit the size of the table. However, care must be taken to not remove entries that are still valid and of interest to the user (e.g. only remove cleared traps, old information events, etc.).</w:t>
      </w:r>
      <w:r w:rsidRPr="007E3599">
        <w:t xml:space="preserve"> </w:t>
      </w:r>
    </w:p>
    <w:p w14:paraId="249553BE" w14:textId="77777777" w:rsidR="001F16D5" w:rsidRDefault="001F16D5" w:rsidP="001F16D5">
      <w:pPr>
        <w:spacing w:line="240" w:lineRule="auto"/>
        <w:ind w:left="284"/>
        <w:jc w:val="left"/>
      </w:pPr>
      <w:r>
        <w:t>Implementation based on maximum number of rows and/or maximum time to keep:</w:t>
      </w:r>
    </w:p>
    <w:p w14:paraId="0FBA645C" w14:textId="77777777" w:rsidR="001F16D5" w:rsidRDefault="001F16D5" w:rsidP="001F16D5">
      <w:pPr>
        <w:pStyle w:val="SLCUnorderedlist"/>
        <w:numPr>
          <w:ilvl w:val="1"/>
          <w:numId w:val="21"/>
        </w:numPr>
      </w:pPr>
      <w:r>
        <w:t>Add a PageButton “[Table Name] Config…” above the table that contains:</w:t>
      </w:r>
    </w:p>
    <w:p w14:paraId="7CA8EA12" w14:textId="77777777" w:rsidR="001F16D5" w:rsidRDefault="001F16D5" w:rsidP="001F16D5">
      <w:pPr>
        <w:pStyle w:val="SLCUnorderedlist"/>
        <w:numPr>
          <w:ilvl w:val="2"/>
          <w:numId w:val="21"/>
        </w:numPr>
      </w:pPr>
      <w:r>
        <w:t>A toggle button “Max Table Size” (On/Off, default: On)</w:t>
      </w:r>
    </w:p>
    <w:p w14:paraId="7728ADC5" w14:textId="77777777" w:rsidR="001F16D5" w:rsidRDefault="001F16D5" w:rsidP="001F16D5">
      <w:pPr>
        <w:pStyle w:val="SLCUnorderedlist"/>
        <w:numPr>
          <w:ilvl w:val="2"/>
          <w:numId w:val="21"/>
        </w:numPr>
      </w:pPr>
      <w:r>
        <w:t>A parameter to define the maximum allowed number of rows. (Provide a well-chosen default value).</w:t>
      </w:r>
    </w:p>
    <w:p w14:paraId="6E9F5ADF" w14:textId="77777777" w:rsidR="001F16D5" w:rsidRDefault="001F16D5" w:rsidP="001F16D5">
      <w:pPr>
        <w:pStyle w:val="SLCUnorderedlist"/>
        <w:numPr>
          <w:ilvl w:val="2"/>
          <w:numId w:val="21"/>
        </w:numPr>
      </w:pPr>
      <w:r>
        <w:t xml:space="preserve">A parameter to define the maximum time to keep. (Provide a well-chosen default value.) </w:t>
      </w:r>
    </w:p>
    <w:tbl>
      <w:tblPr>
        <w:tblStyle w:val="PlainTable23"/>
        <w:tblW w:w="8087" w:type="dxa"/>
        <w:tblInd w:w="1418" w:type="dxa"/>
        <w:tblCellMar>
          <w:top w:w="57" w:type="dxa"/>
          <w:left w:w="57" w:type="dxa"/>
          <w:bottom w:w="57" w:type="dxa"/>
          <w:right w:w="57" w:type="dxa"/>
        </w:tblCellMar>
        <w:tblLook w:val="0400" w:firstRow="0" w:lastRow="0" w:firstColumn="0" w:lastColumn="0" w:noHBand="0" w:noVBand="1"/>
      </w:tblPr>
      <w:tblGrid>
        <w:gridCol w:w="1276"/>
        <w:gridCol w:w="6811"/>
      </w:tblGrid>
      <w:tr w:rsidR="001D59C7" w:rsidRPr="00A022D0" w14:paraId="1C7BFCBE"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26E0409" w14:textId="77777777" w:rsidR="000E60F1" w:rsidRPr="00A022D0" w:rsidRDefault="000E60F1" w:rsidP="00D21301">
            <w:pPr>
              <w:spacing w:after="160"/>
            </w:pPr>
            <w:r w:rsidRPr="00A022D0">
              <w:rPr>
                <w:b/>
                <w:noProof/>
              </w:rPr>
              <w:t>Note</w:t>
            </w:r>
            <w:r w:rsidRPr="00A022D0">
              <w:rPr>
                <w:noProof/>
              </w:rPr>
              <w:t>:</w:t>
            </w:r>
          </w:p>
        </w:tc>
        <w:tc>
          <w:tcPr>
            <w:tcW w:w="6811" w:type="dxa"/>
          </w:tcPr>
          <w:p w14:paraId="019DC42F" w14:textId="77777777" w:rsidR="000E60F1" w:rsidRPr="00A022D0" w:rsidRDefault="001D59C7" w:rsidP="00D21301">
            <w:pPr>
              <w:pStyle w:val="SLCBodytext"/>
              <w:rPr>
                <w:noProof/>
              </w:rPr>
            </w:pPr>
            <w:r>
              <w:t>In this case, the table must contain a column that holds the time (in descending sort order).</w:t>
            </w:r>
          </w:p>
        </w:tc>
      </w:tr>
    </w:tbl>
    <w:p w14:paraId="5B9BCB4E" w14:textId="77777777" w:rsidR="00EE73EC" w:rsidRDefault="00993D61" w:rsidP="006B59B9">
      <w:pPr>
        <w:pStyle w:val="Heading4"/>
      </w:pPr>
      <w:bookmarkStart w:id="167" w:name="_Integrity_Constraints"/>
      <w:bookmarkEnd w:id="167"/>
      <w:r>
        <w:t>Integrity Constraints</w:t>
      </w:r>
    </w:p>
    <w:p w14:paraId="02D36337" w14:textId="77777777" w:rsidR="00680F53" w:rsidRDefault="00680F53" w:rsidP="001F16D5">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0291F81F" w14:textId="77777777" w:rsidR="00733E23" w:rsidRDefault="00733E23" w:rsidP="006B59B9">
      <w:pPr>
        <w:pStyle w:val="Heading4"/>
      </w:pPr>
      <w:bookmarkStart w:id="168" w:name="_Preserve_State_Option"/>
      <w:bookmarkEnd w:id="168"/>
      <w:r>
        <w:t>Preserve State Option</w:t>
      </w:r>
    </w:p>
    <w:p w14:paraId="34E86726" w14:textId="77777777" w:rsidR="00680F53" w:rsidRDefault="00680F53" w:rsidP="001F16D5">
      <w:pPr>
        <w:pStyle w:val="SLCUnorderedlist"/>
      </w:pPr>
      <w:r>
        <w:t>The use of the “preserve state” option on table columns should be avoided, as this option requires significantly more processing.</w:t>
      </w:r>
    </w:p>
    <w:p w14:paraId="52C9FBE2" w14:textId="77777777" w:rsidR="00680F53" w:rsidRDefault="00680F53" w:rsidP="006B59B9">
      <w:pPr>
        <w:pStyle w:val="Heading3"/>
      </w:pPr>
      <w:bookmarkStart w:id="169" w:name="_Toc83650897"/>
      <w:r>
        <w:lastRenderedPageBreak/>
        <w:t>Parameters</w:t>
      </w:r>
      <w:bookmarkEnd w:id="169"/>
    </w:p>
    <w:p w14:paraId="29D0F28E" w14:textId="77777777" w:rsidR="004548AF" w:rsidRDefault="004548AF" w:rsidP="006B59B9">
      <w:pPr>
        <w:pStyle w:val="Heading4"/>
      </w:pPr>
      <w:bookmarkStart w:id="170" w:name="_Saving_Parameters"/>
      <w:bookmarkEnd w:id="170"/>
      <w:r>
        <w:t>Saving Parameters</w:t>
      </w:r>
    </w:p>
    <w:p w14:paraId="4FF6092D" w14:textId="77777777" w:rsidR="004548AF" w:rsidRDefault="00680F53" w:rsidP="001F16D5">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2CCAEA27" w14:textId="77777777" w:rsidR="006D491C" w:rsidRDefault="006D491C" w:rsidP="006B59B9">
      <w:pPr>
        <w:pStyle w:val="Heading4"/>
      </w:pPr>
      <w:bookmarkStart w:id="171" w:name="_Loading_Parameters_in"/>
      <w:bookmarkEnd w:id="171"/>
      <w:r>
        <w:t>Loading Parameters in SLElement</w:t>
      </w:r>
    </w:p>
    <w:p w14:paraId="7F8595BB" w14:textId="77777777" w:rsidR="002F68E2" w:rsidRDefault="00680F53" w:rsidP="001F16D5">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72" w:name="_Parameter_Unit_of"/>
      <w:bookmarkStart w:id="173" w:name="_Parameter_Value_Range"/>
      <w:bookmarkStart w:id="174" w:name="_Parameters_Holding_Timestamps"/>
      <w:bookmarkStart w:id="175" w:name="_Exceptional_States"/>
      <w:bookmarkStart w:id="176" w:name="_Parameter_Tooltip"/>
      <w:bookmarkEnd w:id="172"/>
      <w:bookmarkEnd w:id="173"/>
      <w:bookmarkEnd w:id="174"/>
      <w:bookmarkEnd w:id="175"/>
      <w:bookmarkEnd w:id="176"/>
    </w:p>
    <w:p w14:paraId="42CE36A5" w14:textId="77777777" w:rsidR="00BF137A" w:rsidRDefault="00F80E71" w:rsidP="006B59B9">
      <w:pPr>
        <w:pStyle w:val="Heading3"/>
      </w:pPr>
      <w:bookmarkStart w:id="177" w:name="_Toc83650898"/>
      <w:r>
        <w:t>QA</w:t>
      </w:r>
      <w:r w:rsidR="00FA0E5C">
        <w:t>ctions</w:t>
      </w:r>
      <w:bookmarkEnd w:id="177"/>
    </w:p>
    <w:p w14:paraId="7C1340C3" w14:textId="77777777" w:rsidR="002B1A70" w:rsidRDefault="00207BAF" w:rsidP="006B59B9">
      <w:pPr>
        <w:pStyle w:val="Heading4"/>
      </w:pPr>
      <w:bookmarkStart w:id="178" w:name="_Functionality"/>
      <w:bookmarkEnd w:id="178"/>
      <w:r>
        <w:t>Functionality</w:t>
      </w:r>
    </w:p>
    <w:p w14:paraId="09A87D77" w14:textId="77777777" w:rsidR="00350B7E" w:rsidRDefault="00350B7E" w:rsidP="001F16D5">
      <w:pPr>
        <w:pStyle w:val="SLCUnorderedlist"/>
      </w:pPr>
      <w:bookmarkStart w:id="179" w:name="_Toc473038841"/>
      <w:bookmarkEnd w:id="179"/>
      <w:r>
        <w:t xml:space="preserve">QActions should only be used when no other protocol constructs are available to implement the desired functionality. </w:t>
      </w:r>
    </w:p>
    <w:p w14:paraId="1FE20531" w14:textId="77777777" w:rsidR="00207BAF" w:rsidRDefault="00207BAF" w:rsidP="006B59B9">
      <w:pPr>
        <w:pStyle w:val="Heading4"/>
      </w:pPr>
      <w:bookmarkStart w:id="180" w:name="_Maintainability"/>
      <w:bookmarkEnd w:id="180"/>
      <w:r>
        <w:t>Maintainability</w:t>
      </w:r>
    </w:p>
    <w:p w14:paraId="3CEDDCCD" w14:textId="77777777" w:rsidR="00927EEF" w:rsidRDefault="00927EEF" w:rsidP="001F16D5">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335"/>
      </w:tblGrid>
      <w:tr w:rsidR="00815905" w:rsidRPr="00A022D0" w14:paraId="14EB994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C3C8090" w14:textId="77777777" w:rsidR="00815905" w:rsidRPr="00A022D0" w:rsidRDefault="00815905" w:rsidP="005F619A">
            <w:pPr>
              <w:spacing w:after="160"/>
            </w:pPr>
            <w:r w:rsidRPr="00A022D0">
              <w:rPr>
                <w:b/>
                <w:noProof/>
              </w:rPr>
              <w:t>Note</w:t>
            </w:r>
            <w:r w:rsidRPr="00A022D0">
              <w:rPr>
                <w:noProof/>
              </w:rPr>
              <w:t>:</w:t>
            </w:r>
          </w:p>
        </w:tc>
        <w:tc>
          <w:tcPr>
            <w:tcW w:w="8335" w:type="dxa"/>
          </w:tcPr>
          <w:p w14:paraId="081CD0DC" w14:textId="77777777" w:rsidR="00815905" w:rsidRPr="00D324A5" w:rsidRDefault="00815905" w:rsidP="001F16D5">
            <w:pPr>
              <w:pStyle w:val="SLCUnorderedlist"/>
              <w:spacing w:after="0"/>
              <w:ind w:left="578" w:hanging="289"/>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54853268" w14:textId="77777777" w:rsidR="00084552" w:rsidRPr="00A022D0" w:rsidRDefault="00084552" w:rsidP="001F16D5">
            <w:pPr>
              <w:pStyle w:val="SLCUnorderedlist"/>
              <w:spacing w:after="0"/>
              <w:ind w:left="578" w:hanging="289"/>
            </w:pPr>
            <w:r>
              <w:t>When a general QAction is used, consider using different namespaces to create logical groups of related functionality.</w:t>
            </w:r>
          </w:p>
        </w:tc>
      </w:tr>
    </w:tbl>
    <w:p w14:paraId="2D62DB15" w14:textId="77777777" w:rsidR="003F7E39" w:rsidRDefault="003F7E39" w:rsidP="007714E0">
      <w:pPr>
        <w:pStyle w:val="ListParagraph"/>
        <w:autoSpaceDE w:val="0"/>
        <w:autoSpaceDN w:val="0"/>
        <w:adjustRightInd w:val="0"/>
        <w:spacing w:after="0" w:line="240" w:lineRule="auto"/>
        <w:jc w:val="left"/>
      </w:pPr>
    </w:p>
    <w:p w14:paraId="447B7C43" w14:textId="77777777" w:rsidR="00207BAF" w:rsidRDefault="00207BAF" w:rsidP="006B59B9">
      <w:pPr>
        <w:pStyle w:val="Heading4"/>
      </w:pPr>
      <w:bookmarkStart w:id="181" w:name="_Robustness"/>
      <w:bookmarkEnd w:id="181"/>
      <w:r>
        <w:t>Robustness</w:t>
      </w:r>
    </w:p>
    <w:p w14:paraId="505AE2B1" w14:textId="77777777" w:rsidR="00E60142" w:rsidRDefault="00E60142" w:rsidP="001F16D5">
      <w:pPr>
        <w:pStyle w:val="SLCUnorderedlist"/>
      </w:pPr>
      <w:r>
        <w:t>Whenever a specific format is expected in a QAction variable, verify the format before using it. If the variable does not match the format, add a log entry.</w:t>
      </w:r>
    </w:p>
    <w:p w14:paraId="49B77DA9" w14:textId="77777777" w:rsidR="00207BAF" w:rsidRDefault="00207BAF" w:rsidP="006B59B9">
      <w:pPr>
        <w:pStyle w:val="Heading4"/>
      </w:pPr>
      <w:bookmarkStart w:id="182" w:name="_Conditional_Execution"/>
      <w:bookmarkEnd w:id="182"/>
      <w:r>
        <w:t>Conditional Execution</w:t>
      </w:r>
    </w:p>
    <w:p w14:paraId="1F5CA2AD" w14:textId="77777777" w:rsidR="00207BAF" w:rsidRPr="007F6EEE" w:rsidRDefault="00207BAF" w:rsidP="001F16D5">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3FD97800" w14:textId="77777777" w:rsidR="00207BAF" w:rsidRPr="003401BA" w:rsidRDefault="00207BAF" w:rsidP="006B59B9">
      <w:pPr>
        <w:pStyle w:val="Heading4"/>
      </w:pPr>
      <w:bookmarkStart w:id="183" w:name="_Localization"/>
      <w:bookmarkEnd w:id="183"/>
      <w:r>
        <w:t>Localization</w:t>
      </w:r>
    </w:p>
    <w:p w14:paraId="14DD77D6" w14:textId="77777777" w:rsidR="0028484D" w:rsidRDefault="00EC19DD" w:rsidP="001F16D5">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0F4B0C6F" w14:textId="77777777" w:rsidR="00E87D10" w:rsidRDefault="00E87D10" w:rsidP="001F16D5">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lastRenderedPageBreak/>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4D28C0EF" w14:textId="77777777" w:rsidR="00BF3EAB" w:rsidRDefault="00E60142" w:rsidP="001F16D5">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1134"/>
        <w:gridCol w:w="8335"/>
      </w:tblGrid>
      <w:tr w:rsidR="00815905" w:rsidRPr="00A022D0" w14:paraId="650F2590"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2F7E7D06" w14:textId="77777777" w:rsidR="00815905" w:rsidRPr="00A022D0" w:rsidRDefault="00815905" w:rsidP="005F619A">
            <w:pPr>
              <w:spacing w:after="160"/>
            </w:pPr>
            <w:r w:rsidRPr="00A022D0">
              <w:rPr>
                <w:b/>
                <w:noProof/>
              </w:rPr>
              <w:t>Note</w:t>
            </w:r>
            <w:r w:rsidRPr="00A022D0">
              <w:rPr>
                <w:noProof/>
              </w:rPr>
              <w:t>:</w:t>
            </w:r>
          </w:p>
        </w:tc>
        <w:tc>
          <w:tcPr>
            <w:tcW w:w="8335" w:type="dxa"/>
          </w:tcPr>
          <w:p w14:paraId="228F0DBF" w14:textId="77777777" w:rsidR="00815905" w:rsidRPr="00A022D0" w:rsidRDefault="002B3C49" w:rsidP="005F619A">
            <w:pPr>
              <w:pStyle w:val="SLCBodytext"/>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1120E29A" w14:textId="77777777" w:rsidR="009D464F" w:rsidRPr="006B59B9" w:rsidRDefault="001A3412" w:rsidP="006B59B9">
      <w:pPr>
        <w:pStyle w:val="Heading4"/>
        <w:rPr>
          <w:rStyle w:val="Heading3Char"/>
        </w:rPr>
      </w:pPr>
      <w:bookmarkStart w:id="184" w:name="_Inter-Process_Communication"/>
      <w:bookmarkEnd w:id="184"/>
      <w:r>
        <w:t>Inter-</w:t>
      </w:r>
      <w:r w:rsidR="00EF65B1">
        <w:t>P</w:t>
      </w:r>
      <w:r>
        <w:t>rocess Communication</w:t>
      </w:r>
    </w:p>
    <w:p w14:paraId="35A1E6E4" w14:textId="77777777" w:rsidR="000B08F1" w:rsidRDefault="000F2B5A" w:rsidP="00BA16B0">
      <w:pPr>
        <w:pStyle w:val="SLCBodytext"/>
      </w:pPr>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1F239478" w14:textId="77777777" w:rsidR="000B08F1" w:rsidRDefault="000B08F1" w:rsidP="00BA16B0">
      <w:pPr>
        <w:pStyle w:val="SLCBodytext"/>
      </w:pPr>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330378B1" w14:textId="77777777" w:rsidR="000F2B5A" w:rsidRDefault="00FE3510" w:rsidP="00BA16B0">
      <w:pPr>
        <w:pStyle w:val="SLCBodytext"/>
      </w:pPr>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2739E183" w14:textId="77777777" w:rsidR="009D464F" w:rsidRDefault="009D464F" w:rsidP="001F16D5">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728D35CE" w14:textId="77777777" w:rsidR="00CC774F" w:rsidRDefault="0092204A" w:rsidP="001F16D5">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E560A29" w14:textId="77777777" w:rsidR="00BA16B0" w:rsidRDefault="00BA16B0" w:rsidP="001F16D5">
      <w:pPr>
        <w:pStyle w:val="SLCUnorderedlist"/>
      </w:pPr>
      <w:r>
        <w:t>Protocol calls inside a loop should be avoided as much as possible.</w:t>
      </w:r>
    </w:p>
    <w:p w14:paraId="35D09725" w14:textId="77777777" w:rsidR="000B08F1" w:rsidRDefault="000B08F1">
      <w:pPr>
        <w:pStyle w:val="SLCBodytext"/>
      </w:pPr>
      <w:r>
        <w:t xml:space="preserve">In order to improve readability </w:t>
      </w:r>
      <w:r w:rsidR="00ED3AB6">
        <w:t xml:space="preserve">(and type safety) </w:t>
      </w:r>
      <w:r>
        <w:t>of code in QActions, the following guideline</w:t>
      </w:r>
      <w:r w:rsidR="00ED3AB6">
        <w:t>s should be considered:</w:t>
      </w:r>
    </w:p>
    <w:p w14:paraId="1E432E86" w14:textId="77777777" w:rsidR="000B08F1" w:rsidRDefault="000B08F1" w:rsidP="001F16D5">
      <w:pPr>
        <w:pStyle w:val="SLCUnorderedlist"/>
      </w:pPr>
      <w:r>
        <w:t>In case a wrapper method is available for a NotifyProtocol call, the use of the wrapper method is favored.</w:t>
      </w:r>
    </w:p>
    <w:p w14:paraId="125C9A7B" w14:textId="77777777" w:rsidR="000B08F1" w:rsidRDefault="000B08F1" w:rsidP="001F16D5">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059F2552" w14:textId="77777777" w:rsidR="00893C3B" w:rsidRPr="00955138" w:rsidRDefault="00501E1E" w:rsidP="001F16D5">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45677CF3" w14:textId="77777777" w:rsidR="00893C3B" w:rsidRDefault="00893C3B" w:rsidP="001F16D5">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58" w:type="dxa"/>
        <w:tblInd w:w="284" w:type="dxa"/>
        <w:tblCellMar>
          <w:top w:w="57" w:type="dxa"/>
          <w:left w:w="57" w:type="dxa"/>
          <w:bottom w:w="57" w:type="dxa"/>
          <w:right w:w="57" w:type="dxa"/>
        </w:tblCellMar>
        <w:tblLook w:val="0400" w:firstRow="0" w:lastRow="0" w:firstColumn="0" w:lastColumn="0" w:noHBand="0" w:noVBand="1"/>
      </w:tblPr>
      <w:tblGrid>
        <w:gridCol w:w="992"/>
        <w:gridCol w:w="8466"/>
      </w:tblGrid>
      <w:tr w:rsidR="008065F6" w:rsidRPr="00A022D0" w14:paraId="44C79489" w14:textId="77777777" w:rsidTr="001F16D5">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315F07" w14:textId="77777777" w:rsidR="008065F6" w:rsidRPr="00A022D0" w:rsidRDefault="008065F6" w:rsidP="00D21301">
            <w:pPr>
              <w:spacing w:after="160"/>
            </w:pPr>
            <w:r w:rsidRPr="00A022D0">
              <w:rPr>
                <w:b/>
                <w:noProof/>
              </w:rPr>
              <w:lastRenderedPageBreak/>
              <w:t>Note</w:t>
            </w:r>
            <w:r w:rsidRPr="00A022D0">
              <w:rPr>
                <w:noProof/>
              </w:rPr>
              <w:t>:</w:t>
            </w:r>
          </w:p>
        </w:tc>
        <w:tc>
          <w:tcPr>
            <w:tcW w:w="8466" w:type="dxa"/>
          </w:tcPr>
          <w:p w14:paraId="371766D6" w14:textId="77777777" w:rsidR="008065F6" w:rsidRPr="001F16D5" w:rsidRDefault="008065F6" w:rsidP="001F16D5">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w:t>
            </w:r>
            <w:r w:rsidRPr="001F16D5">
              <w:t>Miner 9.0.</w:t>
            </w:r>
          </w:p>
          <w:p w14:paraId="17D0EAAC" w14:textId="77777777" w:rsidR="008065F6" w:rsidRPr="00A022D0" w:rsidRDefault="008065F6" w:rsidP="001F16D5">
            <w:pPr>
              <w:pStyle w:val="SLCUnorderedlist"/>
              <w:spacing w:after="0"/>
            </w:pPr>
            <w:r w:rsidRPr="001F16D5">
              <w:t>The ClearAllKeys() method</w:t>
            </w:r>
            <w:r w:rsidRPr="008065F6">
              <w:t xml:space="preserve"> uses the NT_GET_INDEXES call in all DataMiner versions, so for this reason the use of this method should always be avoided.</w:t>
            </w:r>
          </w:p>
        </w:tc>
      </w:tr>
    </w:tbl>
    <w:p w14:paraId="379A339F" w14:textId="77777777" w:rsidR="00AC5878" w:rsidRPr="007C6B77" w:rsidRDefault="00AC5878" w:rsidP="007F6EEE">
      <w:pPr>
        <w:pStyle w:val="SLCBodytext"/>
        <w:ind w:left="720"/>
      </w:pPr>
    </w:p>
    <w:p w14:paraId="31BB2B29" w14:textId="77777777" w:rsidR="009D668E" w:rsidRDefault="009D668E" w:rsidP="006B59B9">
      <w:pPr>
        <w:pStyle w:val="Heading4"/>
      </w:pPr>
      <w:bookmarkStart w:id="185" w:name="_Exception_Handling"/>
      <w:bookmarkEnd w:id="185"/>
      <w:r>
        <w:t>Exception Handling</w:t>
      </w:r>
    </w:p>
    <w:p w14:paraId="747399E9" w14:textId="77777777" w:rsidR="009D668E" w:rsidRDefault="00FE3510" w:rsidP="00F66A15">
      <w:pPr>
        <w:pStyle w:val="SLCUnorderedlist"/>
      </w:pPr>
      <w:r>
        <w:t xml:space="preserve">In case a call </w:t>
      </w:r>
      <w:r w:rsidR="009D668E">
        <w:t xml:space="preserve">is performed that could throw an exception, exception handling must be provided.  </w:t>
      </w:r>
    </w:p>
    <w:p w14:paraId="11E46D91" w14:textId="77777777" w:rsidR="009D668E" w:rsidRDefault="009D668E" w:rsidP="00F66A15">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08EA3B43"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034C1923" w14:textId="77777777" w:rsidR="008065F6" w:rsidRPr="00A022D0" w:rsidRDefault="008065F6" w:rsidP="00D21301">
            <w:pPr>
              <w:spacing w:after="160"/>
            </w:pPr>
            <w:r w:rsidRPr="00A022D0">
              <w:rPr>
                <w:b/>
                <w:noProof/>
              </w:rPr>
              <w:t>Note</w:t>
            </w:r>
            <w:r w:rsidRPr="00A022D0">
              <w:rPr>
                <w:noProof/>
              </w:rPr>
              <w:t>:</w:t>
            </w:r>
          </w:p>
        </w:tc>
        <w:tc>
          <w:tcPr>
            <w:tcW w:w="8456" w:type="dxa"/>
          </w:tcPr>
          <w:p w14:paraId="196D15CE" w14:textId="77777777" w:rsidR="008065F6" w:rsidRPr="00A022D0" w:rsidRDefault="008065F6" w:rsidP="00D21301">
            <w:pPr>
              <w:pStyle w:val="SLCBodytext"/>
              <w:rPr>
                <w:noProof/>
              </w:rPr>
            </w:pPr>
            <w:r>
              <w:t>The usage of a using clause is preferred</w:t>
            </w:r>
          </w:p>
        </w:tc>
      </w:tr>
    </w:tbl>
    <w:p w14:paraId="1CF01F08" w14:textId="77777777" w:rsidR="009D668E" w:rsidRDefault="009D668E" w:rsidP="00F66A15">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9590" w:type="dxa"/>
        <w:tblInd w:w="284" w:type="dxa"/>
        <w:tblCellMar>
          <w:top w:w="57" w:type="dxa"/>
          <w:left w:w="57" w:type="dxa"/>
          <w:bottom w:w="57" w:type="dxa"/>
          <w:right w:w="57" w:type="dxa"/>
        </w:tblCellMar>
        <w:tblLook w:val="0400" w:firstRow="0" w:lastRow="0" w:firstColumn="0" w:lastColumn="0" w:noHBand="0" w:noVBand="1"/>
      </w:tblPr>
      <w:tblGrid>
        <w:gridCol w:w="1134"/>
        <w:gridCol w:w="8456"/>
      </w:tblGrid>
      <w:tr w:rsidR="008065F6" w:rsidRPr="00A022D0" w14:paraId="674ABE5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42E33765" w14:textId="77777777" w:rsidR="008065F6" w:rsidRPr="00A022D0" w:rsidRDefault="008065F6" w:rsidP="00D21301">
            <w:pPr>
              <w:spacing w:after="160"/>
            </w:pPr>
            <w:r w:rsidRPr="00A022D0">
              <w:rPr>
                <w:b/>
                <w:noProof/>
              </w:rPr>
              <w:t>Note</w:t>
            </w:r>
            <w:r w:rsidRPr="00A022D0">
              <w:rPr>
                <w:noProof/>
              </w:rPr>
              <w:t>:</w:t>
            </w:r>
          </w:p>
        </w:tc>
        <w:tc>
          <w:tcPr>
            <w:tcW w:w="8456" w:type="dxa"/>
          </w:tcPr>
          <w:p w14:paraId="21D0EE17" w14:textId="77777777" w:rsidR="008065F6" w:rsidRPr="00A022D0" w:rsidRDefault="008065F6" w:rsidP="00D324A5">
            <w:pPr>
              <w:pStyle w:val="SLCBodytext"/>
            </w:pPr>
            <w:r>
              <w:t>The object is read-only and cannot be modified or reassigned.</w:t>
            </w:r>
          </w:p>
        </w:tc>
      </w:tr>
    </w:tbl>
    <w:p w14:paraId="3976306F" w14:textId="77777777" w:rsidR="009D668E" w:rsidRDefault="009D668E" w:rsidP="00F66A15">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062CD7B6" w14:textId="77777777" w:rsidR="00E60142" w:rsidRDefault="00E60142" w:rsidP="00F66A15">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015C1C3D" w14:textId="77777777" w:rsidR="00354642" w:rsidRPr="009D7A56" w:rsidRDefault="00354642" w:rsidP="00F66A15">
      <w:pPr>
        <w:pStyle w:val="SLCBodytext"/>
        <w:ind w:left="284"/>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 xml:space="preserve">"|Method Name|" </w:t>
      </w:r>
      <w:r>
        <w:rPr>
          <w:rFonts w:ascii="Consolas" w:hAnsi="Consolas" w:cs="Consolas"/>
          <w:color w:val="000000"/>
          <w:sz w:val="19"/>
          <w:szCs w:val="19"/>
          <w:highlight w:val="white"/>
        </w:rPr>
        <w:t xml:space="preserve">+ e.ToString(),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45B40FB3" w14:textId="77777777" w:rsidR="00AA7DAC" w:rsidRDefault="00AA7DAC" w:rsidP="006B59B9">
      <w:pPr>
        <w:pStyle w:val="Heading4"/>
      </w:pPr>
      <w:bookmarkStart w:id="186" w:name="_DCF"/>
      <w:bookmarkStart w:id="187" w:name="_Logging"/>
      <w:bookmarkEnd w:id="186"/>
      <w:bookmarkEnd w:id="187"/>
      <w:r>
        <w:t>Logging</w:t>
      </w:r>
    </w:p>
    <w:p w14:paraId="27CB2111" w14:textId="77777777" w:rsidR="00AA7DAC" w:rsidRDefault="009D12B7" w:rsidP="00F66A15">
      <w:pPr>
        <w:pStyle w:val="SLCUnorderedlist"/>
      </w:pPr>
      <w:r>
        <w:t>When logging messages</w:t>
      </w:r>
      <w:r w:rsidR="001A6D23">
        <w:t xml:space="preserve"> are generated</w:t>
      </w:r>
      <w:r>
        <w:t>, the QAction ID and method name should be included:</w:t>
      </w:r>
    </w:p>
    <w:p w14:paraId="36C062B7"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0D97E2A5" w14:textId="77777777" w:rsidR="009D12B7" w:rsidRDefault="009D12B7" w:rsidP="00F66A15">
      <w:pPr>
        <w:pStyle w:val="SLCUnorderedlist"/>
      </w:pPr>
      <w:r>
        <w:t>Logging messages that should only be generated when debugging a protocol can be surrounded by preprocessor directives as follows:</w:t>
      </w:r>
    </w:p>
    <w:p w14:paraId="16DE9774"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debug</w:t>
      </w:r>
    </w:p>
    <w:p w14:paraId="746509DD" w14:textId="77777777" w:rsidR="009D12B7" w:rsidRDefault="009D12B7" w:rsidP="00F66A15">
      <w:pPr>
        <w:pStyle w:val="SLCBodytext"/>
        <w:ind w:left="284"/>
        <w:rPr>
          <w:rFonts w:ascii="Consolas" w:hAnsi="Consolas" w:cs="Consolas"/>
          <w:color w:val="000000"/>
          <w:sz w:val="19"/>
          <w:szCs w:val="19"/>
        </w:rPr>
      </w:pPr>
      <w:r>
        <w:rPr>
          <w:rFonts w:ascii="Consolas" w:hAnsi="Consolas" w:cs="Consolas"/>
          <w:color w:val="000000"/>
          <w:sz w:val="19"/>
          <w:szCs w:val="19"/>
          <w:highlight w:val="white"/>
        </w:rPr>
        <w:t>protocol.Log(</w:t>
      </w:r>
      <w:r>
        <w:rPr>
          <w:rFonts w:ascii="Consolas" w:hAnsi="Consolas" w:cs="Consolas"/>
          <w:color w:val="A31515"/>
          <w:sz w:val="19"/>
          <w:szCs w:val="19"/>
          <w:highlight w:val="white"/>
        </w:rPr>
        <w:t>"QA"</w:t>
      </w:r>
      <w:r>
        <w:rPr>
          <w:rFonts w:ascii="Consolas" w:hAnsi="Consolas" w:cs="Consolas"/>
          <w:color w:val="000000"/>
          <w:sz w:val="19"/>
          <w:szCs w:val="19"/>
          <w:highlight w:val="white"/>
        </w:rPr>
        <w:t xml:space="preserve"> + protocol.QActionID + </w:t>
      </w:r>
      <w:r>
        <w:rPr>
          <w:rFonts w:ascii="Consolas" w:hAnsi="Consolas" w:cs="Consolas"/>
          <w:color w:val="A31515"/>
          <w:sz w:val="19"/>
          <w:szCs w:val="19"/>
          <w:highlight w:val="white"/>
        </w:rPr>
        <w:t>"|Method Name|Message"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LogType</w:t>
      </w:r>
      <w:r>
        <w:rPr>
          <w:rFonts w:ascii="Consolas" w:hAnsi="Consolas" w:cs="Consolas"/>
          <w:color w:val="000000"/>
          <w:sz w:val="19"/>
          <w:szCs w:val="19"/>
          <w:highlight w:val="white"/>
        </w:rPr>
        <w:t xml:space="preserve">.Error, </w:t>
      </w:r>
      <w:r>
        <w:rPr>
          <w:rFonts w:ascii="Consolas" w:hAnsi="Consolas" w:cs="Consolas"/>
          <w:color w:val="2B91AF"/>
          <w:sz w:val="19"/>
          <w:szCs w:val="19"/>
          <w:highlight w:val="white"/>
        </w:rPr>
        <w:t>LogLevel</w:t>
      </w:r>
      <w:r>
        <w:rPr>
          <w:rFonts w:ascii="Consolas" w:hAnsi="Consolas" w:cs="Consolas"/>
          <w:color w:val="000000"/>
          <w:sz w:val="19"/>
          <w:szCs w:val="19"/>
          <w:highlight w:val="white"/>
        </w:rPr>
        <w:t>.NoLogging);</w:t>
      </w:r>
    </w:p>
    <w:p w14:paraId="6338637C" w14:textId="77777777" w:rsidR="009D12B7" w:rsidRDefault="009D12B7" w:rsidP="00F66A15">
      <w:pPr>
        <w:pStyle w:val="SLCBodytext"/>
        <w:ind w:left="284"/>
        <w:rPr>
          <w:rFonts w:ascii="Consolas" w:hAnsi="Consolas" w:cs="Consolas"/>
          <w:color w:val="0000FF"/>
          <w:sz w:val="19"/>
          <w:szCs w:val="19"/>
        </w:rPr>
      </w:pPr>
      <w:r>
        <w:rPr>
          <w:rFonts w:ascii="Consolas" w:hAnsi="Consolas" w:cs="Consolas"/>
          <w:color w:val="0000FF"/>
          <w:sz w:val="19"/>
          <w:szCs w:val="19"/>
        </w:rPr>
        <w:t>#endif</w:t>
      </w:r>
    </w:p>
    <w:p w14:paraId="054D8429" w14:textId="77777777" w:rsidR="00266B2B" w:rsidRPr="006B59B9" w:rsidRDefault="00266B2B" w:rsidP="00F66A15">
      <w:pPr>
        <w:pStyle w:val="SLCUnorderedlist"/>
        <w:rPr>
          <w:rFonts w:ascii="Consolas" w:hAnsi="Consolas" w:cs="Consolas"/>
          <w:sz w:val="19"/>
          <w:szCs w:val="19"/>
        </w:rPr>
      </w:pPr>
      <w:r>
        <w:t>Only implement logging when required, e.g. logging exceptions.</w:t>
      </w:r>
    </w:p>
    <w:p w14:paraId="09D3D2E5" w14:textId="77777777" w:rsidR="001316FD" w:rsidRDefault="00953C1E" w:rsidP="006B59B9">
      <w:pPr>
        <w:pStyle w:val="Heading4"/>
      </w:pPr>
      <w:bookmarkStart w:id="188" w:name="_Multi-threading"/>
      <w:bookmarkEnd w:id="188"/>
      <w:r>
        <w:t>Multi</w:t>
      </w:r>
      <w:r w:rsidR="007277C7">
        <w:t>-</w:t>
      </w:r>
      <w:r>
        <w:t>threading</w:t>
      </w:r>
    </w:p>
    <w:p w14:paraId="1E4E3EEF" w14:textId="77777777" w:rsidR="00CC55F5" w:rsidRDefault="007003DF" w:rsidP="00F66A15">
      <w:pPr>
        <w:pStyle w:val="SLCUnorderedlist"/>
      </w:pPr>
      <w:bookmarkStart w:id="189" w:name="_Parallel_Programming"/>
      <w:bookmarkEnd w:id="189"/>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3AD122F4" w14:textId="77777777" w:rsidR="007003DF" w:rsidRDefault="007003DF" w:rsidP="00F66A15">
      <w:pPr>
        <w:pStyle w:val="SLCUnorderedlist"/>
        <w:numPr>
          <w:ilvl w:val="1"/>
          <w:numId w:val="21"/>
        </w:numPr>
        <w:rPr>
          <w:i/>
          <w:u w:val="single"/>
        </w:rPr>
      </w:pPr>
      <w:r>
        <w:t>Verify that the parallel implementati</w:t>
      </w:r>
      <w:r w:rsidR="00B3067D">
        <w:t>on is in fact running faster through performance measurements, especially when using locks</w:t>
      </w:r>
      <w:r>
        <w:t>.</w:t>
      </w:r>
    </w:p>
    <w:p w14:paraId="0436B31A" w14:textId="77777777" w:rsidR="001316FD" w:rsidRDefault="00816328" w:rsidP="00F66A15">
      <w:pPr>
        <w:pStyle w:val="SLCUnorderedlist"/>
        <w:numPr>
          <w:ilvl w:val="1"/>
          <w:numId w:val="21"/>
        </w:numPr>
        <w:rPr>
          <w:i/>
          <w:u w:val="single"/>
        </w:rPr>
      </w:pPr>
      <w:r>
        <w:lastRenderedPageBreak/>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4181925C" w14:textId="77777777" w:rsidR="00BB090B" w:rsidRDefault="006F2518" w:rsidP="00F66A15">
      <w:pPr>
        <w:pStyle w:val="SLCUnorderedlist"/>
        <w:numPr>
          <w:ilvl w:val="1"/>
          <w:numId w:val="21"/>
        </w:numPr>
      </w:pPr>
      <w:r>
        <w:t>Threads initiated in a QAction must be finished before the QAction finishes. Having a thread still running while the QAction that initiated it is already finished must be avoided for the following reasons:</w:t>
      </w:r>
    </w:p>
    <w:p w14:paraId="22D8A9D1" w14:textId="77777777" w:rsidR="006F2518" w:rsidRDefault="00C653F2" w:rsidP="00F66A15">
      <w:pPr>
        <w:pStyle w:val="SLCUnorderedlist"/>
        <w:numPr>
          <w:ilvl w:val="2"/>
          <w:numId w:val="21"/>
        </w:numPr>
      </w:pPr>
      <w:r>
        <w:t>Many SLP</w:t>
      </w:r>
      <w:r w:rsidR="006F2518" w:rsidRPr="006F2518">
        <w:t xml:space="preserve">rotocol </w:t>
      </w:r>
      <w:r>
        <w:t xml:space="preserve">methods cannot be used </w:t>
      </w:r>
      <w:r w:rsidR="006F2518" w:rsidRPr="006F2518">
        <w:t>anymore</w:t>
      </w:r>
      <w:r w:rsidR="006F2518">
        <w:t>.</w:t>
      </w:r>
    </w:p>
    <w:p w14:paraId="6CF77AF5" w14:textId="77777777" w:rsidR="00C653F2" w:rsidRDefault="00C653F2" w:rsidP="00F66A15">
      <w:pPr>
        <w:pStyle w:val="SLCUnorderedlist"/>
        <w:numPr>
          <w:ilvl w:val="2"/>
          <w:numId w:val="21"/>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6D350682" w14:textId="77777777" w:rsidR="006F2518" w:rsidRDefault="00C653F2" w:rsidP="00F66A15">
      <w:pPr>
        <w:pStyle w:val="SLCUnorderedlist"/>
        <w:numPr>
          <w:ilvl w:val="2"/>
          <w:numId w:val="21"/>
        </w:numPr>
      </w:pPr>
      <w:r>
        <w:t>I</w:t>
      </w:r>
      <w:r w:rsidR="006F2518" w:rsidRPr="006F2518">
        <w:t>nvestigat</w:t>
      </w:r>
      <w:r>
        <w:t>ing issues related to threads outlasting QActions is very difficult</w:t>
      </w:r>
      <w:r w:rsidR="006F2518">
        <w:t>.</w:t>
      </w:r>
    </w:p>
    <w:p w14:paraId="26478CA9" w14:textId="77777777" w:rsidR="001316FD" w:rsidRDefault="00C653F2" w:rsidP="00F66A15">
      <w:pPr>
        <w:pStyle w:val="SLCUnorderedlist"/>
        <w:numPr>
          <w:ilvl w:val="2"/>
          <w:numId w:val="21"/>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810"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6996C7"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21EBE45F" w14:textId="77777777" w:rsidR="00C84148" w:rsidRPr="00A022D0" w:rsidRDefault="00C84148" w:rsidP="00D21301">
            <w:pPr>
              <w:spacing w:after="160"/>
            </w:pPr>
            <w:bookmarkStart w:id="190" w:name="_Critical_Sections"/>
            <w:bookmarkEnd w:id="190"/>
            <w:r>
              <w:rPr>
                <w:b/>
                <w:noProof/>
              </w:rPr>
              <w:t>See also</w:t>
            </w:r>
            <w:r w:rsidRPr="00A022D0">
              <w:rPr>
                <w:noProof/>
              </w:rPr>
              <w:t>:</w:t>
            </w:r>
          </w:p>
        </w:tc>
        <w:tc>
          <w:tcPr>
            <w:tcW w:w="7885" w:type="dxa"/>
            <w:tcBorders>
              <w:top w:val="none" w:sz="0" w:space="0" w:color="auto"/>
              <w:bottom w:val="none" w:sz="0" w:space="0" w:color="auto"/>
            </w:tcBorders>
          </w:tcPr>
          <w:p w14:paraId="71A4D418" w14:textId="77777777" w:rsidR="00C84148" w:rsidRPr="00A022D0" w:rsidRDefault="00000000" w:rsidP="00D21301">
            <w:pPr>
              <w:pStyle w:val="SLCBodytext"/>
              <w:rPr>
                <w:noProof/>
              </w:rPr>
            </w:pPr>
            <w:hyperlink r:id="rId161" w:history="1">
              <w:r w:rsidR="00C84148" w:rsidRPr="00C67639">
                <w:rPr>
                  <w:rStyle w:val="Hyperlink"/>
                  <w:noProof/>
                </w:rPr>
                <w:t>https://msdn.microsoft.com/en-us/library/dd460693(v=vs.110).aspx</w:t>
              </w:r>
            </w:hyperlink>
          </w:p>
        </w:tc>
      </w:tr>
    </w:tbl>
    <w:p w14:paraId="7CCA2615" w14:textId="77777777" w:rsidR="00CC55F5" w:rsidRDefault="001316FD" w:rsidP="00F66A15">
      <w:pPr>
        <w:pStyle w:val="SLCUnorderedlist"/>
      </w:pPr>
      <w:r w:rsidRPr="007277C7">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7223F301" w14:textId="77777777" w:rsidR="00E67210" w:rsidRDefault="00E67210" w:rsidP="006B59B9">
      <w:pPr>
        <w:pStyle w:val="Heading4"/>
      </w:pPr>
      <w:bookmarkStart w:id="191" w:name="_Thread.Sleep"/>
      <w:bookmarkEnd w:id="191"/>
      <w:r>
        <w:t>Thread.Sleep</w:t>
      </w:r>
    </w:p>
    <w:p w14:paraId="682E6579" w14:textId="77777777" w:rsidR="006D22F8" w:rsidRDefault="006D22F8" w:rsidP="00F66A15">
      <w:pPr>
        <w:pStyle w:val="SLCUnorderedlist"/>
      </w:pPr>
      <w:r>
        <w:t xml:space="preserve">When Thread.Sleep is used, the time to sleep should be </w:t>
      </w:r>
      <w:r w:rsidR="00E0736D">
        <w:t xml:space="preserve">at least </w:t>
      </w:r>
      <w:r>
        <w:t xml:space="preserve">15 ms and </w:t>
      </w:r>
      <w:r w:rsidR="0082562E">
        <w:t xml:space="preserve">it </w:t>
      </w:r>
      <w:r w:rsidR="00655E7C">
        <w:t xml:space="preserve">should </w:t>
      </w:r>
      <w:r>
        <w:t>be a multiple of 15</w:t>
      </w:r>
      <w:r w:rsidR="00E0736D">
        <w:t> </w:t>
      </w:r>
      <w:r w:rsidR="00655E7C">
        <w:t>ms</w:t>
      </w:r>
      <w:r>
        <w:t>. This is considered best practice because the default System Timer Resolution (15</w:t>
      </w:r>
      <w:r w:rsidR="00655E7C">
        <w:t xml:space="preserve"> </w:t>
      </w:r>
      <w:r>
        <w:t xml:space="preserve">ms) will force values </w:t>
      </w:r>
      <w:r w:rsidR="00655E7C">
        <w:t>below</w:t>
      </w:r>
      <w:r>
        <w:t xml:space="preserve"> 15</w:t>
      </w:r>
      <w:r w:rsidR="00655E7C">
        <w:t xml:space="preserve"> </w:t>
      </w:r>
      <w:r>
        <w:t>ms to use 15</w:t>
      </w:r>
      <w:r w:rsidR="00655E7C">
        <w:t xml:space="preserve"> </w:t>
      </w:r>
      <w:r>
        <w:t>ms instead. Actual values will always be a multiple of 15</w:t>
      </w:r>
      <w:r w:rsidR="00655E7C">
        <w:t xml:space="preserve"> </w:t>
      </w:r>
      <w:r>
        <w:t xml:space="preserve">ms. E.g. Sleep 16 will actually </w:t>
      </w:r>
      <w:r w:rsidR="00655E7C">
        <w:t xml:space="preserve">be </w:t>
      </w:r>
      <w:r>
        <w:t>30</w:t>
      </w:r>
      <w:r w:rsidR="00655E7C">
        <w:t xml:space="preserve"> </w:t>
      </w:r>
      <w:r>
        <w:t>ms</w:t>
      </w:r>
      <w:r w:rsidR="00655E7C">
        <w:t>;</w:t>
      </w:r>
      <w:r>
        <w:t xml:space="preserve"> Sleep 5</w:t>
      </w:r>
      <w:r w:rsidR="00655E7C">
        <w:t xml:space="preserve"> </w:t>
      </w:r>
      <w:r>
        <w:t>ms will be 15</w:t>
      </w:r>
      <w:r w:rsidR="00655E7C">
        <w:t xml:space="preserve"> </w:t>
      </w:r>
      <w:r>
        <w:t>ms. The default timer resolution can be changed by multimedia applications (e.g</w:t>
      </w:r>
      <w:r w:rsidR="00655E7C">
        <w:t>.</w:t>
      </w:r>
      <w:r>
        <w:t xml:space="preserve"> Cube) up to 1</w:t>
      </w:r>
      <w:r w:rsidR="00655E7C">
        <w:t xml:space="preserve"> </w:t>
      </w:r>
      <w:r>
        <w:t>ms</w:t>
      </w:r>
      <w:r w:rsidR="0047058B">
        <w:t>,</w:t>
      </w:r>
      <w:r>
        <w:t xml:space="preserve"> which then influences any defined Thread.Sleep. A value of 3</w:t>
      </w:r>
      <w:r w:rsidR="00655E7C">
        <w:t xml:space="preserve"> </w:t>
      </w:r>
      <w:r>
        <w:t>ms can then actually be 3</w:t>
      </w:r>
      <w:r w:rsidR="00655E7C">
        <w:t xml:space="preserve"> </w:t>
      </w:r>
      <w:r>
        <w:t xml:space="preserve">ms, </w:t>
      </w:r>
      <w:r w:rsidR="00655E7C">
        <w:t>which means that</w:t>
      </w:r>
      <w:r>
        <w:t xml:space="preserve"> the actual measured impact on a platform may change in comparison with the default </w:t>
      </w:r>
      <w:r w:rsidR="00655E7C">
        <w:t>t</w:t>
      </w:r>
      <w:r>
        <w:t xml:space="preserve">imer </w:t>
      </w:r>
      <w:r w:rsidR="00655E7C">
        <w:t>r</w:t>
      </w:r>
      <w:r>
        <w:t>esolution of 15</w:t>
      </w:r>
      <w:r w:rsidR="00655E7C">
        <w:t xml:space="preserve"> </w:t>
      </w:r>
      <w:r>
        <w:t>ms.</w:t>
      </w:r>
    </w:p>
    <w:p w14:paraId="56F7B363" w14:textId="77777777" w:rsidR="006D22F8" w:rsidRDefault="006D22F8" w:rsidP="00F66A15">
      <w:pPr>
        <w:pStyle w:val="SLCBodytext"/>
        <w:ind w:left="284"/>
      </w:pPr>
      <w:r>
        <w:t>Using Thread.Sleep in a protocol should be exceptional</w:t>
      </w:r>
      <w:r w:rsidR="00655E7C">
        <w:t>.</w:t>
      </w:r>
      <w:r>
        <w:t xml:space="preserve"> </w:t>
      </w:r>
      <w:r w:rsidR="00655E7C">
        <w:t>A</w:t>
      </w:r>
      <w:r>
        <w:t xml:space="preserve"> good reason must be present to introduce a Sleep. Verify therefore the usefulness and </w:t>
      </w:r>
      <w:r w:rsidR="00655E7C">
        <w:t xml:space="preserve">that </w:t>
      </w:r>
      <w:r>
        <w:t xml:space="preserve">it does not </w:t>
      </w:r>
      <w:r w:rsidR="00655E7C">
        <w:t xml:space="preserve">e.g. </w:t>
      </w:r>
      <w:r>
        <w:t>introduce long execution times.</w:t>
      </w:r>
    </w:p>
    <w:p w14:paraId="77A9D466" w14:textId="77777777" w:rsidR="00353214" w:rsidRDefault="00147B51" w:rsidP="00F72A9E">
      <w:pPr>
        <w:pStyle w:val="Heading4"/>
      </w:pPr>
      <w:bookmarkStart w:id="192" w:name="_C#_Code_Style"/>
      <w:bookmarkEnd w:id="192"/>
      <w:r>
        <w:t>StyleCop</w:t>
      </w:r>
    </w:p>
    <w:p w14:paraId="49463B6C" w14:textId="77777777" w:rsidR="00353214" w:rsidRDefault="00353214" w:rsidP="00F66A15">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53A22785"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26628D81"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2DDB5D97" w14:textId="77777777" w:rsidR="00353214" w:rsidRPr="00A00ADE" w:rsidRDefault="00000000">
            <w:pPr>
              <w:pStyle w:val="SLCUnorderedlist"/>
              <w:numPr>
                <w:ilvl w:val="0"/>
                <w:numId w:val="0"/>
              </w:numPr>
            </w:pPr>
            <w:hyperlink r:id="rId162" w:history="1">
              <w:r w:rsidR="00353214" w:rsidRPr="00BE55DF">
                <w:rPr>
                  <w:rStyle w:val="Hyperlink"/>
                </w:rPr>
                <w:t>https://github.com/Visual-Stylecop/Visual-StyleCop/wiki</w:t>
              </w:r>
            </w:hyperlink>
          </w:p>
        </w:tc>
      </w:tr>
    </w:tbl>
    <w:p w14:paraId="0ED305F7" w14:textId="77777777" w:rsidR="009D668E" w:rsidRDefault="0028484D" w:rsidP="006B59B9">
      <w:pPr>
        <w:pStyle w:val="Heading3"/>
      </w:pPr>
      <w:bookmarkStart w:id="193" w:name="_Toc83650899"/>
      <w:r>
        <w:t>.NET Recommendations</w:t>
      </w:r>
      <w:bookmarkEnd w:id="193"/>
    </w:p>
    <w:p w14:paraId="509896BE" w14:textId="77777777" w:rsidR="00C477AC" w:rsidRDefault="00C477AC" w:rsidP="00F66A15">
      <w:pPr>
        <w:jc w:val="left"/>
      </w:pPr>
      <w:r>
        <w:t xml:space="preserve">This </w:t>
      </w:r>
      <w:r w:rsidR="00870CBC">
        <w:t xml:space="preserve">section </w:t>
      </w:r>
      <w:r>
        <w:t xml:space="preserve">contains a number of guidelines to keep in mind when developing code. For additional guidelines related to design decisions, refer to </w:t>
      </w:r>
      <w:hyperlink r:id="rId163" w:history="1">
        <w:r w:rsidR="00870CBC" w:rsidRPr="00C67639">
          <w:rPr>
            <w:rStyle w:val="Hyperlink"/>
            <w:noProof/>
          </w:rPr>
          <w:t>https://msdn.microsoft.com/en-us/library/ms229042(v=vs.110).aspx</w:t>
        </w:r>
      </w:hyperlink>
      <w:r>
        <w:t>.</w:t>
      </w:r>
    </w:p>
    <w:p w14:paraId="08DBD1D7" w14:textId="77777777" w:rsidR="00337148" w:rsidRDefault="00337148" w:rsidP="006B59B9">
      <w:pPr>
        <w:pStyle w:val="Heading4"/>
      </w:pPr>
      <w:bookmarkStart w:id="194" w:name="_Microbenchmarking_1"/>
      <w:bookmarkEnd w:id="194"/>
      <w:r>
        <w:t>Microbenchmarking</w:t>
      </w:r>
    </w:p>
    <w:p w14:paraId="740DDE46" w14:textId="77777777" w:rsidR="00337148" w:rsidRDefault="00337148" w:rsidP="00337148">
      <w:pPr>
        <w:pStyle w:val="SLCBodytext"/>
      </w:pPr>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531513F9" w14:textId="77777777" w:rsidR="00337148" w:rsidRDefault="00337148" w:rsidP="00337148">
      <w:pPr>
        <w:pStyle w:val="SLCBodytext"/>
      </w:pPr>
      <w:r>
        <w:lastRenderedPageBreak/>
        <w:t>Some things to consider when microbenchmarking:</w:t>
      </w:r>
    </w:p>
    <w:p w14:paraId="6AAC0AB3" w14:textId="77777777" w:rsidR="00337148" w:rsidRDefault="00337148" w:rsidP="00F66A15">
      <w:pPr>
        <w:pStyle w:val="SLCUnorderedlist"/>
      </w:pPr>
      <w:r>
        <w:t>During microbenchmarking, no other processes should be running (</w:t>
      </w:r>
      <w:r w:rsidR="00870CBC">
        <w:t>t</w:t>
      </w:r>
      <w:r>
        <w:t>o avoid other processes impacting the microbenchmark).</w:t>
      </w:r>
    </w:p>
    <w:p w14:paraId="65236DA9" w14:textId="77777777" w:rsidR="00337148" w:rsidRDefault="00337148" w:rsidP="00F66A15">
      <w:pPr>
        <w:pStyle w:val="SLCUnorderedlist"/>
      </w:pPr>
      <w:r>
        <w:t>When measuring code that takes little time to execute, multiple iterations should be executed.</w:t>
      </w:r>
    </w:p>
    <w:p w14:paraId="1B32D72B" w14:textId="77777777" w:rsidR="00337148" w:rsidRDefault="00337148" w:rsidP="00F66A15">
      <w:pPr>
        <w:pStyle w:val="SLCUnorderedlist"/>
      </w:pPr>
      <w:r>
        <w:t>The test could be optimized away by the language or JIT compiler (</w:t>
      </w:r>
      <w:r w:rsidR="00F42CE5">
        <w:t>e.g.</w:t>
      </w:r>
      <w:r>
        <w:t xml:space="preserve"> in Release mode).</w:t>
      </w:r>
    </w:p>
    <w:p w14:paraId="0875603F" w14:textId="77777777" w:rsidR="00337148" w:rsidRDefault="00337148" w:rsidP="00F66A15">
      <w:pPr>
        <w:pStyle w:val="SLCUnorderedlist"/>
      </w:pPr>
      <w:r>
        <w:t>Often, the first measurement result is discarded, as this measurement can be influenced by startup costs.</w:t>
      </w:r>
    </w:p>
    <w:p w14:paraId="19F9F947" w14:textId="77777777" w:rsidR="00337148" w:rsidRPr="00D33788" w:rsidRDefault="00337148" w:rsidP="00F66A15">
      <w:pPr>
        <w:pStyle w:val="SLCUnorderedlist"/>
      </w:pPr>
      <w:r>
        <w:t>The measurement time overhead should be subtracted from the total measured time.</w:t>
      </w:r>
    </w:p>
    <w:p w14:paraId="25DCC899" w14:textId="77777777" w:rsidR="00C477AC" w:rsidRDefault="00C477AC" w:rsidP="006B59B9">
      <w:pPr>
        <w:pStyle w:val="Heading4"/>
      </w:pPr>
      <w:bookmarkStart w:id="195" w:name="_Microbenchmarking"/>
      <w:bookmarkStart w:id="196" w:name="_String_vs._StringBuilder"/>
      <w:bookmarkEnd w:id="195"/>
      <w:bookmarkEnd w:id="196"/>
      <w:r>
        <w:t>String vs. StringBuilder</w:t>
      </w:r>
    </w:p>
    <w:p w14:paraId="22086B14" w14:textId="77777777" w:rsidR="00C477AC" w:rsidRDefault="00C477AC" w:rsidP="00C477AC">
      <w:pPr>
        <w:pStyle w:val="SLCBodytext"/>
      </w:pPr>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38009B68" w14:textId="77777777" w:rsidR="00C477AC" w:rsidRPr="004F4184" w:rsidRDefault="00C477AC" w:rsidP="00C477AC">
      <w:pPr>
        <w:pStyle w:val="SLCBodytext"/>
      </w:pPr>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111AEE79"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0A56C704"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E1D9CF3" w14:textId="77777777" w:rsidR="001120C7" w:rsidRPr="00A022D0" w:rsidRDefault="00000000" w:rsidP="00D21301">
            <w:pPr>
              <w:pStyle w:val="SLCBodytext"/>
              <w:rPr>
                <w:noProof/>
              </w:rPr>
            </w:pPr>
            <w:hyperlink r:id="rId164" w:history="1">
              <w:r w:rsidR="001120C7" w:rsidRPr="00C67639">
                <w:rPr>
                  <w:rStyle w:val="Hyperlink"/>
                  <w:noProof/>
                </w:rPr>
                <w:t>https://msdn.microsoft.com/En-Us/library/system.text.stringbuilder(v=vs.110).aspx</w:t>
              </w:r>
            </w:hyperlink>
          </w:p>
        </w:tc>
      </w:tr>
    </w:tbl>
    <w:p w14:paraId="513B436A" w14:textId="77777777" w:rsidR="00C477AC" w:rsidRPr="004F4184" w:rsidRDefault="00C477AC" w:rsidP="00F66A15">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699620D5" w14:textId="77777777" w:rsidR="00C477AC" w:rsidRPr="004F4184" w:rsidRDefault="00C477AC" w:rsidP="00F66A15">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3F7677BA" w14:textId="77777777" w:rsidR="00C477AC" w:rsidRPr="004F4184" w:rsidRDefault="00C477AC" w:rsidP="00F66A15">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3EDBE713" w14:textId="77777777" w:rsidR="00C477AC" w:rsidRPr="000F4460" w:rsidRDefault="00C477AC" w:rsidP="00F66A15">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5"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153C88D7" w14:textId="77777777" w:rsidR="00C477AC" w:rsidRPr="004F4184" w:rsidRDefault="00C477AC" w:rsidP="00D324A5">
      <w:pPr>
        <w:pStyle w:val="SLCBodytext"/>
        <w:spacing w:before="160"/>
      </w:pPr>
      <w:r w:rsidRPr="004F4184">
        <w:t>Consider using the StringBuilder class under the</w:t>
      </w:r>
      <w:r w:rsidR="00F22966">
        <w:t xml:space="preserve"> following</w:t>
      </w:r>
      <w:r w:rsidRPr="004F4184">
        <w:t xml:space="preserve"> conditions:</w:t>
      </w:r>
    </w:p>
    <w:p w14:paraId="4E5A57C7" w14:textId="77777777" w:rsidR="00C477AC" w:rsidRPr="004F4184" w:rsidRDefault="00C477AC" w:rsidP="00F66A15">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7AE6458E" w14:textId="77777777" w:rsidR="00C477AC" w:rsidRDefault="00C477AC" w:rsidP="00F66A15">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6F0757BD" w14:textId="77777777" w:rsidR="00C477AC" w:rsidRPr="00D21301" w:rsidRDefault="00C477AC" w:rsidP="00D324A5">
      <w:pPr>
        <w:pStyle w:val="SLCBodytext"/>
        <w:spacing w:before="160"/>
      </w:pPr>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23"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1134"/>
        <w:gridCol w:w="8789"/>
      </w:tblGrid>
      <w:tr w:rsidR="00006879" w:rsidRPr="00A022D0" w14:paraId="254AAE78"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134" w:type="dxa"/>
            <w:tcBorders>
              <w:top w:val="none" w:sz="0" w:space="0" w:color="auto"/>
              <w:bottom w:val="none" w:sz="0" w:space="0" w:color="auto"/>
            </w:tcBorders>
          </w:tcPr>
          <w:p w14:paraId="07BDD0F2" w14:textId="77777777" w:rsidR="00006879" w:rsidRPr="00A022D0" w:rsidRDefault="00006879" w:rsidP="00D21301">
            <w:pPr>
              <w:spacing w:after="160"/>
            </w:pPr>
            <w:r>
              <w:rPr>
                <w:b/>
                <w:noProof/>
              </w:rPr>
              <w:t>Note:</w:t>
            </w:r>
          </w:p>
        </w:tc>
        <w:tc>
          <w:tcPr>
            <w:tcW w:w="8789" w:type="dxa"/>
            <w:tcBorders>
              <w:top w:val="none" w:sz="0" w:space="0" w:color="auto"/>
              <w:bottom w:val="none" w:sz="0" w:space="0" w:color="auto"/>
            </w:tcBorders>
          </w:tcPr>
          <w:p w14:paraId="18057AF4" w14:textId="77777777" w:rsidR="00006879" w:rsidRPr="00A022D0" w:rsidRDefault="00006879" w:rsidP="00F66A15">
            <w:pPr>
              <w:pStyle w:val="SLCBodytext"/>
              <w:keepLines/>
              <w:rPr>
                <w:noProof/>
              </w:rPr>
            </w:pPr>
            <w:r>
              <w:t xml:space="preserve">Often, code is needed in a protocol to generate a string that represents a list of items that are separated by a character or string (e.g. when using a parameter that uses the dependencyId attribute). 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3D14048A" w14:textId="77777777" w:rsidR="00C477AC" w:rsidRPr="00F81BD6" w:rsidRDefault="00C477AC" w:rsidP="006B0FE2">
      <w:pPr>
        <w:pStyle w:val="SLCTabletext"/>
      </w:pPr>
    </w:p>
    <w:p w14:paraId="43FEFEE5" w14:textId="77777777" w:rsidR="00C477AC" w:rsidRDefault="00C477AC" w:rsidP="006B59B9">
      <w:pPr>
        <w:pStyle w:val="Heading4"/>
      </w:pPr>
      <w:bookmarkStart w:id="197" w:name="_Conditional_Statements"/>
      <w:bookmarkEnd w:id="197"/>
      <w:r w:rsidRPr="00F81BD6">
        <w:lastRenderedPageBreak/>
        <w:t>Conditional</w:t>
      </w:r>
      <w:r>
        <w:t xml:space="preserve"> </w:t>
      </w:r>
      <w:r w:rsidR="0032255A">
        <w:t>S</w:t>
      </w:r>
      <w:r>
        <w:t>tatements</w:t>
      </w:r>
    </w:p>
    <w:p w14:paraId="28856C16" w14:textId="77777777" w:rsidR="00C477AC" w:rsidRDefault="00C477AC" w:rsidP="00F66A15">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21905A1E" w14:textId="77777777" w:rsidR="00C477AC" w:rsidRDefault="00C477AC" w:rsidP="00F66A15">
      <w:pPr>
        <w:pStyle w:val="SLCUnorderedlist"/>
      </w:pPr>
      <w:r>
        <w:t>In a conditional-AND statement, the condition that is most likely to fail should be put first. In a conditional-OR statement, the condition that is most likely to succeed should be put first.</w:t>
      </w:r>
    </w:p>
    <w:p w14:paraId="39DDE75F" w14:textId="77777777" w:rsidR="00C477AC" w:rsidRDefault="00C477AC" w:rsidP="00F66A15">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11020361" w14:textId="77777777" w:rsidR="00C477AC" w:rsidRDefault="00C477AC" w:rsidP="006B59B9">
      <w:pPr>
        <w:pStyle w:val="Heading4"/>
      </w:pPr>
      <w:bookmarkStart w:id="198" w:name="_Loops"/>
      <w:bookmarkEnd w:id="198"/>
      <w:r w:rsidRPr="00A36E13">
        <w:t>Loop</w:t>
      </w:r>
      <w:r>
        <w:t>s</w:t>
      </w:r>
    </w:p>
    <w:p w14:paraId="154847E1" w14:textId="77777777" w:rsidR="00C477AC" w:rsidRDefault="00C477AC" w:rsidP="00F66A15">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10FA3997" w14:textId="77777777" w:rsidR="00C477AC" w:rsidRDefault="00C477AC" w:rsidP="00F66A15">
      <w:pPr>
        <w:pStyle w:val="SLCUnorderedlist"/>
      </w:pPr>
      <w:r w:rsidRPr="003B330A">
        <w:t>Avoid calling properties inside a loop.</w:t>
      </w:r>
    </w:p>
    <w:p w14:paraId="6A8007D5" w14:textId="77777777" w:rsidR="00C477AC" w:rsidRPr="003B330A" w:rsidRDefault="00C477AC" w:rsidP="00F66A15">
      <w:pPr>
        <w:pStyle w:val="SLCUnorderedlist"/>
      </w:pPr>
      <w:r w:rsidRPr="003B330A">
        <w:t>Break out of the loop as soon as possible (using the break keyword).</w:t>
      </w:r>
    </w:p>
    <w:p w14:paraId="4CB95623" w14:textId="77777777" w:rsidR="00C477AC" w:rsidRPr="003B330A" w:rsidRDefault="00C477AC" w:rsidP="00F66A15">
      <w:pPr>
        <w:pStyle w:val="SLCUnorderedlist"/>
      </w:pPr>
      <w:r w:rsidRPr="003B330A">
        <w:t>Go to the next iteration as soon as possible (using the continue keyword).</w:t>
      </w:r>
    </w:p>
    <w:p w14:paraId="7D2A5BCC" w14:textId="77777777" w:rsidR="00C477AC" w:rsidRPr="00A36E13" w:rsidRDefault="00C477AC" w:rsidP="006B59B9">
      <w:pPr>
        <w:pStyle w:val="Heading4"/>
      </w:pPr>
      <w:bookmarkStart w:id="199" w:name="_Collections"/>
      <w:bookmarkEnd w:id="199"/>
      <w:r w:rsidRPr="00A36E13">
        <w:t>Collections</w:t>
      </w:r>
    </w:p>
    <w:p w14:paraId="5D108E34" w14:textId="77777777" w:rsidR="00C477AC" w:rsidRDefault="00C477AC" w:rsidP="00F66A15">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5F2C4CB6" w14:textId="77777777" w:rsidR="00C477AC" w:rsidRDefault="00C477AC" w:rsidP="00C477AC">
      <w:pPr>
        <w:spacing w:line="259" w:lineRule="auto"/>
        <w:sectPr w:rsidR="00C477AC" w:rsidSect="001E77EB">
          <w:footerReference w:type="default" r:id="rId166"/>
          <w:headerReference w:type="first" r:id="rId167"/>
          <w:footerReference w:type="first" r:id="rId168"/>
          <w:pgSz w:w="11907" w:h="16839" w:code="9"/>
          <w:pgMar w:top="1134" w:right="1021" w:bottom="1843"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440"/>
        <w:gridCol w:w="1260"/>
        <w:gridCol w:w="1080"/>
        <w:gridCol w:w="1890"/>
      </w:tblGrid>
      <w:tr w:rsidR="00C477AC" w14:paraId="7DE2D149" w14:textId="77777777" w:rsidTr="00F6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87CA91" w14:textId="77777777" w:rsidR="00C477AC" w:rsidRDefault="00C477AC" w:rsidP="00F66A15">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1172FE76" w14:textId="77777777" w:rsidR="00C477AC" w:rsidRDefault="00C477AC" w:rsidP="00F66A15">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398A9E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3150" w:type="dxa"/>
            <w:gridSpan w:val="2"/>
            <w:tcMar>
              <w:top w:w="28" w:type="dxa"/>
              <w:bottom w:w="28" w:type="dxa"/>
            </w:tcMar>
          </w:tcPr>
          <w:p w14:paraId="12BB66E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340" w:type="dxa"/>
            <w:gridSpan w:val="2"/>
            <w:tcMar>
              <w:top w:w="28" w:type="dxa"/>
              <w:bottom w:w="28" w:type="dxa"/>
            </w:tcMar>
          </w:tcPr>
          <w:p w14:paraId="3A6861AC"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5177D994"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19BE2C8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183EB8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3CEEBC29" w14:textId="77777777" w:rsidR="00C477AC" w:rsidRPr="00666238" w:rsidRDefault="00C477AC" w:rsidP="00F66A1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Mar>
              <w:top w:w="28" w:type="dxa"/>
              <w:bottom w:w="28" w:type="dxa"/>
            </w:tcMar>
          </w:tcPr>
          <w:p w14:paraId="2DB533E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1B9432E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1F70AA0C" w14:textId="77777777" w:rsidR="00C477AC" w:rsidRPr="00666238" w:rsidRDefault="00C477AC" w:rsidP="00F66A15">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0384CB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4AE34DA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0D27360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Mar>
              <w:top w:w="28" w:type="dxa"/>
              <w:bottom w:w="28" w:type="dxa"/>
            </w:tcMar>
          </w:tcPr>
          <w:p w14:paraId="3451222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279924E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3929F58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083F6790"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FBF8FD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2FCE4B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Mar>
              <w:top w:w="28" w:type="dxa"/>
              <w:bottom w:w="28" w:type="dxa"/>
            </w:tcMar>
          </w:tcPr>
          <w:p w14:paraId="1ADE5B1B"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AddFirst(T)</w:t>
            </w:r>
          </w:p>
          <w:p w14:paraId="5F59D780" w14:textId="77777777" w:rsidR="00C477AC" w:rsidRPr="005F0C71"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color w:val="2A2A2A"/>
                <w:sz w:val="18"/>
                <w:szCs w:val="18"/>
              </w:rPr>
            </w:pPr>
            <w:r w:rsidRPr="005F0C71">
              <w:rPr>
                <w:color w:val="2A2A2A"/>
                <w:sz w:val="18"/>
                <w:szCs w:val="18"/>
              </w:rPr>
              <w:t>AddLast(T)</w:t>
            </w:r>
          </w:p>
          <w:p w14:paraId="14AD284A" w14:textId="77777777" w:rsidR="00C477AC" w:rsidRPr="00666238" w:rsidRDefault="00C477AC" w:rsidP="005F0C71">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5F0C71">
              <w:rPr>
                <w:color w:val="2A2A2A"/>
                <w:sz w:val="18"/>
                <w:szCs w:val="18"/>
              </w:rPr>
              <w:t>AddAfter</w:t>
            </w:r>
          </w:p>
        </w:tc>
        <w:tc>
          <w:tcPr>
            <w:tcW w:w="1170" w:type="dxa"/>
            <w:tcMar>
              <w:top w:w="28" w:type="dxa"/>
              <w:bottom w:w="28" w:type="dxa"/>
            </w:tcMar>
          </w:tcPr>
          <w:p w14:paraId="51EF49B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63ECD3F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0F8C91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Mar>
              <w:top w:w="28" w:type="dxa"/>
              <w:bottom w:w="28" w:type="dxa"/>
            </w:tcMar>
          </w:tcPr>
          <w:p w14:paraId="1EBDB0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6E18D05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48FEB5F0"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6E96818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EF484A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5925F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7B6960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Mar>
              <w:top w:w="28" w:type="dxa"/>
              <w:bottom w:w="28" w:type="dxa"/>
            </w:tcMar>
          </w:tcPr>
          <w:p w14:paraId="14B6160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Mar>
              <w:top w:w="28" w:type="dxa"/>
              <w:bottom w:w="28" w:type="dxa"/>
            </w:tcMar>
          </w:tcPr>
          <w:p w14:paraId="28776A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4152FDA3"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374A59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2D01D7D1"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Mar>
              <w:top w:w="28" w:type="dxa"/>
              <w:bottom w:w="28" w:type="dxa"/>
            </w:tcMar>
          </w:tcPr>
          <w:p w14:paraId="3AC142B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32965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06357A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4CAFD27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102A82C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49E84B8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6FA5A90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61818B0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27D92CC2"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5196E073"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Mar>
              <w:top w:w="28" w:type="dxa"/>
              <w:bottom w:w="28" w:type="dxa"/>
            </w:tcMar>
          </w:tcPr>
          <w:p w14:paraId="242D6AA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7D6252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01527E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06A83A2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7ECBF2A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260" w:type="dxa"/>
            <w:tcMar>
              <w:top w:w="28" w:type="dxa"/>
              <w:bottom w:w="28" w:type="dxa"/>
            </w:tcMar>
          </w:tcPr>
          <w:p w14:paraId="712A21D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Mar>
              <w:top w:w="28" w:type="dxa"/>
              <w:bottom w:w="28" w:type="dxa"/>
            </w:tcMar>
          </w:tcPr>
          <w:p w14:paraId="78609E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Mar>
              <w:top w:w="28" w:type="dxa"/>
              <w:bottom w:w="28" w:type="dxa"/>
            </w:tcMar>
          </w:tcPr>
          <w:p w14:paraId="2DA9ADE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25F8522B"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1C04F8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09B7FE22"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Mar>
              <w:top w:w="28" w:type="dxa"/>
              <w:bottom w:w="28" w:type="dxa"/>
            </w:tcMar>
          </w:tcPr>
          <w:p w14:paraId="729D1D2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Mar>
              <w:top w:w="28" w:type="dxa"/>
              <w:bottom w:w="28" w:type="dxa"/>
            </w:tcMar>
          </w:tcPr>
          <w:p w14:paraId="1073D02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460585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440" w:type="dxa"/>
            <w:tcMar>
              <w:top w:w="28" w:type="dxa"/>
              <w:bottom w:w="28" w:type="dxa"/>
            </w:tcMar>
          </w:tcPr>
          <w:p w14:paraId="5CEE633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40619B6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7B92ED5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4EA834A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04C13316"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75064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1E7D9BCB"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Mar>
              <w:top w:w="28" w:type="dxa"/>
              <w:bottom w:w="28" w:type="dxa"/>
            </w:tcMar>
          </w:tcPr>
          <w:p w14:paraId="53CE8CB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Mar>
              <w:top w:w="28" w:type="dxa"/>
              <w:bottom w:w="28" w:type="dxa"/>
            </w:tcMar>
          </w:tcPr>
          <w:p w14:paraId="35F93DB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Mar>
              <w:top w:w="28" w:type="dxa"/>
              <w:bottom w:w="28" w:type="dxa"/>
            </w:tcMar>
          </w:tcPr>
          <w:p w14:paraId="35C2862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440" w:type="dxa"/>
            <w:tcMar>
              <w:top w:w="28" w:type="dxa"/>
              <w:bottom w:w="28" w:type="dxa"/>
            </w:tcMar>
          </w:tcPr>
          <w:p w14:paraId="02A06D3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260" w:type="dxa"/>
            <w:tcMar>
              <w:top w:w="28" w:type="dxa"/>
              <w:bottom w:w="28" w:type="dxa"/>
            </w:tcMar>
          </w:tcPr>
          <w:p w14:paraId="5F8BA16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Mar>
              <w:top w:w="28" w:type="dxa"/>
              <w:bottom w:w="28" w:type="dxa"/>
            </w:tcMar>
          </w:tcPr>
          <w:p w14:paraId="0ABC3AB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Mar>
              <w:top w:w="28" w:type="dxa"/>
              <w:bottom w:w="28" w:type="dxa"/>
            </w:tcMar>
          </w:tcPr>
          <w:p w14:paraId="7224B1A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200F298D"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2D18293"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3A8B01FE"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Mar>
              <w:top w:w="28" w:type="dxa"/>
              <w:bottom w:w="28" w:type="dxa"/>
            </w:tcMar>
          </w:tcPr>
          <w:p w14:paraId="01D836C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5EBA68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304417C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3F510E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440" w:type="dxa"/>
            <w:tcMar>
              <w:top w:w="28" w:type="dxa"/>
              <w:bottom w:w="28" w:type="dxa"/>
            </w:tcMar>
          </w:tcPr>
          <w:p w14:paraId="23A2487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23C35FF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260" w:type="dxa"/>
            <w:tcMar>
              <w:top w:w="28" w:type="dxa"/>
              <w:bottom w:w="28" w:type="dxa"/>
            </w:tcMar>
          </w:tcPr>
          <w:p w14:paraId="194552E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Mar>
              <w:top w:w="28" w:type="dxa"/>
              <w:bottom w:w="28" w:type="dxa"/>
            </w:tcMar>
          </w:tcPr>
          <w:p w14:paraId="138B6A4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6677E16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4FF69BBD" w14:textId="77777777" w:rsidTr="00F66A15">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00B9C6BD"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720A0332" w14:textId="77777777" w:rsidR="00C477AC" w:rsidRPr="00666238" w:rsidRDefault="00C477AC" w:rsidP="00F66A15">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Mar>
              <w:top w:w="28" w:type="dxa"/>
              <w:bottom w:w="28" w:type="dxa"/>
            </w:tcMar>
          </w:tcPr>
          <w:p w14:paraId="05297A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Mar>
              <w:top w:w="28" w:type="dxa"/>
              <w:bottom w:w="28" w:type="dxa"/>
            </w:tcMar>
          </w:tcPr>
          <w:p w14:paraId="234942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4C9BDCF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440" w:type="dxa"/>
            <w:tcMar>
              <w:top w:w="28" w:type="dxa"/>
              <w:bottom w:w="28" w:type="dxa"/>
            </w:tcMar>
          </w:tcPr>
          <w:p w14:paraId="1279EA7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6A25C50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Mar>
              <w:top w:w="28" w:type="dxa"/>
              <w:bottom w:w="28" w:type="dxa"/>
            </w:tcMar>
          </w:tcPr>
          <w:p w14:paraId="460494E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Mar>
              <w:top w:w="28" w:type="dxa"/>
              <w:bottom w:w="28" w:type="dxa"/>
            </w:tcMar>
          </w:tcPr>
          <w:p w14:paraId="38D1495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6E443334" w14:textId="77777777" w:rsidTr="00F6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42C19068"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16CDAB18" w14:textId="77777777" w:rsidR="00C477AC" w:rsidRPr="00666238" w:rsidRDefault="00C477AC" w:rsidP="00F66A15">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Mar>
              <w:top w:w="28" w:type="dxa"/>
              <w:bottom w:w="28" w:type="dxa"/>
            </w:tcMar>
          </w:tcPr>
          <w:p w14:paraId="6B296BD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Mar>
              <w:top w:w="28" w:type="dxa"/>
              <w:bottom w:w="28" w:type="dxa"/>
            </w:tcMar>
          </w:tcPr>
          <w:p w14:paraId="2F1C0DA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Mar>
              <w:top w:w="28" w:type="dxa"/>
              <w:bottom w:w="28" w:type="dxa"/>
            </w:tcMar>
          </w:tcPr>
          <w:p w14:paraId="62455A3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440" w:type="dxa"/>
            <w:tcMar>
              <w:top w:w="28" w:type="dxa"/>
              <w:bottom w:w="28" w:type="dxa"/>
            </w:tcMar>
          </w:tcPr>
          <w:p w14:paraId="19A3154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260" w:type="dxa"/>
            <w:tcMar>
              <w:top w:w="28" w:type="dxa"/>
              <w:bottom w:w="28" w:type="dxa"/>
            </w:tcMar>
          </w:tcPr>
          <w:p w14:paraId="2073ECB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Mar>
              <w:top w:w="28" w:type="dxa"/>
              <w:bottom w:w="28" w:type="dxa"/>
            </w:tcMar>
          </w:tcPr>
          <w:p w14:paraId="1A4D94A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Mar>
              <w:top w:w="28" w:type="dxa"/>
              <w:bottom w:w="28" w:type="dxa"/>
            </w:tcMar>
          </w:tcPr>
          <w:p w14:paraId="2D4CB8E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35DBDB8"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496D395E" w14:textId="77777777" w:rsidR="00C477AC" w:rsidRDefault="00C477AC" w:rsidP="00C477AC">
      <w:pPr>
        <w:spacing w:line="259" w:lineRule="auto"/>
        <w:jc w:val="left"/>
      </w:pPr>
    </w:p>
    <w:p w14:paraId="7E3E9F24"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9"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70"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71" w:history="1">
        <w:r w:rsidRPr="00DA1186">
          <w:rPr>
            <w:sz w:val="18"/>
            <w:szCs w:val="18"/>
          </w:rPr>
          <w:t>Count</w:t>
        </w:r>
      </w:hyperlink>
      <w:r w:rsidRPr="00DA1186">
        <w:rPr>
          <w:sz w:val="18"/>
          <w:szCs w:val="18"/>
        </w:rPr>
        <w:t>.</w:t>
      </w:r>
    </w:p>
    <w:p w14:paraId="436C19AB" w14:textId="77777777" w:rsidR="00C477AC" w:rsidRPr="00DA1186" w:rsidRDefault="00C477AC" w:rsidP="00C477AC">
      <w:pPr>
        <w:rPr>
          <w:sz w:val="18"/>
          <w:szCs w:val="18"/>
        </w:rPr>
      </w:pPr>
      <w:r w:rsidRPr="00DA1186">
        <w:rPr>
          <w:sz w:val="18"/>
          <w:szCs w:val="18"/>
        </w:rPr>
        <w:t>** Approaches O(1) operation, includes key lookup overhead.</w:t>
      </w:r>
    </w:p>
    <w:p w14:paraId="25219D0C" w14:textId="77777777" w:rsidR="00C477AC" w:rsidRDefault="00C477AC" w:rsidP="00C477AC">
      <w:pPr>
        <w:sectPr w:rsidR="00C477AC" w:rsidSect="006345A5">
          <w:headerReference w:type="first" r:id="rId172"/>
          <w:footerReference w:type="first" r:id="rId173"/>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4"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1592ACBB" w14:textId="77777777" w:rsidR="00C477AC" w:rsidRDefault="00C477AC" w:rsidP="00F66A15">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36F92D78" w14:textId="77777777" w:rsidR="00C477AC" w:rsidRDefault="00C477AC" w:rsidP="00F66A15">
      <w:pPr>
        <w:ind w:left="284"/>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10521C87" w14:textId="77777777" w:rsidR="00C477AC" w:rsidRDefault="00C477AC" w:rsidP="00F66A15">
      <w:pPr>
        <w:ind w:left="284"/>
      </w:pPr>
      <w:r>
        <w:t>When an instance of Stack&lt;string&gt;</w:t>
      </w:r>
      <w:r w:rsidR="00B0208C">
        <w:t xml:space="preserve"> is used</w:t>
      </w:r>
      <w:r>
        <w:t xml:space="preserve">, it takes 200 ms to read out the keys file. However, the lookup still takes a long time (&gt; 20 min). </w:t>
      </w:r>
    </w:p>
    <w:p w14:paraId="391D28E8" w14:textId="77777777" w:rsidR="00C477AC" w:rsidRDefault="00C477AC" w:rsidP="00F66A15">
      <w:pPr>
        <w:ind w:left="284"/>
      </w:pPr>
      <w:r>
        <w:t>When an instance of HashSet&lt;string&gt;</w:t>
      </w:r>
      <w:r w:rsidR="00B0208C">
        <w:t xml:space="preserve"> is used</w:t>
      </w:r>
      <w:r>
        <w:t xml:space="preserve">, it takes 26 s to read out the keys file. The lookup takes </w:t>
      </w:r>
      <w:r w:rsidR="00B0208C">
        <w:t>26 </w:t>
      </w:r>
      <w:r>
        <w:t>s.</w:t>
      </w:r>
    </w:p>
    <w:p w14:paraId="2EB71929" w14:textId="77777777" w:rsidR="00C477AC" w:rsidRPr="00A4017B" w:rsidRDefault="00C477AC" w:rsidP="00F66A15">
      <w:pPr>
        <w:ind w:left="284"/>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414CFB4F" w14:textId="77777777" w:rsidR="00C477AC" w:rsidRDefault="00C477AC" w:rsidP="00F66A15">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4151CF21" w14:textId="77777777" w:rsidR="00C477AC" w:rsidRDefault="00C477AC" w:rsidP="00F66A15">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7A83FF20" w14:textId="77777777" w:rsidR="00C477AC" w:rsidRDefault="00C477AC" w:rsidP="00F66A15">
      <w:pPr>
        <w:ind w:left="284"/>
      </w:pPr>
      <w:r>
        <w:t>MSDN states the following regarding performance considerations:</w:t>
      </w:r>
    </w:p>
    <w:p w14:paraId="34DF5C2C" w14:textId="77777777" w:rsidR="00F66A15" w:rsidRPr="003C0374" w:rsidRDefault="00F66A15" w:rsidP="00F66A15">
      <w:pPr>
        <w:spacing w:after="120"/>
        <w:ind w:left="284"/>
        <w:rPr>
          <w:i/>
          <w:iCs/>
          <w:color w:val="2A2A2A"/>
        </w:rPr>
      </w:pPr>
      <w:r w:rsidRPr="003C0374">
        <w:rPr>
          <w:i/>
          <w:iCs/>
          <w:color w:val="2A2A2A"/>
        </w:rPr>
        <w:t>“</w:t>
      </w:r>
      <w:r w:rsidRPr="003C0374">
        <w:rPr>
          <w:i/>
          <w:iCs/>
        </w:rPr>
        <w:t>In deciding whether to use the List&lt;T&gt; or </w:t>
      </w:r>
      <w:hyperlink r:id="rId175"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77DFCD09" w14:textId="77777777" w:rsidR="00F66A15" w:rsidRPr="003C0374" w:rsidRDefault="00F66A15" w:rsidP="00F66A15">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 the memory saved not boxing list elements is greater than the memory used to generate the class implementation.</w:t>
      </w:r>
    </w:p>
    <w:p w14:paraId="5FC9D64B" w14:textId="77777777" w:rsidR="00F66A15" w:rsidRPr="003C0374" w:rsidRDefault="00F66A15" w:rsidP="00F66A15">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D2ED72F" w14:textId="77777777" w:rsidR="00F66A15" w:rsidRPr="003C0374" w:rsidRDefault="00F66A15" w:rsidP="00F66A15">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9781" w:type="dxa"/>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710"/>
        <w:gridCol w:w="8071"/>
      </w:tblGrid>
      <w:tr w:rsidR="00FA68FD" w:rsidRPr="00A00ADE" w14:paraId="02A3ADFF" w14:textId="77777777" w:rsidTr="00F66A15">
        <w:trPr>
          <w:cnfStyle w:val="000000100000" w:firstRow="0" w:lastRow="0" w:firstColumn="0" w:lastColumn="0" w:oddVBand="0" w:evenVBand="0" w:oddHBand="1" w:evenHBand="0" w:firstRowFirstColumn="0" w:firstRowLastColumn="0" w:lastRowFirstColumn="0" w:lastRowLastColumn="0"/>
          <w:trHeight w:val="284"/>
        </w:trPr>
        <w:tc>
          <w:tcPr>
            <w:tcW w:w="1710" w:type="dxa"/>
            <w:tcBorders>
              <w:top w:val="none" w:sz="0" w:space="0" w:color="auto"/>
              <w:bottom w:val="none" w:sz="0" w:space="0" w:color="auto"/>
            </w:tcBorders>
          </w:tcPr>
          <w:p w14:paraId="6901FB0A" w14:textId="77777777" w:rsidR="00FA68FD" w:rsidRPr="00A00ADE" w:rsidRDefault="00FA68FD" w:rsidP="00BD5C21">
            <w:bookmarkStart w:id="200" w:name="_LINQ"/>
            <w:bookmarkEnd w:id="200"/>
            <w:r>
              <w:rPr>
                <w:b/>
                <w:noProof/>
              </w:rPr>
              <w:t>See also</w:t>
            </w:r>
            <w:r>
              <w:rPr>
                <w:noProof/>
              </w:rPr>
              <w:t>:</w:t>
            </w:r>
          </w:p>
        </w:tc>
        <w:tc>
          <w:tcPr>
            <w:tcW w:w="8071" w:type="dxa"/>
            <w:tcBorders>
              <w:top w:val="none" w:sz="0" w:space="0" w:color="auto"/>
              <w:bottom w:val="none" w:sz="0" w:space="0" w:color="auto"/>
            </w:tcBorders>
          </w:tcPr>
          <w:p w14:paraId="0C08AE17" w14:textId="77777777" w:rsidR="00FA68FD" w:rsidRPr="00F66A15" w:rsidRDefault="00000000" w:rsidP="00F66A15">
            <w:pPr>
              <w:pStyle w:val="SLCUnorderedlist"/>
            </w:pPr>
            <w:hyperlink r:id="rId176" w:history="1">
              <w:r w:rsidR="00F66A15" w:rsidRPr="008700DF">
                <w:rPr>
                  <w:rStyle w:val="Hyperlink"/>
                </w:rPr>
                <w:t>https://msdn.microsoft.com/en-us/library/system.collections.arraylist(v=vs.110).aspx</w:t>
              </w:r>
            </w:hyperlink>
          </w:p>
          <w:p w14:paraId="440B5AB5" w14:textId="77777777" w:rsidR="00FA68FD" w:rsidRPr="00A00ADE" w:rsidRDefault="00000000" w:rsidP="00F66A15">
            <w:pPr>
              <w:pStyle w:val="SLCUnorderedlist"/>
            </w:pPr>
            <w:hyperlink r:id="rId177" w:history="1">
              <w:r w:rsidR="00FA68FD" w:rsidRPr="00F66A15">
                <w:rPr>
                  <w:rStyle w:val="Hyperlink"/>
                </w:rPr>
                <w:t>https://msdn.microsoft.com/en-us/library/6sh2ey19(v=vs.110).aspx</w:t>
              </w:r>
            </w:hyperlink>
            <w:r w:rsidR="00F66A15">
              <w:rPr>
                <w:rStyle w:val="Hyperlink"/>
                <w:color w:val="auto"/>
                <w:u w:val="none"/>
              </w:rPr>
              <w:t xml:space="preserve"> </w:t>
            </w:r>
          </w:p>
        </w:tc>
      </w:tr>
    </w:tbl>
    <w:p w14:paraId="5C56B3C0" w14:textId="77777777" w:rsidR="00C477AC" w:rsidRDefault="00C477AC" w:rsidP="006B59B9">
      <w:pPr>
        <w:pStyle w:val="Heading4"/>
      </w:pPr>
      <w:r>
        <w:lastRenderedPageBreak/>
        <w:t>LINQ</w:t>
      </w:r>
    </w:p>
    <w:p w14:paraId="053ABBBA" w14:textId="77777777" w:rsidR="00C477AC" w:rsidRPr="003251E7" w:rsidRDefault="00C477AC" w:rsidP="00F66A15">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39407310" w14:textId="77777777" w:rsidR="00C477AC" w:rsidRPr="00754505" w:rsidRDefault="00C477AC" w:rsidP="00F66A15">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788AF1E5" w14:textId="77777777" w:rsidR="00C477AC" w:rsidRDefault="00C477AC" w:rsidP="00F66A15">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056ECA2B" w14:textId="77777777" w:rsidR="00C477AC" w:rsidRDefault="00F66A15"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DEA321" wp14:editId="6024CF93">
                <wp:simplePos x="0" y="0"/>
                <wp:positionH relativeFrom="margin">
                  <wp:posOffset>161925</wp:posOffset>
                </wp:positionH>
                <wp:positionV relativeFrom="paragraph">
                  <wp:posOffset>68885</wp:posOffset>
                </wp:positionV>
                <wp:extent cx="6102350"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02350" cy="1314450"/>
                        </a:xfrm>
                        <a:prstGeom prst="rect">
                          <a:avLst/>
                        </a:prstGeom>
                        <a:solidFill>
                          <a:sysClr val="window" lastClr="FFFFFF">
                            <a:lumMod val="95000"/>
                          </a:sysClr>
                        </a:solidFill>
                        <a:ln w="6350">
                          <a:noFill/>
                        </a:ln>
                        <a:effectLst/>
                      </wps:spPr>
                      <wps:txb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A321" id="Text Box 13" o:spid="_x0000_s1027" type="#_x0000_t202" style="position:absolute;left:0;text-align:left;margin-left:12.75pt;margin-top:5.4pt;width:480.5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" fillcolor="#f2f2f2" stroked="f" strokeweight=".5pt">
                <v:textbox>
                  <w:txbxContent>
                    <w:p w14:paraId="6EA8F8C0" w14:textId="77777777" w:rsidR="00C67B81" w:rsidRPr="008B4C95" w:rsidRDefault="00C67B81" w:rsidP="00C477AC">
                      <w:pPr>
                        <w:autoSpaceDE w:val="0"/>
                        <w:autoSpaceDN w:val="0"/>
                        <w:adjustRightInd w:val="0"/>
                        <w:spacing w:after="0" w:line="240" w:lineRule="auto"/>
                        <w:jc w:val="left"/>
                        <w:rPr>
                          <w:rFonts w:ascii="Consolas" w:hAnsi="Consolas" w:cs="Consolas"/>
                          <w:color w:val="000000"/>
                          <w:sz w:val="18"/>
                          <w:szCs w:val="18"/>
                          <w:lang w:val="fr-FR"/>
                        </w:rPr>
                      </w:pP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 xml:space="preserve"> xDocument = </w:t>
                      </w:r>
                      <w:r w:rsidRPr="008B4C95">
                        <w:rPr>
                          <w:rFonts w:ascii="Consolas" w:hAnsi="Consolas" w:cs="Consolas"/>
                          <w:color w:val="2B91AF"/>
                          <w:sz w:val="18"/>
                          <w:szCs w:val="18"/>
                          <w:lang w:val="fr-FR"/>
                        </w:rPr>
                        <w:t>XDocument</w:t>
                      </w:r>
                      <w:r w:rsidRPr="008B4C95">
                        <w:rPr>
                          <w:rFonts w:ascii="Consolas" w:hAnsi="Consolas" w:cs="Consolas"/>
                          <w:color w:val="000000"/>
                          <w:sz w:val="18"/>
                          <w:szCs w:val="18"/>
                          <w:lang w:val="fr-FR"/>
                        </w:rPr>
                        <w:t>.Load(</w:t>
                      </w:r>
                      <w:r w:rsidRPr="008B4C95">
                        <w:rPr>
                          <w:rFonts w:ascii="Consolas" w:hAnsi="Consolas" w:cs="Consolas"/>
                          <w:color w:val="A31515"/>
                          <w:sz w:val="18"/>
                          <w:szCs w:val="18"/>
                          <w:lang w:val="fr-FR"/>
                        </w:rPr>
                        <w:t>@"C:\...\Response.xml"</w:t>
                      </w:r>
                      <w:r w:rsidRPr="008B4C95">
                        <w:rPr>
                          <w:rFonts w:ascii="Consolas" w:hAnsi="Consolas" w:cs="Consolas"/>
                          <w:color w:val="000000"/>
                          <w:sz w:val="18"/>
                          <w:szCs w:val="18"/>
                          <w:lang w:val="fr-FR"/>
                        </w:rPr>
                        <w:t>);</w:t>
                      </w:r>
                    </w:p>
                    <w:p w14:paraId="635BCCC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53CC6914"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p w14:paraId="63E7FC3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5C446B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5D9A7CE" w14:textId="77777777" w:rsidR="00C67B81" w:rsidRPr="007C3ED4" w:rsidRDefault="00C67B81"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6A07750E"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B229784"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91B7F57" w14:textId="77777777" w:rsidR="00C67B81" w:rsidRPr="007C3ED4" w:rsidRDefault="00C67B81"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064E7D5C" w14:textId="77777777" w:rsidR="00C477AC" w:rsidRDefault="00C477AC" w:rsidP="00C477AC">
      <w:pPr>
        <w:autoSpaceDE w:val="0"/>
        <w:autoSpaceDN w:val="0"/>
        <w:adjustRightInd w:val="0"/>
        <w:spacing w:after="0" w:line="240" w:lineRule="auto"/>
        <w:ind w:left="720"/>
        <w:jc w:val="left"/>
      </w:pPr>
    </w:p>
    <w:p w14:paraId="0C2BEC92" w14:textId="77777777" w:rsidR="00C477AC" w:rsidRDefault="00C477AC" w:rsidP="00C477AC">
      <w:pPr>
        <w:autoSpaceDE w:val="0"/>
        <w:autoSpaceDN w:val="0"/>
        <w:adjustRightInd w:val="0"/>
        <w:spacing w:after="0" w:line="240" w:lineRule="auto"/>
        <w:ind w:left="720"/>
        <w:jc w:val="left"/>
      </w:pPr>
    </w:p>
    <w:p w14:paraId="0C1F4EB8" w14:textId="77777777" w:rsidR="00C477AC" w:rsidRDefault="00C477AC" w:rsidP="00C477AC">
      <w:pPr>
        <w:autoSpaceDE w:val="0"/>
        <w:autoSpaceDN w:val="0"/>
        <w:adjustRightInd w:val="0"/>
        <w:spacing w:after="0" w:line="240" w:lineRule="auto"/>
        <w:ind w:left="720"/>
        <w:jc w:val="left"/>
      </w:pPr>
    </w:p>
    <w:p w14:paraId="281BACBB" w14:textId="77777777" w:rsidR="00C477AC" w:rsidRDefault="00C477AC" w:rsidP="00C477AC">
      <w:pPr>
        <w:autoSpaceDE w:val="0"/>
        <w:autoSpaceDN w:val="0"/>
        <w:adjustRightInd w:val="0"/>
        <w:spacing w:after="0" w:line="240" w:lineRule="auto"/>
        <w:ind w:left="720"/>
        <w:jc w:val="left"/>
      </w:pPr>
    </w:p>
    <w:p w14:paraId="48BE4B23" w14:textId="77777777" w:rsidR="00C477AC" w:rsidRDefault="00C477AC" w:rsidP="00C477AC">
      <w:pPr>
        <w:autoSpaceDE w:val="0"/>
        <w:autoSpaceDN w:val="0"/>
        <w:adjustRightInd w:val="0"/>
        <w:spacing w:after="0" w:line="240" w:lineRule="auto"/>
        <w:ind w:left="720"/>
        <w:jc w:val="left"/>
      </w:pPr>
    </w:p>
    <w:p w14:paraId="47556950" w14:textId="77777777" w:rsidR="00C477AC" w:rsidRDefault="00C477AC" w:rsidP="00C477AC">
      <w:pPr>
        <w:autoSpaceDE w:val="0"/>
        <w:autoSpaceDN w:val="0"/>
        <w:adjustRightInd w:val="0"/>
        <w:spacing w:after="0" w:line="240" w:lineRule="auto"/>
        <w:ind w:left="720"/>
        <w:jc w:val="left"/>
      </w:pPr>
    </w:p>
    <w:p w14:paraId="32B5F59C" w14:textId="77777777" w:rsidR="00C477AC" w:rsidRDefault="00C477AC" w:rsidP="00C477AC">
      <w:pPr>
        <w:autoSpaceDE w:val="0"/>
        <w:autoSpaceDN w:val="0"/>
        <w:adjustRightInd w:val="0"/>
        <w:spacing w:after="0" w:line="240" w:lineRule="auto"/>
        <w:ind w:left="720"/>
        <w:jc w:val="left"/>
      </w:pPr>
    </w:p>
    <w:p w14:paraId="099C2975" w14:textId="77777777" w:rsidR="00C477AC" w:rsidRDefault="00C477AC" w:rsidP="00C477AC">
      <w:pPr>
        <w:autoSpaceDE w:val="0"/>
        <w:autoSpaceDN w:val="0"/>
        <w:adjustRightInd w:val="0"/>
        <w:spacing w:after="0" w:line="240" w:lineRule="auto"/>
        <w:ind w:left="720"/>
        <w:jc w:val="left"/>
      </w:pPr>
    </w:p>
    <w:p w14:paraId="46EF216E" w14:textId="77777777" w:rsidR="00C477AC" w:rsidRDefault="00C477AC" w:rsidP="00F66A15"/>
    <w:p w14:paraId="5EE24E14" w14:textId="77777777" w:rsidR="00C477AC" w:rsidRDefault="00C477AC" w:rsidP="00F66A15">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2ADA3C4B" w14:textId="77777777" w:rsidR="00C477AC" w:rsidRDefault="00F66A15" w:rsidP="00F66A15">
      <w:r>
        <w:rPr>
          <w:noProof/>
          <w:color w:val="FF0000"/>
          <w:lang w:val="nl-BE" w:eastAsia="nl-BE"/>
        </w:rPr>
        <mc:AlternateContent>
          <mc:Choice Requires="wps">
            <w:drawing>
              <wp:anchor distT="0" distB="0" distL="114300" distR="114300" simplePos="0" relativeHeight="251680768" behindDoc="0" locked="0" layoutInCell="1" allowOverlap="1" wp14:anchorId="7F3C2925" wp14:editId="42035C1D">
                <wp:simplePos x="0" y="0"/>
                <wp:positionH relativeFrom="margin">
                  <wp:posOffset>183515</wp:posOffset>
                </wp:positionH>
                <wp:positionV relativeFrom="paragraph">
                  <wp:posOffset>15265</wp:posOffset>
                </wp:positionV>
                <wp:extent cx="6080760" cy="4095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6080760" cy="409575"/>
                        </a:xfrm>
                        <a:prstGeom prst="rect">
                          <a:avLst/>
                        </a:prstGeom>
                        <a:solidFill>
                          <a:sysClr val="window" lastClr="FFFFFF">
                            <a:lumMod val="95000"/>
                          </a:sysClr>
                        </a:solidFill>
                        <a:ln w="6350">
                          <a:noFill/>
                        </a:ln>
                        <a:effectLst/>
                      </wps:spPr>
                      <wps:txb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2925" id="Text Box 14" o:spid="_x0000_s1028" type="#_x0000_t202" style="position:absolute;left:0;text-align:left;margin-left:14.45pt;margin-top:1.2pt;width:478.8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" fillcolor="#f2f2f2" stroked="f" strokeweight=".5pt">
                <v:textbox>
                  <w:txbxContent>
                    <w:p w14:paraId="2F5A778B"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CA8EA89"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1147D9B9" w14:textId="77777777" w:rsidR="00F66A15" w:rsidRPr="006F4607" w:rsidRDefault="00F66A15" w:rsidP="00F66A15"/>
    <w:p w14:paraId="0C7844D5" w14:textId="77777777" w:rsidR="002B3C49" w:rsidRDefault="00F66A15" w:rsidP="00F66A15">
      <w:pPr>
        <w:ind w:left="284"/>
      </w:pPr>
      <w:r>
        <w:rPr>
          <w:noProof/>
          <w:color w:val="FF0000"/>
          <w:lang w:val="nl-BE" w:eastAsia="nl-BE"/>
        </w:rPr>
        <mc:AlternateContent>
          <mc:Choice Requires="wps">
            <w:drawing>
              <wp:anchor distT="0" distB="0" distL="114300" distR="114300" simplePos="0" relativeHeight="251681792" behindDoc="0" locked="0" layoutInCell="1" allowOverlap="1" wp14:anchorId="15F19F20" wp14:editId="71725940">
                <wp:simplePos x="0" y="0"/>
                <wp:positionH relativeFrom="margin">
                  <wp:posOffset>163652</wp:posOffset>
                </wp:positionH>
                <wp:positionV relativeFrom="paragraph">
                  <wp:posOffset>332461</wp:posOffset>
                </wp:positionV>
                <wp:extent cx="6109894" cy="809625"/>
                <wp:effectExtent l="0" t="0" r="5715" b="9525"/>
                <wp:wrapNone/>
                <wp:docPr id="15" name="Text Box 15"/>
                <wp:cNvGraphicFramePr/>
                <a:graphic xmlns:a="http://schemas.openxmlformats.org/drawingml/2006/main">
                  <a:graphicData uri="http://schemas.microsoft.com/office/word/2010/wordprocessingShape">
                    <wps:wsp>
                      <wps:cNvSpPr txBox="1"/>
                      <wps:spPr>
                        <a:xfrm>
                          <a:off x="0" y="0"/>
                          <a:ext cx="6109894" cy="809625"/>
                        </a:xfrm>
                        <a:prstGeom prst="rect">
                          <a:avLst/>
                        </a:prstGeom>
                        <a:solidFill>
                          <a:sysClr val="window" lastClr="FFFFFF">
                            <a:lumMod val="95000"/>
                          </a:sysClr>
                        </a:solidFill>
                        <a:ln w="6350">
                          <a:noFill/>
                        </a:ln>
                        <a:effectLst/>
                      </wps:spPr>
                      <wps:txb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9F20" id="Text Box 15" o:spid="_x0000_s1029" type="#_x0000_t202" style="position:absolute;left:0;text-align:left;margin-left:12.9pt;margin-top:26.2pt;width:481.1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" fillcolor="#f2f2f2" stroked="f" strokeweight=".5pt">
                <v:textbox>
                  <w:txbxContent>
                    <w:p w14:paraId="5448DDA6"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0A6BFD87"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p>
                    <w:p w14:paraId="6BE9DDCF"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5EF5021" w14:textId="77777777" w:rsidR="00C67B81" w:rsidRPr="007C3ED4" w:rsidRDefault="00C67B81"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r w:rsidR="00C477AC">
        <w:t>However, this can have a negative impact on execution time in case the IEnumerable is used multiple times. The following example illustrates this:</w:t>
      </w:r>
    </w:p>
    <w:p w14:paraId="7CF562D0" w14:textId="77777777" w:rsidR="00C477AC" w:rsidRDefault="00C477AC" w:rsidP="00F66A15"/>
    <w:p w14:paraId="6CDCB1AE" w14:textId="77777777" w:rsidR="00C477AC" w:rsidRDefault="00C477AC" w:rsidP="00F66A15"/>
    <w:p w14:paraId="6999649B" w14:textId="77777777" w:rsidR="00C477AC" w:rsidRDefault="00C477AC" w:rsidP="00F66A15"/>
    <w:p w14:paraId="3CB58D03" w14:textId="77777777" w:rsidR="00C477AC" w:rsidRDefault="00F66A15" w:rsidP="00F66A15">
      <w:pPr>
        <w:ind w:left="284"/>
      </w:pPr>
      <w:r>
        <w:rPr>
          <w:noProof/>
          <w:lang w:val="nl-BE" w:eastAsia="nl-BE"/>
        </w:rPr>
        <mc:AlternateContent>
          <mc:Choice Requires="wps">
            <w:drawing>
              <wp:anchor distT="0" distB="0" distL="114300" distR="114300" simplePos="0" relativeHeight="251682816" behindDoc="0" locked="0" layoutInCell="1" allowOverlap="1" wp14:anchorId="4AD6E928" wp14:editId="31BB7594">
                <wp:simplePos x="0" y="0"/>
                <wp:positionH relativeFrom="margin">
                  <wp:posOffset>148590</wp:posOffset>
                </wp:positionH>
                <wp:positionV relativeFrom="paragraph">
                  <wp:posOffset>674065</wp:posOffset>
                </wp:positionV>
                <wp:extent cx="6095365" cy="238125"/>
                <wp:effectExtent l="0" t="0" r="635" b="9525"/>
                <wp:wrapNone/>
                <wp:docPr id="16" name="Text Box 16"/>
                <wp:cNvGraphicFramePr/>
                <a:graphic xmlns:a="http://schemas.openxmlformats.org/drawingml/2006/main">
                  <a:graphicData uri="http://schemas.microsoft.com/office/word/2010/wordprocessingShape">
                    <wps:wsp>
                      <wps:cNvSpPr txBox="1"/>
                      <wps:spPr>
                        <a:xfrm>
                          <a:off x="0" y="0"/>
                          <a:ext cx="6095365" cy="238125"/>
                        </a:xfrm>
                        <a:prstGeom prst="rect">
                          <a:avLst/>
                        </a:prstGeom>
                        <a:solidFill>
                          <a:sysClr val="window" lastClr="FFFFFF">
                            <a:lumMod val="95000"/>
                          </a:sysClr>
                        </a:solidFill>
                        <a:ln w="6350">
                          <a:noFill/>
                        </a:ln>
                        <a:effectLst/>
                      </wps:spPr>
                      <wps:txb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E928" id="Text Box 16" o:spid="_x0000_s1030" type="#_x0000_t202" style="position:absolute;left:0;text-align:left;margin-left:11.7pt;margin-top:53.1pt;width:479.9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" fillcolor="#f2f2f2" stroked="f" strokeweight=".5pt">
                <v:textbox>
                  <w:txbxContent>
                    <w:p w14:paraId="15CD69F9" w14:textId="77777777" w:rsidR="00C67B81" w:rsidRPr="007C3ED4" w:rsidRDefault="00C67B81"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1BEF8BDA" w14:textId="77777777" w:rsidR="00C477AC" w:rsidRDefault="00C477AC" w:rsidP="00F66A15"/>
    <w:p w14:paraId="4FD4E2EA" w14:textId="77777777" w:rsidR="00C477AC" w:rsidRDefault="00C477AC" w:rsidP="00F66A15">
      <w:pPr>
        <w:ind w:left="284"/>
      </w:pPr>
      <w:r>
        <w:t xml:space="preserve">When a ToList() call is added, the filter will only be executed once increasing performance (and, as already mentioned, increased memory usage). </w:t>
      </w:r>
    </w:p>
    <w:p w14:paraId="3512181B" w14:textId="77777777" w:rsidR="004F1331" w:rsidRDefault="004F1331" w:rsidP="00AA03AE">
      <w:pPr>
        <w:autoSpaceDE w:val="0"/>
        <w:autoSpaceDN w:val="0"/>
        <w:adjustRightInd w:val="0"/>
        <w:spacing w:after="0" w:line="240" w:lineRule="auto"/>
        <w:ind w:left="720"/>
      </w:pPr>
    </w:p>
    <w:p w14:paraId="12338945" w14:textId="77777777" w:rsidR="00F05607" w:rsidRDefault="00F05607" w:rsidP="006B59B9">
      <w:pPr>
        <w:pStyle w:val="Heading2"/>
      </w:pPr>
      <w:bookmarkStart w:id="201" w:name="_Toc83650900"/>
      <w:r>
        <w:lastRenderedPageBreak/>
        <w:t>Validation</w:t>
      </w:r>
      <w:bookmarkEnd w:id="201"/>
    </w:p>
    <w:p w14:paraId="5E25DE27" w14:textId="77777777" w:rsidR="000C284B" w:rsidRDefault="000C284B" w:rsidP="006B59B9">
      <w:pPr>
        <w:pStyle w:val="Heading3"/>
      </w:pPr>
      <w:bookmarkStart w:id="202" w:name="_General"/>
      <w:bookmarkStart w:id="203" w:name="_Toc83650901"/>
      <w:bookmarkEnd w:id="202"/>
      <w:r>
        <w:t>General</w:t>
      </w:r>
      <w:bookmarkEnd w:id="203"/>
    </w:p>
    <w:p w14:paraId="6DC85FF2" w14:textId="77777777" w:rsidR="000C284B" w:rsidRDefault="004168CE" w:rsidP="001E77EB">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3B15C8B1" w14:textId="77777777" w:rsidR="000C284B" w:rsidRDefault="000C284B" w:rsidP="001E77EB">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4DC0F8DB" w14:textId="77777777" w:rsidR="004168CE" w:rsidRDefault="004168CE" w:rsidP="001E77EB">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7F17B921" w14:textId="77777777" w:rsidR="000C284B" w:rsidRDefault="000C284B" w:rsidP="001E77EB">
      <w:pPr>
        <w:pStyle w:val="SLCUnorderedlist"/>
      </w:pPr>
      <w:r>
        <w:t>No errors</w:t>
      </w:r>
      <w:r w:rsidR="00E672C7">
        <w:t xml:space="preserve"> or </w:t>
      </w:r>
      <w:r>
        <w:t>issues must occur when the device is not reachable and communication should still be initiated.</w:t>
      </w:r>
    </w:p>
    <w:p w14:paraId="4C262372" w14:textId="77777777" w:rsidR="00751A98" w:rsidRDefault="00751A98" w:rsidP="006B59B9">
      <w:pPr>
        <w:pStyle w:val="Heading3"/>
      </w:pPr>
      <w:bookmarkStart w:id="204" w:name="_StyleCop"/>
      <w:bookmarkStart w:id="205" w:name="_Spell_Checker"/>
      <w:bookmarkStart w:id="206" w:name="_Toc83650902"/>
      <w:bookmarkEnd w:id="204"/>
      <w:bookmarkEnd w:id="205"/>
      <w:r>
        <w:t>Spell Checker</w:t>
      </w:r>
      <w:bookmarkEnd w:id="206"/>
    </w:p>
    <w:p w14:paraId="6E2A9B03" w14:textId="77777777" w:rsidR="00751A98" w:rsidRPr="00751A98" w:rsidRDefault="00751A98" w:rsidP="001E77EB">
      <w:pPr>
        <w:pStyle w:val="SLCUnorderedlist"/>
      </w:pPr>
      <w:r>
        <w:t xml:space="preserve">The Visual Studio plugin “Spell Checker” must be used to verify that the protocol is using </w:t>
      </w:r>
      <w:r w:rsidR="00525194">
        <w:t xml:space="preserve">US </w:t>
      </w:r>
      <w:r>
        <w:t>spelling and all valid errors should be fixed.</w:t>
      </w:r>
    </w:p>
    <w:p w14:paraId="7389B0AE" w14:textId="77777777" w:rsidR="000C284B" w:rsidRPr="007F6EEE" w:rsidRDefault="009E06BE" w:rsidP="006B59B9">
      <w:pPr>
        <w:pStyle w:val="Heading3"/>
      </w:pPr>
      <w:bookmarkStart w:id="207" w:name="_StyleCop_1"/>
      <w:bookmarkStart w:id="208" w:name="_Toc481997678"/>
      <w:bookmarkStart w:id="209" w:name="_DIS_validatior"/>
      <w:bookmarkStart w:id="210" w:name="_DIS_Validator"/>
      <w:bookmarkStart w:id="211" w:name="_Toc83650903"/>
      <w:bookmarkEnd w:id="207"/>
      <w:bookmarkEnd w:id="208"/>
      <w:bookmarkEnd w:id="209"/>
      <w:bookmarkEnd w:id="210"/>
      <w:r>
        <w:t>DIS V</w:t>
      </w:r>
      <w:r w:rsidR="000C284B">
        <w:t>alidato</w:t>
      </w:r>
      <w:r w:rsidR="001E42CD">
        <w:t>r</w:t>
      </w:r>
      <w:bookmarkEnd w:id="211"/>
    </w:p>
    <w:p w14:paraId="044C0750" w14:textId="77777777" w:rsidR="00F05607" w:rsidRDefault="00E672C7" w:rsidP="001E77EB">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73C14487" w14:textId="77777777" w:rsidR="001E42CD" w:rsidRDefault="001E42CD" w:rsidP="006B59B9">
      <w:pPr>
        <w:pStyle w:val="Heading3"/>
        <w:spacing w:after="200" w:line="276" w:lineRule="auto"/>
      </w:pPr>
      <w:bookmarkStart w:id="212" w:name="_Stream_Viewer"/>
      <w:bookmarkStart w:id="213" w:name="_Toc83650904"/>
      <w:bookmarkEnd w:id="212"/>
      <w:r>
        <w:t>Stream Viewer</w:t>
      </w:r>
      <w:bookmarkEnd w:id="213"/>
    </w:p>
    <w:p w14:paraId="586EDF49" w14:textId="77777777" w:rsidR="00F05607" w:rsidRDefault="00F05607" w:rsidP="001E77EB">
      <w:pPr>
        <w:pStyle w:val="SLCUnorderedlist"/>
      </w:pPr>
      <w:r>
        <w:t xml:space="preserve">No </w:t>
      </w:r>
      <w:r w:rsidR="00DA51A0">
        <w:t>p</w:t>
      </w:r>
      <w:r>
        <w:t xml:space="preserve">roblems </w:t>
      </w:r>
      <w:r w:rsidR="00E672C7">
        <w:t xml:space="preserve">may be </w:t>
      </w:r>
      <w:r>
        <w:t>indicated in Stream Viewer.</w:t>
      </w:r>
    </w:p>
    <w:p w14:paraId="3078D142" w14:textId="77777777" w:rsidR="000C284B" w:rsidRDefault="009E06BE" w:rsidP="006B59B9">
      <w:pPr>
        <w:pStyle w:val="Heading3"/>
      </w:pPr>
      <w:bookmarkStart w:id="214" w:name="_log_Files"/>
      <w:bookmarkStart w:id="215" w:name="_Toc83650905"/>
      <w:bookmarkEnd w:id="214"/>
      <w:r>
        <w:t>L</w:t>
      </w:r>
      <w:r w:rsidR="000C284B">
        <w:t>og</w:t>
      </w:r>
      <w:r>
        <w:t xml:space="preserve"> Files</w:t>
      </w:r>
      <w:bookmarkEnd w:id="215"/>
    </w:p>
    <w:p w14:paraId="26008D5F" w14:textId="77777777" w:rsidR="005E659E" w:rsidRDefault="009E06BE" w:rsidP="001E77EB">
      <w:pPr>
        <w:pStyle w:val="SLCUnorderedlist"/>
      </w:pPr>
      <w:r>
        <w:t>The element log file or other log files do not contain problems related to an element running the implemented protocol.</w:t>
      </w:r>
    </w:p>
    <w:p w14:paraId="7E3C386B" w14:textId="77777777" w:rsidR="000C284B" w:rsidRDefault="000C284B" w:rsidP="006B59B9">
      <w:pPr>
        <w:pStyle w:val="Heading3"/>
      </w:pPr>
      <w:bookmarkStart w:id="216" w:name="_Alarm_Console"/>
      <w:bookmarkStart w:id="217" w:name="_Toc83650906"/>
      <w:bookmarkEnd w:id="216"/>
      <w:r>
        <w:t>Alarm Console</w:t>
      </w:r>
      <w:bookmarkEnd w:id="217"/>
    </w:p>
    <w:p w14:paraId="674D68F0" w14:textId="77777777" w:rsidR="00B91CCC" w:rsidRDefault="00094BD3" w:rsidP="001E77EB">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FBFB9FF" w14:textId="77777777" w:rsidR="002E3C94" w:rsidRDefault="002E3C94">
      <w:pPr>
        <w:spacing w:line="259" w:lineRule="auto"/>
        <w:jc w:val="left"/>
      </w:pPr>
    </w:p>
    <w:p w14:paraId="194F3A50" w14:textId="77777777" w:rsidR="00E31755" w:rsidRDefault="00E31755" w:rsidP="00E31755">
      <w:pPr>
        <w:pStyle w:val="Heading2"/>
      </w:pPr>
      <w:bookmarkStart w:id="218" w:name="_Skyline_Driver_Passport"/>
      <w:bookmarkStart w:id="219" w:name="_Toc83650907"/>
      <w:bookmarkEnd w:id="218"/>
      <w:r>
        <w:t>Points of Attention</w:t>
      </w:r>
      <w:bookmarkEnd w:id="219"/>
    </w:p>
    <w:p w14:paraId="0F7CDE44" w14:textId="77777777" w:rsidR="002E3C94" w:rsidRDefault="002E3C94" w:rsidP="002E3C94">
      <w:pPr>
        <w:pStyle w:val="Heading3"/>
      </w:pPr>
      <w:bookmarkStart w:id="220" w:name="_Minimum_DMA_version"/>
      <w:bookmarkStart w:id="221" w:name="_Toc83650908"/>
      <w:bookmarkEnd w:id="220"/>
      <w:r>
        <w:t>Skyline Driver Passport Platform</w:t>
      </w:r>
      <w:bookmarkEnd w:id="221"/>
    </w:p>
    <w:p w14:paraId="446789F4" w14:textId="77777777" w:rsidR="002E3C94" w:rsidRDefault="002E3C94" w:rsidP="002E3C94">
      <w:pPr>
        <w:pStyle w:val="SLCUnorderedlist"/>
      </w:pPr>
      <w:r w:rsidRPr="00C61FF8">
        <w:t>A DataMiner Test package has been created and scheduled on the Driver Passport Platform in order to validate performance metrics as part of the Code Review process or when deemed useful.</w:t>
      </w:r>
    </w:p>
    <w:p w14:paraId="532438C5" w14:textId="77777777" w:rsidR="00E31755" w:rsidRDefault="00695003" w:rsidP="00E31755">
      <w:pPr>
        <w:pStyle w:val="Heading3"/>
      </w:pPr>
      <w:r>
        <w:t>Dojo Use Cases</w:t>
      </w:r>
    </w:p>
    <w:p w14:paraId="2FA2C352" w14:textId="77777777" w:rsidR="00695003" w:rsidRDefault="00695003" w:rsidP="00695003">
      <w:pPr>
        <w:pStyle w:val="SLCUnorderedlist"/>
      </w:pPr>
      <w:bookmarkStart w:id="222" w:name="_Hlk85540930"/>
      <w:r w:rsidRPr="00695003">
        <w:t xml:space="preserve">For more information related to the procedure, refer to </w:t>
      </w:r>
      <w:hyperlink r:id="rId178" w:history="1">
        <w:r w:rsidRPr="0088126F">
          <w:rPr>
            <w:rStyle w:val="Hyperlink"/>
          </w:rPr>
          <w:t>https://skylinebe.sharepoint.com/sites/DeployandAccelerate/SitePages/Dojo-connector-use-cases.aspx</w:t>
        </w:r>
      </w:hyperlink>
      <w:r>
        <w:t xml:space="preserve"> (only accessible for Skyline employees).</w:t>
      </w:r>
    </w:p>
    <w:p w14:paraId="122BEDE5" w14:textId="77777777" w:rsidR="000A5B18" w:rsidRDefault="00C43277" w:rsidP="00C43277">
      <w:pPr>
        <w:pStyle w:val="Heading1"/>
      </w:pPr>
      <w:bookmarkStart w:id="223" w:name="_Toc83650910"/>
      <w:bookmarkEnd w:id="222"/>
      <w:r>
        <w:lastRenderedPageBreak/>
        <w:t>Abbreviations</w:t>
      </w:r>
      <w:bookmarkEnd w:id="223"/>
    </w:p>
    <w:tbl>
      <w:tblPr>
        <w:tblStyle w:val="PlainTable21"/>
        <w:tblW w:w="0" w:type="auto"/>
        <w:tblLook w:val="04A0" w:firstRow="1" w:lastRow="0" w:firstColumn="1" w:lastColumn="0" w:noHBand="0" w:noVBand="1"/>
      </w:tblPr>
      <w:tblGrid>
        <w:gridCol w:w="2070"/>
        <w:gridCol w:w="7785"/>
      </w:tblGrid>
      <w:tr w:rsidR="00C43277" w14:paraId="7ADCA645" w14:textId="77777777" w:rsidTr="007C3E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A521A25" w14:textId="77777777" w:rsidR="00C43277" w:rsidRPr="007C3ED4" w:rsidRDefault="00C43277" w:rsidP="00DD7F68">
            <w:pPr>
              <w:pStyle w:val="SLCBodytext"/>
            </w:pPr>
            <w:r w:rsidRPr="007C3ED4">
              <w:t>ASCII</w:t>
            </w:r>
          </w:p>
        </w:tc>
        <w:tc>
          <w:tcPr>
            <w:tcW w:w="7785" w:type="dxa"/>
          </w:tcPr>
          <w:p w14:paraId="7AC1E0DE" w14:textId="77777777" w:rsidR="00C43277" w:rsidRPr="00C43277" w:rsidRDefault="00C43277" w:rsidP="00DD7F68">
            <w:pPr>
              <w:pStyle w:val="SLCBodytext"/>
              <w:cnfStyle w:val="100000000000" w:firstRow="1" w:lastRow="0" w:firstColumn="0" w:lastColumn="0" w:oddVBand="0" w:evenVBand="0" w:oddHBand="0" w:evenHBand="0" w:firstRowFirstColumn="0" w:firstRowLastColumn="0" w:lastRowFirstColumn="0" w:lastRowLastColumn="0"/>
              <w:rPr>
                <w:b w:val="0"/>
              </w:rPr>
            </w:pPr>
            <w:r w:rsidRPr="00C43277">
              <w:rPr>
                <w:b w:val="0"/>
              </w:rPr>
              <w:t>American Standard Code for Information Interchange</w:t>
            </w:r>
          </w:p>
        </w:tc>
      </w:tr>
      <w:tr w:rsidR="00D71AE4" w14:paraId="502E6B70"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DE3AE8E" w14:textId="77777777" w:rsidR="00D71AE4" w:rsidRPr="007C3ED4" w:rsidRDefault="00D71AE4" w:rsidP="00DD7F68">
            <w:pPr>
              <w:pStyle w:val="SLCBodytext"/>
            </w:pPr>
            <w:r>
              <w:t>API</w:t>
            </w:r>
          </w:p>
        </w:tc>
        <w:tc>
          <w:tcPr>
            <w:tcW w:w="7785" w:type="dxa"/>
          </w:tcPr>
          <w:p w14:paraId="22AC89C7" w14:textId="77777777" w:rsidR="00D71AE4" w:rsidRPr="00D71AE4"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BD631DC"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FDC80DB" w14:textId="77777777" w:rsidR="00C43277" w:rsidRPr="007C3ED4" w:rsidRDefault="00C43277" w:rsidP="00DD7F68">
            <w:pPr>
              <w:pStyle w:val="SLCBodytext"/>
            </w:pPr>
            <w:r w:rsidRPr="007C3ED4">
              <w:t>CPU</w:t>
            </w:r>
          </w:p>
        </w:tc>
        <w:tc>
          <w:tcPr>
            <w:tcW w:w="7785" w:type="dxa"/>
          </w:tcPr>
          <w:p w14:paraId="69480AE0"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10C8A8D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343696A" w14:textId="77777777" w:rsidR="00C43277" w:rsidRPr="007C3ED4" w:rsidRDefault="00C43277" w:rsidP="00DD7F68">
            <w:pPr>
              <w:pStyle w:val="SLCBodytext"/>
            </w:pPr>
            <w:r w:rsidRPr="007C3ED4">
              <w:t>CSV</w:t>
            </w:r>
          </w:p>
        </w:tc>
        <w:tc>
          <w:tcPr>
            <w:tcW w:w="7785" w:type="dxa"/>
          </w:tcPr>
          <w:p w14:paraId="3C2FCC98"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0AAD0E3A"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D019D09" w14:textId="77777777" w:rsidR="00C43277" w:rsidRPr="007C3ED4" w:rsidRDefault="00C43277" w:rsidP="00DD7F68">
            <w:pPr>
              <w:pStyle w:val="SLCBodytext"/>
            </w:pPr>
            <w:r w:rsidRPr="007C3ED4">
              <w:t>DLL</w:t>
            </w:r>
          </w:p>
        </w:tc>
        <w:tc>
          <w:tcPr>
            <w:tcW w:w="7785" w:type="dxa"/>
          </w:tcPr>
          <w:p w14:paraId="41F2622C"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93E5536"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2C076B30" w14:textId="77777777" w:rsidR="00D71AE4" w:rsidRPr="007C3ED4" w:rsidRDefault="00D71AE4" w:rsidP="00DD7F68">
            <w:pPr>
              <w:pStyle w:val="SLCBodytext"/>
            </w:pPr>
            <w:r>
              <w:t>DMA</w:t>
            </w:r>
          </w:p>
        </w:tc>
        <w:tc>
          <w:tcPr>
            <w:tcW w:w="7785" w:type="dxa"/>
          </w:tcPr>
          <w:p w14:paraId="33A7D90B"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DataMiner Agent</w:t>
            </w:r>
          </w:p>
        </w:tc>
      </w:tr>
      <w:tr w:rsidR="00C43277" w14:paraId="7B8BA4F1"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757C6C4" w14:textId="77777777" w:rsidR="00C43277" w:rsidRPr="007C3ED4" w:rsidRDefault="00C43277" w:rsidP="00DD7F68">
            <w:pPr>
              <w:pStyle w:val="SLCBodytext"/>
            </w:pPr>
            <w:r w:rsidRPr="007C3ED4">
              <w:t>DMS</w:t>
            </w:r>
          </w:p>
        </w:tc>
        <w:tc>
          <w:tcPr>
            <w:tcW w:w="7785" w:type="dxa"/>
          </w:tcPr>
          <w:p w14:paraId="7D713859"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6F4EDC1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743A012" w14:textId="77777777" w:rsidR="00C43277" w:rsidRPr="007C3ED4" w:rsidRDefault="00C43277" w:rsidP="00DD7F68">
            <w:pPr>
              <w:pStyle w:val="SLCBodytext"/>
            </w:pPr>
            <w:r w:rsidRPr="007C3ED4">
              <w:t>DVE</w:t>
            </w:r>
          </w:p>
        </w:tc>
        <w:tc>
          <w:tcPr>
            <w:tcW w:w="7785" w:type="dxa"/>
          </w:tcPr>
          <w:p w14:paraId="3860A962"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581D4A00"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F5DF668" w14:textId="77777777" w:rsidR="00C43277" w:rsidRPr="007C3ED4" w:rsidRDefault="00C43277" w:rsidP="00DD7F68">
            <w:pPr>
              <w:pStyle w:val="SLCBodytext"/>
            </w:pPr>
            <w:r w:rsidRPr="007C3ED4">
              <w:t>HTTP</w:t>
            </w:r>
          </w:p>
        </w:tc>
        <w:tc>
          <w:tcPr>
            <w:tcW w:w="7785" w:type="dxa"/>
          </w:tcPr>
          <w:p w14:paraId="12C2D97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54BE12F5"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76ACBC6F" w14:textId="77777777" w:rsidR="00C43277" w:rsidRPr="007C3ED4" w:rsidRDefault="00C43277" w:rsidP="00DD7F68">
            <w:pPr>
              <w:pStyle w:val="SLCBodytext"/>
            </w:pPr>
            <w:r w:rsidRPr="007C3ED4">
              <w:t>IRD</w:t>
            </w:r>
          </w:p>
        </w:tc>
        <w:tc>
          <w:tcPr>
            <w:tcW w:w="7785" w:type="dxa"/>
          </w:tcPr>
          <w:p w14:paraId="5BC5F7BE"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222476B5"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1AEA202A" w14:textId="77777777" w:rsidR="00C43277" w:rsidRPr="007C3ED4" w:rsidRDefault="00C43277" w:rsidP="00DD7F68">
            <w:pPr>
              <w:pStyle w:val="SLCBodytext"/>
            </w:pPr>
            <w:r w:rsidRPr="007C3ED4">
              <w:t>LINQ</w:t>
            </w:r>
          </w:p>
        </w:tc>
        <w:tc>
          <w:tcPr>
            <w:tcW w:w="7785" w:type="dxa"/>
          </w:tcPr>
          <w:p w14:paraId="22E0B8F6"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5EF9FD7B"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6BEAC037" w14:textId="77777777" w:rsidR="00D71AE4" w:rsidRPr="007C3ED4" w:rsidRDefault="00D71AE4" w:rsidP="00DD7F68">
            <w:pPr>
              <w:pStyle w:val="SLCBodytext"/>
            </w:pPr>
            <w:r>
              <w:t>RN</w:t>
            </w:r>
          </w:p>
        </w:tc>
        <w:tc>
          <w:tcPr>
            <w:tcW w:w="7785" w:type="dxa"/>
          </w:tcPr>
          <w:p w14:paraId="27DCDC3E" w14:textId="77777777" w:rsidR="00D71AE4" w:rsidRPr="00C43277" w:rsidRDefault="00D71AE4" w:rsidP="00DD7F68">
            <w:pPr>
              <w:pStyle w:val="SLCBodytext"/>
              <w:cnfStyle w:val="000000100000" w:firstRow="0" w:lastRow="0" w:firstColumn="0" w:lastColumn="0" w:oddVBand="0" w:evenVBand="0" w:oddHBand="1" w:evenHBand="0" w:firstRowFirstColumn="0" w:firstRowLastColumn="0" w:lastRowFirstColumn="0" w:lastRowLastColumn="0"/>
            </w:pPr>
            <w:r>
              <w:t>Release Note</w:t>
            </w:r>
          </w:p>
        </w:tc>
      </w:tr>
      <w:tr w:rsidR="00C43277" w14:paraId="27604252"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377E320C" w14:textId="77777777" w:rsidR="00C43277" w:rsidRPr="007C3ED4" w:rsidRDefault="00C43277" w:rsidP="00DD7F68">
            <w:pPr>
              <w:pStyle w:val="SLCBodytext"/>
            </w:pPr>
            <w:r w:rsidRPr="007C3ED4">
              <w:t>RTE</w:t>
            </w:r>
          </w:p>
        </w:tc>
        <w:tc>
          <w:tcPr>
            <w:tcW w:w="7785" w:type="dxa"/>
          </w:tcPr>
          <w:p w14:paraId="7F52D271"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136E0A68"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32DD14A3" w14:textId="77777777" w:rsidR="00C43277" w:rsidRPr="007C3ED4" w:rsidRDefault="00C43277" w:rsidP="00DD7F68">
            <w:pPr>
              <w:pStyle w:val="SLCBodytext"/>
            </w:pPr>
            <w:r w:rsidRPr="007C3ED4">
              <w:t>SNMP</w:t>
            </w:r>
          </w:p>
        </w:tc>
        <w:tc>
          <w:tcPr>
            <w:tcW w:w="7785" w:type="dxa"/>
          </w:tcPr>
          <w:p w14:paraId="666D8AAD"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6A51425B"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7F91FF69" w14:textId="77777777" w:rsidR="00C43277" w:rsidRPr="007C3ED4" w:rsidRDefault="00C43277" w:rsidP="00DD7F68">
            <w:pPr>
              <w:pStyle w:val="SLCBodytext"/>
            </w:pPr>
            <w:r w:rsidRPr="007C3ED4">
              <w:t>UTF-8</w:t>
            </w:r>
          </w:p>
        </w:tc>
        <w:tc>
          <w:tcPr>
            <w:tcW w:w="7785" w:type="dxa"/>
          </w:tcPr>
          <w:p w14:paraId="1F0051DD"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5FD3D724" w14:textId="77777777" w:rsidTr="007C3E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14:paraId="4A6B8A4E" w14:textId="77777777" w:rsidR="00C43277" w:rsidRPr="007C3ED4" w:rsidRDefault="00C43277" w:rsidP="00DD7F68">
            <w:pPr>
              <w:pStyle w:val="SLCBodytext"/>
            </w:pPr>
            <w:r w:rsidRPr="007C3ED4">
              <w:t>WMI</w:t>
            </w:r>
          </w:p>
        </w:tc>
        <w:tc>
          <w:tcPr>
            <w:tcW w:w="7785" w:type="dxa"/>
          </w:tcPr>
          <w:p w14:paraId="1AA5A5BC" w14:textId="77777777" w:rsidR="00C43277" w:rsidRPr="00C43277" w:rsidRDefault="00C43277" w:rsidP="00DD7F68">
            <w:pPr>
              <w:pStyle w:val="SLCBodytext"/>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23F3A0B4" w14:textId="77777777" w:rsidTr="007C3ED4">
        <w:tc>
          <w:tcPr>
            <w:cnfStyle w:val="001000000000" w:firstRow="0" w:lastRow="0" w:firstColumn="1" w:lastColumn="0" w:oddVBand="0" w:evenVBand="0" w:oddHBand="0" w:evenHBand="0" w:firstRowFirstColumn="0" w:firstRowLastColumn="0" w:lastRowFirstColumn="0" w:lastRowLastColumn="0"/>
            <w:tcW w:w="2070" w:type="dxa"/>
          </w:tcPr>
          <w:p w14:paraId="5CF1629B" w14:textId="77777777" w:rsidR="00C43277" w:rsidRPr="007C3ED4" w:rsidRDefault="00C43277" w:rsidP="00DD7F68">
            <w:pPr>
              <w:pStyle w:val="SLCBodytext"/>
            </w:pPr>
            <w:r w:rsidRPr="007C3ED4">
              <w:t>XML</w:t>
            </w:r>
          </w:p>
        </w:tc>
        <w:tc>
          <w:tcPr>
            <w:tcW w:w="7785" w:type="dxa"/>
          </w:tcPr>
          <w:p w14:paraId="3360CF0B" w14:textId="77777777" w:rsidR="00C43277" w:rsidRPr="00C43277" w:rsidRDefault="00C43277" w:rsidP="00DD7F68">
            <w:pPr>
              <w:pStyle w:val="SLCBodytext"/>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5468ECB6" w14:textId="77777777" w:rsidR="000A5B18" w:rsidRPr="001E0854" w:rsidRDefault="000A5B18" w:rsidP="00DD7F68">
      <w:pPr>
        <w:pStyle w:val="SLCBodytext"/>
      </w:pPr>
    </w:p>
    <w:p w14:paraId="584DDB5B" w14:textId="77777777" w:rsidR="004A4533" w:rsidRDefault="004A4533" w:rsidP="00AB4B2A">
      <w:pPr>
        <w:pStyle w:val="SLCBodytext"/>
      </w:pPr>
    </w:p>
    <w:p w14:paraId="3DE518B6" w14:textId="77777777" w:rsidR="00D438AB" w:rsidRDefault="00D438AB" w:rsidP="00B30A73"/>
    <w:p w14:paraId="18F1D21D" w14:textId="77777777" w:rsidR="00D438AB" w:rsidRDefault="00D438AB" w:rsidP="00B30A73">
      <w:pPr>
        <w:sectPr w:rsidR="00D438AB" w:rsidSect="001E77EB">
          <w:headerReference w:type="default" r:id="rId179"/>
          <w:footerReference w:type="default" r:id="rId180"/>
          <w:headerReference w:type="first" r:id="rId181"/>
          <w:pgSz w:w="11907" w:h="16839" w:code="9"/>
          <w:pgMar w:top="1134" w:right="1021" w:bottom="1843" w:left="1021" w:header="851" w:footer="567" w:gutter="0"/>
          <w:cols w:space="720"/>
          <w:docGrid w:linePitch="360"/>
        </w:sectPr>
      </w:pPr>
    </w:p>
    <w:p w14:paraId="10166DC4" w14:textId="77777777" w:rsidR="00D438AB" w:rsidRDefault="00D438AB" w:rsidP="00B30A73"/>
    <w:p w14:paraId="477DB9C4" w14:textId="77777777" w:rsidR="00D438AB" w:rsidRDefault="00D438AB" w:rsidP="00B30A73"/>
    <w:p w14:paraId="3D4C6B92" w14:textId="77777777" w:rsidR="00F46833" w:rsidRPr="005E27B8" w:rsidRDefault="00F46833" w:rsidP="00B30A73"/>
    <w:sectPr w:rsidR="00F46833" w:rsidRPr="005E27B8" w:rsidSect="00D438AB">
      <w:headerReference w:type="first" r:id="rId182"/>
      <w:footerReference w:type="first" r:id="rId183"/>
      <w:pgSz w:w="11907" w:h="16839" w:code="9"/>
      <w:pgMar w:top="1134" w:right="1021" w:bottom="1134" w:left="1021" w:header="851"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4D3F3" w14:textId="77777777" w:rsidR="008228EA" w:rsidRDefault="008228EA" w:rsidP="00B30A73">
      <w:r>
        <w:separator/>
      </w:r>
    </w:p>
  </w:endnote>
  <w:endnote w:type="continuationSeparator" w:id="0">
    <w:p w14:paraId="04BE4AFE" w14:textId="77777777" w:rsidR="008228EA" w:rsidRDefault="008228EA"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E4A335F-A523-4C4C-9DE2-8C6FE134B48C}"/>
    <w:embedBold r:id="rId2" w:fontKey="{851250F1-1DAD-4FD9-8D40-00E10D7C618F}"/>
    <w:embedItalic r:id="rId3" w:fontKey="{18E4B934-8259-4A1F-A70C-6E36BFBCD943}"/>
    <w:embedBoldItalic r:id="rId4" w:fontKey="{8ADCB802-BF29-464E-8993-624E5479BD95}"/>
  </w:font>
  <w:font w:name="SkylineSans">
    <w:panose1 w:val="02000303000000000000"/>
    <w:charset w:val="00"/>
    <w:family w:val="auto"/>
    <w:pitch w:val="variable"/>
    <w:sig w:usb0="C00000AF" w:usb1="0000000A" w:usb2="00000000" w:usb3="00000000" w:csb0="00000093" w:csb1="00000000"/>
    <w:embedRegular r:id="rId5" w:fontKey="{CFE9C8AA-D3E5-4C1C-B98D-C5382A26A594}"/>
    <w:embedBold r:id="rId6" w:fontKey="{5CFBF981-020C-4AC2-89FD-1E70341CD4D2}"/>
    <w:embedItalic r:id="rId7" w:fontKey="{3AC09EF9-3EE6-4E3A-87B5-D60A91B24CF1}"/>
    <w:embedBoldItalic r:id="rId8" w:fontKey="{7ACF0269-3BC9-41A2-AA25-8195C8CE3AF0}"/>
  </w:font>
  <w:font w:name="Segoe UI">
    <w:panose1 w:val="020B0502040204020203"/>
    <w:charset w:val="00"/>
    <w:family w:val="swiss"/>
    <w:pitch w:val="variable"/>
    <w:sig w:usb0="E4002EFF" w:usb1="C000E47F" w:usb2="00000009" w:usb3="00000000" w:csb0="000001FF" w:csb1="00000000"/>
    <w:embedRegular r:id="rId9" w:fontKey="{D1BC5EDC-5C0F-40C6-B679-E66AE7636358}"/>
    <w:embedBold r:id="rId10" w:fontKey="{EEC3D0EA-361E-4B65-B375-0DFFAA02F49F}"/>
    <w:embedItalic r:id="rId11" w:fontKey="{AB9D2820-8AD9-41F4-8088-DDFC9E4985AE}"/>
    <w:embedBoldItalic r:id="rId12" w:fontKey="{E736ED0E-FC6F-440D-ABFC-CFE391C28BFF}"/>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embedRegular r:id="rId13" w:fontKey="{5A659DFC-B932-41F9-9C18-6D1EF62FB8BA}"/>
    <w:embedBold r:id="rId14" w:fontKey="{152CEE00-E1C7-42EF-AD07-3EC1743D9425}"/>
  </w:font>
  <w:font w:name="SkylineSans Black">
    <w:panose1 w:val="02000A03000000000000"/>
    <w:charset w:val="00"/>
    <w:family w:val="auto"/>
    <w:pitch w:val="variable"/>
    <w:sig w:usb0="00000007" w:usb1="00000000" w:usb2="00000000" w:usb3="00000000" w:csb0="00000001" w:csb1="00000000"/>
    <w:embedRegular r:id="rId15" w:fontKey="{01635BC5-0F59-4A26-9410-CFCBE7D108A7}"/>
  </w:font>
  <w:font w:name="Tahoma">
    <w:panose1 w:val="020B0604030504040204"/>
    <w:charset w:val="00"/>
    <w:family w:val="swiss"/>
    <w:pitch w:val="variable"/>
    <w:sig w:usb0="E1002EFF" w:usb1="C000605B" w:usb2="00000029" w:usb3="00000000" w:csb0="000101FF" w:csb1="00000000"/>
    <w:embedRegular r:id="rId16" w:fontKey="{666EE6D1-906A-4312-874F-E78C618C4633}"/>
  </w:font>
  <w:font w:name="Calibri Light">
    <w:panose1 w:val="020F0302020204030204"/>
    <w:charset w:val="00"/>
    <w:family w:val="swiss"/>
    <w:pitch w:val="variable"/>
    <w:sig w:usb0="E4002EFF" w:usb1="C000247B" w:usb2="00000009" w:usb3="00000000" w:csb0="000001FF" w:csb1="00000000"/>
    <w:embedRegular r:id="rId17" w:fontKey="{4C4DDC25-964C-4319-8963-22F81EA242EF}"/>
    <w:embedBold r:id="rId18" w:fontKey="{C28CF12E-AA77-4D2B-96DB-8F60324E027E}"/>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embedRegular r:id="rId19" w:fontKey="{2AA0EC81-395D-4D1B-B698-4AAC39D71FFE}"/>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embedRegular r:id="rId20" w:fontKey="{1FF9D85C-7E0E-416B-A034-D4048CC504DC}"/>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087D"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76672" behindDoc="1" locked="0" layoutInCell="1" allowOverlap="1" wp14:anchorId="1B6EA6EC" wp14:editId="7F0664FA">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C827A6" id="Group 7" o:spid="_x0000_s1026" style="position:absolute;margin-left:-6.8pt;margin-top:-11.45pt;width:524.7pt;height:56.5pt;z-index:-25163980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78720" behindDoc="0" locked="0" layoutInCell="1" allowOverlap="1" wp14:anchorId="335CC255" wp14:editId="089805EF">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CC255"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18EEDFF3"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79744" behindDoc="1" locked="0" layoutInCell="1" allowOverlap="1" wp14:anchorId="4B284723" wp14:editId="633DF516">
          <wp:simplePos x="0" y="0"/>
          <wp:positionH relativeFrom="column">
            <wp:posOffset>57785</wp:posOffset>
          </wp:positionH>
          <wp:positionV relativeFrom="paragraph">
            <wp:posOffset>54386</wp:posOffset>
          </wp:positionV>
          <wp:extent cx="1546225" cy="316976"/>
          <wp:effectExtent l="0" t="0" r="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7696" behindDoc="1" locked="0" layoutInCell="1" allowOverlap="1" wp14:anchorId="5AF031FF" wp14:editId="4BBAD7C8">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A4A8A" id="Straight Connector 10"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53B59A9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78F99F4C"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1B612923" w14:textId="77777777" w:rsidR="00C67B81" w:rsidRPr="0051126B" w:rsidRDefault="00C67B81" w:rsidP="001E77EB">
    <w:pPr>
      <w:pStyle w:val="Footer"/>
      <w:ind w:firstLine="567"/>
      <w:rPr>
        <w:color w:val="FFFFFF" w:themeColor="background1"/>
      </w:rPr>
    </w:pPr>
  </w:p>
  <w:p w14:paraId="7973E75F" w14:textId="77777777" w:rsidR="00C67B81" w:rsidRPr="0051126B" w:rsidRDefault="00C67B81" w:rsidP="001E77EB">
    <w:pPr>
      <w:pStyle w:val="Footer"/>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1200E" w14:textId="77777777" w:rsidR="00C67B81" w:rsidRDefault="00C67B81" w:rsidP="001E77EB">
    <w:pPr>
      <w:pStyle w:val="Footer"/>
    </w:pPr>
    <w:r>
      <w:rPr>
        <w:noProof/>
      </w:rPr>
      <w:drawing>
        <wp:anchor distT="0" distB="0" distL="114300" distR="114300" simplePos="0" relativeHeight="251674624" behindDoc="0" locked="0" layoutInCell="1" allowOverlap="1" wp14:anchorId="59F4ECD2" wp14:editId="242E13F9">
          <wp:simplePos x="0" y="0"/>
          <wp:positionH relativeFrom="column">
            <wp:posOffset>4382770</wp:posOffset>
          </wp:positionH>
          <wp:positionV relativeFrom="paragraph">
            <wp:posOffset>-219075</wp:posOffset>
          </wp:positionV>
          <wp:extent cx="2009775" cy="412115"/>
          <wp:effectExtent l="0" t="0" r="9525" b="6985"/>
          <wp:wrapNone/>
          <wp:docPr id="71"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1" locked="0" layoutInCell="1" allowOverlap="1" wp14:anchorId="16C10F93" wp14:editId="077F4542">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D65C5"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3600" behindDoc="0" locked="0" layoutInCell="1" allowOverlap="1" wp14:anchorId="3890BA10" wp14:editId="233EBD6C">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16D56E66" w14:textId="5BA27A4C"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DE7483">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0BA10"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16D56E66" w14:textId="5BA27A4C"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DE7483">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4F8FA67" w14:textId="77777777" w:rsidR="00C67B81" w:rsidRPr="005F0C71" w:rsidRDefault="00C67B81" w:rsidP="001E77EB">
                    <w:pPr>
                      <w:pStyle w:val="SLCFooter"/>
                    </w:pPr>
                    <w:r w:rsidRPr="005F0C71">
                      <w:t>This document is confidential and property of Skyline Communications NV.</w:t>
                    </w:r>
                  </w:p>
                  <w:p w14:paraId="2EAAEF80" w14:textId="77777777" w:rsidR="00C67B81" w:rsidRPr="005F0C71" w:rsidRDefault="00C67B81" w:rsidP="001E77EB">
                    <w:pPr>
                      <w:pStyle w:val="SLCFooter"/>
                    </w:pPr>
                    <w:r w:rsidRPr="005F0C71">
                      <w:t xml:space="preserve">DataMiner® and Skyline Communications are trademarks of </w:t>
                    </w:r>
                  </w:p>
                  <w:p w14:paraId="6EB2D02C" w14:textId="77777777" w:rsidR="00C67B81" w:rsidRPr="005F0C71" w:rsidRDefault="00C67B81" w:rsidP="001E77EB">
                    <w:pPr>
                      <w:pStyle w:val="SLCFooter"/>
                    </w:pPr>
                    <w:r w:rsidRPr="005F0C71">
                      <w:t>Skyline Communications NV.</w:t>
                    </w:r>
                  </w:p>
                  <w:p w14:paraId="5CE91D8C" w14:textId="77777777" w:rsidR="00C67B81" w:rsidRPr="005F0C71" w:rsidRDefault="00C67B81" w:rsidP="001E77EB">
                    <w:pPr>
                      <w:pStyle w:val="SLCFooter"/>
                    </w:pPr>
                  </w:p>
                  <w:p w14:paraId="761F5D8C" w14:textId="77777777" w:rsidR="00C67B81" w:rsidRPr="005F0C71" w:rsidRDefault="00C67B81" w:rsidP="001E77EB">
                    <w:pPr>
                      <w:pStyle w:val="SLCFooter"/>
                      <w:rPr>
                        <w:color w:val="00507D"/>
                      </w:rPr>
                    </w:pPr>
                    <w:r w:rsidRPr="005F0C71">
                      <w:t>If you have any questions, please contact:</w:t>
                    </w:r>
                    <w:r w:rsidRPr="005F0C71">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67B81" w:rsidRPr="005F0C71" w14:paraId="79412418" w14:textId="77777777" w:rsidTr="001E77EB">
                      <w:trPr>
                        <w:trHeight w:val="271"/>
                      </w:trPr>
                      <w:tc>
                        <w:tcPr>
                          <w:tcW w:w="240" w:type="dxa"/>
                        </w:tcPr>
                        <w:p w14:paraId="2C54ADF6" w14:textId="77777777" w:rsidR="00C67B81" w:rsidRPr="005F0C71" w:rsidRDefault="00C67B81" w:rsidP="001E77EB">
                          <w:pPr>
                            <w:ind w:right="-18"/>
                            <w:jc w:val="center"/>
                            <w:rPr>
                              <w:color w:val="00507D"/>
                            </w:rPr>
                          </w:pPr>
                          <w:r w:rsidRPr="005F0C71">
                            <w:rPr>
                              <w:noProof/>
                              <w:color w:val="00507D"/>
                              <w:sz w:val="14"/>
                              <w:szCs w:val="14"/>
                            </w:rPr>
                            <w:drawing>
                              <wp:inline distT="0" distB="0" distL="0" distR="0" wp14:anchorId="3E3FC679" wp14:editId="2FADF4D0">
                                <wp:extent cx="147934" cy="94140"/>
                                <wp:effectExtent l="0" t="0" r="5080" b="127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47A271A3" w14:textId="77777777" w:rsidR="00C67B81" w:rsidRPr="005F0C71" w:rsidRDefault="00C67B81" w:rsidP="001E77EB">
                          <w:pPr>
                            <w:spacing w:line="240" w:lineRule="auto"/>
                            <w:ind w:right="-18"/>
                            <w:rPr>
                              <w:color w:val="00507D"/>
                              <w:sz w:val="14"/>
                              <w:szCs w:val="14"/>
                            </w:rPr>
                          </w:pPr>
                        </w:p>
                      </w:tc>
                      <w:tc>
                        <w:tcPr>
                          <w:tcW w:w="1077" w:type="dxa"/>
                        </w:tcPr>
                        <w:p w14:paraId="3DEE47B1" w14:textId="77777777" w:rsidR="00C67B81" w:rsidRPr="005F0C71" w:rsidRDefault="00C67B81" w:rsidP="001E77EB">
                          <w:pPr>
                            <w:spacing w:line="240" w:lineRule="auto"/>
                            <w:ind w:right="-18"/>
                            <w:rPr>
                              <w:color w:val="00507D"/>
                              <w:sz w:val="14"/>
                              <w:szCs w:val="14"/>
                            </w:rPr>
                          </w:pPr>
                          <w:r w:rsidRPr="005F0C71">
                            <w:rPr>
                              <w:color w:val="00507D"/>
                              <w:sz w:val="14"/>
                              <w:szCs w:val="14"/>
                            </w:rPr>
                            <w:t xml:space="preserve">legal@skyline.be </w:t>
                          </w:r>
                        </w:p>
                      </w:tc>
                    </w:tr>
                    <w:tr w:rsidR="00C67B81" w:rsidRPr="005F0C71" w14:paraId="3E54EE67" w14:textId="77777777" w:rsidTr="001E77EB">
                      <w:trPr>
                        <w:trHeight w:val="271"/>
                      </w:trPr>
                      <w:tc>
                        <w:tcPr>
                          <w:tcW w:w="240" w:type="dxa"/>
                        </w:tcPr>
                        <w:p w14:paraId="5312A1E8" w14:textId="77777777" w:rsidR="00C67B81" w:rsidRPr="005F0C71" w:rsidRDefault="00C67B81" w:rsidP="001E77EB">
                          <w:pPr>
                            <w:ind w:right="-18"/>
                            <w:jc w:val="center"/>
                            <w:rPr>
                              <w:noProof/>
                              <w:color w:val="00507D"/>
                              <w:sz w:val="14"/>
                              <w:szCs w:val="14"/>
                            </w:rPr>
                          </w:pPr>
                          <w:r w:rsidRPr="005F0C71">
                            <w:rPr>
                              <w:noProof/>
                              <w:color w:val="00507D"/>
                              <w:sz w:val="14"/>
                              <w:szCs w:val="14"/>
                            </w:rPr>
                            <w:drawing>
                              <wp:inline distT="0" distB="0" distL="0" distR="0" wp14:anchorId="3F9595C5" wp14:editId="689F87F9">
                                <wp:extent cx="88900" cy="152400"/>
                                <wp:effectExtent l="0" t="0" r="635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0CDA1E6C" w14:textId="77777777" w:rsidR="00C67B81" w:rsidRPr="005F0C71" w:rsidRDefault="00C67B81" w:rsidP="001E77EB">
                          <w:pPr>
                            <w:spacing w:line="240" w:lineRule="auto"/>
                            <w:ind w:right="-18"/>
                            <w:rPr>
                              <w:color w:val="00507D"/>
                              <w:sz w:val="14"/>
                              <w:szCs w:val="14"/>
                            </w:rPr>
                          </w:pPr>
                        </w:p>
                      </w:tc>
                      <w:tc>
                        <w:tcPr>
                          <w:tcW w:w="1077" w:type="dxa"/>
                        </w:tcPr>
                        <w:p w14:paraId="26CDC03F" w14:textId="77777777" w:rsidR="00C67B81" w:rsidRPr="005F0C71" w:rsidRDefault="00C67B81" w:rsidP="001E77EB">
                          <w:pPr>
                            <w:spacing w:line="240" w:lineRule="auto"/>
                            <w:ind w:right="-18"/>
                            <w:rPr>
                              <w:color w:val="00507D"/>
                              <w:sz w:val="14"/>
                              <w:szCs w:val="14"/>
                            </w:rPr>
                          </w:pPr>
                          <w:r w:rsidRPr="005F0C71">
                            <w:rPr>
                              <w:color w:val="00507D"/>
                              <w:sz w:val="14"/>
                              <w:szCs w:val="14"/>
                            </w:rPr>
                            <w:t>+32 51313569</w:t>
                          </w:r>
                        </w:p>
                      </w:tc>
                    </w:tr>
                  </w:tbl>
                  <w:p w14:paraId="5B4AC420" w14:textId="77777777" w:rsidR="00C67B81" w:rsidRPr="000F2EF7" w:rsidRDefault="00C67B81" w:rsidP="001E77EB">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2576" behindDoc="0" locked="0" layoutInCell="1" allowOverlap="1" wp14:anchorId="38F5A842" wp14:editId="4344C584">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2ED75497" w14:textId="7B6EABA6"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DE7483">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A842" id="Text Box 81" o:spid="_x0000_s1033" type="#_x0000_t202" style="position:absolute;left:0;text-align:left;margin-left:0;margin-top:298.1pt;width:425.1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2ED75497" w14:textId="7B6EABA6" w:rsidR="00C67B81" w:rsidRPr="00975FA4" w:rsidRDefault="00C67B81" w:rsidP="001E77EB">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DE7483">
                      <w:rPr>
                        <w:noProof/>
                        <w:color w:val="054877"/>
                      </w:rPr>
                      <w:t>2023</w:t>
                    </w:r>
                    <w:r>
                      <w:rPr>
                        <w:color w:val="054877"/>
                      </w:rPr>
                      <w:fldChar w:fldCharType="end"/>
                    </w:r>
                    <w:r>
                      <w:rPr>
                        <w:color w:val="054877"/>
                      </w:rPr>
                      <w:t xml:space="preserve"> </w:t>
                    </w:r>
                    <w:r w:rsidRPr="00975FA4">
                      <w:rPr>
                        <w:color w:val="054877"/>
                      </w:rPr>
                      <w:t>Skyline Communications NV. All rights reserved.</w:t>
                    </w:r>
                  </w:p>
                  <w:p w14:paraId="15D4E512" w14:textId="77777777" w:rsidR="00C67B81" w:rsidRPr="00197DC0" w:rsidRDefault="00C67B81" w:rsidP="001E77EB">
                    <w:pPr>
                      <w:pStyle w:val="SLCFooter"/>
                    </w:pPr>
                    <w:r w:rsidRPr="00197DC0">
                      <w:t>This document is confidential and property of Skyline Communications NV.</w:t>
                    </w:r>
                  </w:p>
                  <w:p w14:paraId="2364B091" w14:textId="77777777" w:rsidR="00C67B81" w:rsidRPr="00197DC0" w:rsidRDefault="00C67B81" w:rsidP="001E77EB">
                    <w:pPr>
                      <w:pStyle w:val="SLCFooter"/>
                    </w:pPr>
                    <w:r w:rsidRPr="00197DC0">
                      <w:t xml:space="preserve">DataMiner® and Skyline Communications are trademarks of </w:t>
                    </w:r>
                  </w:p>
                  <w:p w14:paraId="68D67A06" w14:textId="77777777" w:rsidR="00C67B81" w:rsidRDefault="00C67B81" w:rsidP="001E77EB">
                    <w:pPr>
                      <w:pStyle w:val="SLCFooter"/>
                    </w:pPr>
                    <w:r w:rsidRPr="00197DC0">
                      <w:t>Skyline Communications NV.</w:t>
                    </w:r>
                  </w:p>
                  <w:p w14:paraId="07141FBC" w14:textId="77777777" w:rsidR="00C67B81" w:rsidRPr="00197DC0" w:rsidRDefault="00C67B81" w:rsidP="001E77EB">
                    <w:pPr>
                      <w:pStyle w:val="SLCFooter"/>
                    </w:pPr>
                  </w:p>
                  <w:p w14:paraId="2A1223D3" w14:textId="77777777" w:rsidR="00C67B81" w:rsidRPr="000F2EF7" w:rsidRDefault="00C67B81" w:rsidP="001E77EB">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67B81" w14:paraId="7310FC4E" w14:textId="77777777" w:rsidTr="001E77EB">
                      <w:trPr>
                        <w:trHeight w:val="283"/>
                      </w:trPr>
                      <w:tc>
                        <w:tcPr>
                          <w:tcW w:w="436" w:type="dxa"/>
                        </w:tcPr>
                        <w:p w14:paraId="14F515CB" w14:textId="77777777" w:rsidR="00C67B81" w:rsidRDefault="00C67B81" w:rsidP="001E77EB">
                          <w:pPr>
                            <w:ind w:right="-18"/>
                          </w:pPr>
                          <w:r w:rsidRPr="00975FA4">
                            <w:rPr>
                              <w:noProof/>
                              <w:sz w:val="14"/>
                              <w:szCs w:val="14"/>
                            </w:rPr>
                            <w:drawing>
                              <wp:inline distT="0" distB="0" distL="0" distR="0" wp14:anchorId="4B303A64" wp14:editId="143CED7D">
                                <wp:extent cx="139700" cy="88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1951D2CF" w14:textId="77777777" w:rsidR="00C67B81" w:rsidRPr="00975FA4" w:rsidRDefault="00C67B81" w:rsidP="001E77EB">
                          <w:pPr>
                            <w:spacing w:line="240" w:lineRule="auto"/>
                            <w:ind w:right="-18"/>
                            <w:rPr>
                              <w:sz w:val="14"/>
                              <w:szCs w:val="14"/>
                            </w:rPr>
                          </w:pPr>
                          <w:r w:rsidRPr="00975FA4">
                            <w:rPr>
                              <w:sz w:val="14"/>
                              <w:szCs w:val="14"/>
                            </w:rPr>
                            <w:t xml:space="preserve">legal@skyline.be </w:t>
                          </w:r>
                        </w:p>
                      </w:tc>
                    </w:tr>
                    <w:tr w:rsidR="00C67B81" w14:paraId="17DCAFB1" w14:textId="77777777" w:rsidTr="001E77EB">
                      <w:trPr>
                        <w:trHeight w:val="283"/>
                      </w:trPr>
                      <w:tc>
                        <w:tcPr>
                          <w:tcW w:w="436" w:type="dxa"/>
                        </w:tcPr>
                        <w:p w14:paraId="6DAC2382" w14:textId="77777777" w:rsidR="00C67B81" w:rsidRPr="00975FA4" w:rsidRDefault="00C67B81" w:rsidP="001E77EB">
                          <w:pPr>
                            <w:ind w:right="-18"/>
                            <w:jc w:val="center"/>
                            <w:rPr>
                              <w:sz w:val="14"/>
                              <w:szCs w:val="14"/>
                            </w:rPr>
                          </w:pPr>
                          <w:r w:rsidRPr="00975FA4">
                            <w:rPr>
                              <w:noProof/>
                              <w:sz w:val="14"/>
                              <w:szCs w:val="14"/>
                            </w:rPr>
                            <w:drawing>
                              <wp:inline distT="0" distB="0" distL="0" distR="0" wp14:anchorId="006FA21D" wp14:editId="55AAF3DF">
                                <wp:extent cx="76200" cy="15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7FDB3712" w14:textId="77777777" w:rsidR="00C67B81" w:rsidRPr="00975FA4" w:rsidRDefault="00C67B81" w:rsidP="001E77EB">
                          <w:pPr>
                            <w:spacing w:line="240" w:lineRule="auto"/>
                            <w:ind w:right="-18"/>
                            <w:rPr>
                              <w:sz w:val="14"/>
                              <w:szCs w:val="14"/>
                            </w:rPr>
                          </w:pPr>
                          <w:r w:rsidRPr="00975FA4">
                            <w:rPr>
                              <w:sz w:val="14"/>
                              <w:szCs w:val="14"/>
                            </w:rPr>
                            <w:t>+3251313569</w:t>
                          </w:r>
                        </w:p>
                      </w:tc>
                    </w:tr>
                  </w:tbl>
                  <w:p w14:paraId="084CE069" w14:textId="77777777" w:rsidR="00C67B81" w:rsidRPr="000F2EF7" w:rsidRDefault="00C67B81" w:rsidP="001E77EB">
                    <w:pPr>
                      <w:spacing w:before="227"/>
                      <w:ind w:right="-18"/>
                      <w:rPr>
                        <w:rFonts w:ascii="SkylineSans-Bold" w:hAnsi="SkylineSans-Bold"/>
                        <w:b/>
                        <w:bCs/>
                        <w:sz w:val="14"/>
                        <w:szCs w:val="14"/>
                      </w:rPr>
                    </w:pPr>
                  </w:p>
                </w:txbxContent>
              </v:textbox>
            </v:shape>
          </w:pict>
        </mc:Fallback>
      </mc:AlternateContent>
    </w:r>
  </w:p>
  <w:p w14:paraId="1F17A775" w14:textId="77777777" w:rsidR="00C67B81" w:rsidRPr="000C003F" w:rsidRDefault="00C67B81" w:rsidP="001E77EB">
    <w:pPr>
      <w:pStyle w:val="Footer"/>
    </w:pPr>
  </w:p>
  <w:p w14:paraId="697FFC68" w14:textId="77777777" w:rsidR="00C67B81" w:rsidRPr="00D73C72" w:rsidRDefault="00C67B81" w:rsidP="001E7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25A06" w14:textId="77777777" w:rsidR="00C67B81" w:rsidRPr="00DE5B66" w:rsidRDefault="00C67B81" w:rsidP="001E77EB">
    <w:pPr>
      <w:pStyle w:val="SLCFooter"/>
    </w:pPr>
    <w:r>
      <w:rPr>
        <w:noProof/>
        <w:color w:val="FFFFFF" w:themeColor="background1"/>
        <w:sz w:val="16"/>
        <w:szCs w:val="16"/>
      </w:rPr>
      <mc:AlternateContent>
        <mc:Choice Requires="wps">
          <w:drawing>
            <wp:anchor distT="0" distB="0" distL="114300" distR="114300" simplePos="0" relativeHeight="251683840" behindDoc="0" locked="0" layoutInCell="1" allowOverlap="1" wp14:anchorId="405A351D" wp14:editId="5FB48368">
              <wp:simplePos x="0" y="0"/>
              <wp:positionH relativeFrom="column">
                <wp:posOffset>8174990</wp:posOffset>
              </wp:positionH>
              <wp:positionV relativeFrom="paragraph">
                <wp:posOffset>-31115</wp:posOffset>
              </wp:positionV>
              <wp:extent cx="885190" cy="61468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A351D" id="_x0000_t202" coordsize="21600,21600" o:spt="202" path="m,l,21600r21600,l21600,xe">
              <v:stroke joinstyle="miter"/>
              <v:path gradientshapeok="t" o:connecttype="rect"/>
            </v:shapetype>
            <v:shape id="Text Box 30" o:spid="_x0000_s1034" type="#_x0000_t202" style="position:absolute;margin-left:643.7pt;margin-top:-2.45pt;width:69.7pt;height:4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" filled="f" stroked="f" strokeweight=".5pt">
              <v:textbox>
                <w:txbxContent>
                  <w:p w14:paraId="14D99F7A"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81792" behindDoc="1" locked="0" layoutInCell="1" allowOverlap="1" wp14:anchorId="2B221FDF" wp14:editId="572D87DA">
              <wp:simplePos x="0" y="0"/>
              <wp:positionH relativeFrom="margin">
                <wp:align>right</wp:align>
              </wp:positionH>
              <wp:positionV relativeFrom="paragraph">
                <wp:posOffset>-146685</wp:posOffset>
              </wp:positionV>
              <wp:extent cx="9305925" cy="717550"/>
              <wp:effectExtent l="0" t="0" r="28575" b="25400"/>
              <wp:wrapNone/>
              <wp:docPr id="25" name="Group 25"/>
              <wp:cNvGraphicFramePr/>
              <a:graphic xmlns:a="http://schemas.openxmlformats.org/drawingml/2006/main">
                <a:graphicData uri="http://schemas.microsoft.com/office/word/2010/wordprocessingGroup">
                  <wpg:wgp>
                    <wpg:cNvGrpSpPr/>
                    <wpg:grpSpPr>
                      <a:xfrm>
                        <a:off x="0" y="0"/>
                        <a:ext cx="9305925" cy="717550"/>
                        <a:chOff x="0" y="0"/>
                        <a:chExt cx="6663980" cy="717550"/>
                      </a:xfrm>
                    </wpg:grpSpPr>
                    <wps:wsp>
                      <wps:cNvPr id="26" name="Rectangle 26"/>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reeform: Shape 28"/>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F604" id="Group 25" o:spid="_x0000_s1026" style="position:absolute;margin-left:681.55pt;margin-top:-11.55pt;width:732.75pt;height:56.5pt;z-index:-251634688;mso-position-horizontal:right;mso-position-horizontal-relative:margin;mso-width-relative:margin;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">
              <v:rect id="Rectangle 26"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" fillcolor="#00507d" strokecolor="white [3212]" strokeweight="1pt"/>
              <v:shape id="Freeform: Shape 28"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" path="m723900,r404813,l1128713,709613,,709613,723900,xe" fillcolor="#002647" strokecolor="white [3212]" strokeweight="1pt">
                <v:stroke joinstyle="miter"/>
                <v:path arrowok="t" o:connecttype="custom" o:connectlocs="723900,0;1128713,0;1128713,709613;0,709613;723900,0" o:connectangles="0,0,0,0,0"/>
              </v:shape>
              <w10:wrap anchorx="margin"/>
            </v:group>
          </w:pict>
        </mc:Fallback>
      </mc:AlternateContent>
    </w:r>
    <w:r>
      <w:rPr>
        <w:noProof/>
        <w:color w:val="FFFFFF" w:themeColor="background1"/>
        <w:sz w:val="16"/>
        <w:szCs w:val="16"/>
      </w:rPr>
      <w:drawing>
        <wp:anchor distT="0" distB="0" distL="114300" distR="114300" simplePos="0" relativeHeight="251684864" behindDoc="1" locked="0" layoutInCell="1" allowOverlap="1" wp14:anchorId="08C187DF" wp14:editId="0386290B">
          <wp:simplePos x="0" y="0"/>
          <wp:positionH relativeFrom="column">
            <wp:posOffset>57785</wp:posOffset>
          </wp:positionH>
          <wp:positionV relativeFrom="paragraph">
            <wp:posOffset>54386</wp:posOffset>
          </wp:positionV>
          <wp:extent cx="1546225" cy="316976"/>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2816" behindDoc="1" locked="0" layoutInCell="1" allowOverlap="1" wp14:anchorId="4CE132DC" wp14:editId="7668EDAC">
              <wp:simplePos x="0" y="0"/>
              <wp:positionH relativeFrom="column">
                <wp:posOffset>1755341</wp:posOffset>
              </wp:positionH>
              <wp:positionV relativeFrom="paragraph">
                <wp:posOffset>51436</wp:posOffset>
              </wp:positionV>
              <wp:extent cx="0" cy="307975"/>
              <wp:effectExtent l="0" t="0" r="38100" b="34925"/>
              <wp:wrapNone/>
              <wp:docPr id="31" name="Straight Connector 31"/>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98023C" id="Straight Connector 31"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hIcJw9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0844883"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DDE8322"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278383611"/>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0C599C60" w14:textId="77777777" w:rsidR="00C67B81" w:rsidRPr="0051126B" w:rsidRDefault="00C67B81" w:rsidP="001E77EB">
    <w:pPr>
      <w:pStyle w:val="Footer"/>
      <w:ind w:firstLine="567"/>
      <w:rPr>
        <w:color w:val="FFFFFF" w:themeColor="background1"/>
      </w:rPr>
    </w:pPr>
  </w:p>
  <w:p w14:paraId="64D0D8FA" w14:textId="77777777" w:rsidR="00C67B81" w:rsidRPr="0051126B" w:rsidRDefault="00C67B81" w:rsidP="001E77EB">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41C3" w14:textId="77777777" w:rsidR="00C67B81" w:rsidRPr="00DE5B66" w:rsidRDefault="00C67B81" w:rsidP="001E77EB">
    <w:pPr>
      <w:pStyle w:val="SLCFooter"/>
    </w:pPr>
    <w:r>
      <w:rPr>
        <w:noProof/>
        <w:color w:val="FFFFFF" w:themeColor="background1"/>
        <w:sz w:val="16"/>
        <w:szCs w:val="16"/>
      </w:rPr>
      <mc:AlternateContent>
        <mc:Choice Requires="wpg">
          <w:drawing>
            <wp:anchor distT="0" distB="0" distL="114300" distR="114300" simplePos="0" relativeHeight="251686912" behindDoc="1" locked="0" layoutInCell="1" allowOverlap="1" wp14:anchorId="3272D1D3" wp14:editId="79E86CAE">
              <wp:simplePos x="0" y="0"/>
              <wp:positionH relativeFrom="column">
                <wp:posOffset>-86360</wp:posOffset>
              </wp:positionH>
              <wp:positionV relativeFrom="paragraph">
                <wp:posOffset>-145415</wp:posOffset>
              </wp:positionV>
              <wp:extent cx="6663690" cy="717550"/>
              <wp:effectExtent l="0" t="0" r="22860" b="25400"/>
              <wp:wrapNone/>
              <wp:docPr id="33" name="Group 33"/>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34" name="Rectangle 34"/>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Shape 35"/>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4960BD" id="Group 33" o:spid="_x0000_s1026" style="position:absolute;margin-left:-6.8pt;margin-top:-11.45pt;width:524.7pt;height:56.5pt;z-index:-251629568;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">
              <v:rect id="Rectangle 34"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" fillcolor="#00507d" strokecolor="white [3212]" strokeweight="1pt"/>
              <v:shape id="Freeform: Shape 35"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0" locked="0" layoutInCell="1" allowOverlap="1" wp14:anchorId="649E5807" wp14:editId="29A3F875">
              <wp:simplePos x="0" y="0"/>
              <wp:positionH relativeFrom="column">
                <wp:posOffset>5593715</wp:posOffset>
              </wp:positionH>
              <wp:positionV relativeFrom="paragraph">
                <wp:posOffset>-31276</wp:posOffset>
              </wp:positionV>
              <wp:extent cx="885190" cy="6146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E5807" id="_x0000_t202" coordsize="21600,21600" o:spt="202" path="m,l,21600r21600,l21600,xe">
              <v:stroke joinstyle="miter"/>
              <v:path gradientshapeok="t" o:connecttype="rect"/>
            </v:shapetype>
            <v:shape id="Text Box 36" o:spid="_x0000_s1035" type="#_x0000_t202" style="position:absolute;margin-left:440.45pt;margin-top:-2.45pt;width:69.7pt;height:4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" filled="f" stroked="f" strokeweight=".5pt">
              <v:textbox>
                <w:txbxContent>
                  <w:p w14:paraId="3A67F8D7" w14:textId="77777777" w:rsidR="00C67B81" w:rsidRPr="000C003F" w:rsidRDefault="00C67B81" w:rsidP="001E77EB">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9984" behindDoc="1" locked="0" layoutInCell="1" allowOverlap="1" wp14:anchorId="127F7A45" wp14:editId="3F8273C5">
          <wp:simplePos x="0" y="0"/>
          <wp:positionH relativeFrom="column">
            <wp:posOffset>57785</wp:posOffset>
          </wp:positionH>
          <wp:positionV relativeFrom="paragraph">
            <wp:posOffset>54386</wp:posOffset>
          </wp:positionV>
          <wp:extent cx="1546225" cy="316976"/>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87936" behindDoc="1" locked="0" layoutInCell="1" allowOverlap="1" wp14:anchorId="0AA02A15" wp14:editId="3D7B0F1E">
              <wp:simplePos x="0" y="0"/>
              <wp:positionH relativeFrom="column">
                <wp:posOffset>1755341</wp:posOffset>
              </wp:positionH>
              <wp:positionV relativeFrom="paragraph">
                <wp:posOffset>51436</wp:posOffset>
              </wp:positionV>
              <wp:extent cx="0" cy="307975"/>
              <wp:effectExtent l="0" t="0" r="38100" b="34925"/>
              <wp:wrapNone/>
              <wp:docPr id="43" name="Straight Connector 4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C1D99E" id="Straight Connector 43"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CZxEdy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p>
  <w:p w14:paraId="5D2EA7CF" w14:textId="77777777" w:rsidR="00C67B81" w:rsidRPr="0051126B" w:rsidRDefault="00C67B81" w:rsidP="001E77EB">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sidR="00B34B0C">
      <w:rPr>
        <w:color w:val="FFFFFF" w:themeColor="background1"/>
      </w:rPr>
      <w:t>Protocol Development Quick Checklist (with corresponding guidelines)</w:t>
    </w:r>
    <w:r>
      <w:rPr>
        <w:color w:val="FFFFFF" w:themeColor="background1"/>
      </w:rPr>
      <w:fldChar w:fldCharType="end"/>
    </w:r>
  </w:p>
  <w:p w14:paraId="61E8A576" w14:textId="77777777" w:rsidR="00C67B81" w:rsidRPr="0051126B" w:rsidRDefault="00C67B81" w:rsidP="001E77EB">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sidR="00B34B0C">
      <w:rPr>
        <w:noProof/>
        <w:color w:val="FFFFFF" w:themeColor="background1"/>
      </w:rPr>
      <w:t>November 4, 2021</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935584224"/>
        <w:dataBinding w:prefixMappings="xmlns:ns0='http://purl.org/dc/elements/1.1/' xmlns:ns1='http://schemas.openxmlformats.org/package/2006/metadata/core-properties' " w:xpath="/ns1:coreProperties[1]/ns0:description[1]" w:storeItemID="{6C3C8BC8-F283-45AE-878A-BAB7291924A1}"/>
        <w:text w:multiLine="1"/>
      </w:sdtPr>
      <w:sdtContent>
        <w:r w:rsidR="00623AFF">
          <w:rPr>
            <w:color w:val="FFFFFF" w:themeColor="background1"/>
          </w:rPr>
          <w:t>012</w:t>
        </w:r>
      </w:sdtContent>
    </w:sdt>
  </w:p>
  <w:p w14:paraId="352083F9" w14:textId="77777777" w:rsidR="00C67B81" w:rsidRPr="0051126B" w:rsidRDefault="00C67B81" w:rsidP="001E77EB">
    <w:pPr>
      <w:pStyle w:val="Footer"/>
      <w:ind w:firstLine="567"/>
      <w:rPr>
        <w:color w:val="FFFFFF" w:themeColor="background1"/>
      </w:rPr>
    </w:pPr>
  </w:p>
  <w:p w14:paraId="3B73B4B5" w14:textId="77777777" w:rsidR="00C67B81" w:rsidRPr="0051126B" w:rsidRDefault="00C67B81" w:rsidP="001E77EB">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C8EB8" w14:textId="77777777" w:rsidR="00C67B81" w:rsidRPr="001E77EB" w:rsidRDefault="00C67B81" w:rsidP="001E7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01C00" w14:textId="77777777" w:rsidR="008228EA" w:rsidRDefault="008228EA" w:rsidP="00B30A73">
      <w:r>
        <w:separator/>
      </w:r>
    </w:p>
  </w:footnote>
  <w:footnote w:type="continuationSeparator" w:id="0">
    <w:p w14:paraId="339A9CA8" w14:textId="77777777" w:rsidR="008228EA" w:rsidRDefault="008228EA"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007E1" w14:textId="157F2C52" w:rsidR="00C67B81" w:rsidRDefault="00C67B81">
    <w:pPr>
      <w:pStyle w:val="Header"/>
    </w:pPr>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sidR="00EB5E3E">
          <w:rPr>
            <w:color w:val="00517D"/>
          </w:rPr>
          <w:t>01</w:t>
        </w:r>
        <w:r w:rsidR="00623AFF">
          <w:rPr>
            <w:color w:val="00517D"/>
          </w:rPr>
          <w:t>2</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DE7483">
      <w:rPr>
        <w:noProof/>
        <w:color w:val="00517D"/>
        <w:lang w:val="en-GB"/>
      </w:rPr>
      <w:t>25/01/2023</w:t>
    </w:r>
    <w:r w:rsidRPr="009E4BE0">
      <w:rPr>
        <w:color w:val="00517D"/>
        <w:lang w:val="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83AE" w14:textId="77777777" w:rsidR="00C67B81" w:rsidRDefault="00C67B81"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08284" w14:textId="77777777" w:rsidR="00C67B81" w:rsidRPr="001E77EB" w:rsidRDefault="00C67B81" w:rsidP="001E77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EFEA" w14:textId="77777777" w:rsidR="00C67B81" w:rsidRDefault="00C67B81"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D5BC1" w14:textId="77777777" w:rsidR="00C67B81" w:rsidRPr="001E77EB" w:rsidRDefault="00C67B81" w:rsidP="001E77EB">
    <w:pPr>
      <w:pStyle w:val="Header"/>
    </w:pPr>
    <w:r>
      <w:rPr>
        <w:noProof/>
      </w:rPr>
      <w:drawing>
        <wp:anchor distT="0" distB="0" distL="114300" distR="114300" simplePos="0" relativeHeight="251692032" behindDoc="0" locked="0" layoutInCell="1" allowOverlap="1" wp14:anchorId="34FFC12C" wp14:editId="52A29591">
          <wp:simplePos x="0" y="0"/>
          <wp:positionH relativeFrom="page">
            <wp:posOffset>-445</wp:posOffset>
          </wp:positionH>
          <wp:positionV relativeFrom="paragraph">
            <wp:posOffset>-544830</wp:posOffset>
          </wp:positionV>
          <wp:extent cx="7581600" cy="10724400"/>
          <wp:effectExtent l="0" t="0" r="635" b="1270"/>
          <wp:wrapNone/>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44A1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EE26A2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362C4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13A56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DCD9F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A4D7D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D45D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3C7A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7827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A6CE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291DD3"/>
    <w:multiLevelType w:val="multilevel"/>
    <w:tmpl w:val="C110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DF7EAA"/>
    <w:multiLevelType w:val="hybridMultilevel"/>
    <w:tmpl w:val="9CB4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3BC9"/>
    <w:multiLevelType w:val="multilevel"/>
    <w:tmpl w:val="9A3E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6"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35CC2347"/>
    <w:multiLevelType w:val="hybridMultilevel"/>
    <w:tmpl w:val="7C0E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F8C"/>
    <w:multiLevelType w:val="hybridMultilevel"/>
    <w:tmpl w:val="9BD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C4B3BF5"/>
    <w:multiLevelType w:val="hybridMultilevel"/>
    <w:tmpl w:val="EB80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346A94"/>
    <w:multiLevelType w:val="hybridMultilevel"/>
    <w:tmpl w:val="ADCAC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41677"/>
    <w:multiLevelType w:val="hybridMultilevel"/>
    <w:tmpl w:val="63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7"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8" w15:restartNumberingAfterBreak="0">
    <w:nsid w:val="6D551862"/>
    <w:multiLevelType w:val="hybridMultilevel"/>
    <w:tmpl w:val="3F6A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30"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1106004416">
    <w:abstractNumId w:val="15"/>
  </w:num>
  <w:num w:numId="2" w16cid:durableId="649020596">
    <w:abstractNumId w:val="16"/>
  </w:num>
  <w:num w:numId="3" w16cid:durableId="935409172">
    <w:abstractNumId w:val="26"/>
  </w:num>
  <w:num w:numId="4" w16cid:durableId="177893507">
    <w:abstractNumId w:val="17"/>
  </w:num>
  <w:num w:numId="5" w16cid:durableId="1248686967">
    <w:abstractNumId w:val="20"/>
  </w:num>
  <w:num w:numId="6" w16cid:durableId="603880605">
    <w:abstractNumId w:val="19"/>
  </w:num>
  <w:num w:numId="7" w16cid:durableId="1427265216">
    <w:abstractNumId w:val="18"/>
  </w:num>
  <w:num w:numId="8" w16cid:durableId="1842692844">
    <w:abstractNumId w:val="24"/>
  </w:num>
  <w:num w:numId="9" w16cid:durableId="1882401642">
    <w:abstractNumId w:val="11"/>
  </w:num>
  <w:num w:numId="10" w16cid:durableId="176627223">
    <w:abstractNumId w:val="14"/>
  </w:num>
  <w:num w:numId="11" w16cid:durableId="379474605">
    <w:abstractNumId w:val="13"/>
  </w:num>
  <w:num w:numId="12" w16cid:durableId="640382112">
    <w:abstractNumId w:val="21"/>
  </w:num>
  <w:num w:numId="13" w16cid:durableId="2145728329">
    <w:abstractNumId w:val="12"/>
  </w:num>
  <w:num w:numId="14" w16cid:durableId="2098742246">
    <w:abstractNumId w:val="28"/>
  </w:num>
  <w:num w:numId="15" w16cid:durableId="866333934">
    <w:abstractNumId w:val="23"/>
  </w:num>
  <w:num w:numId="16" w16cid:durableId="152917765">
    <w:abstractNumId w:val="25"/>
  </w:num>
  <w:num w:numId="17" w16cid:durableId="1480531804">
    <w:abstractNumId w:val="10"/>
  </w:num>
  <w:num w:numId="18" w16cid:durableId="2145851246">
    <w:abstractNumId w:val="22"/>
  </w:num>
  <w:num w:numId="19" w16cid:durableId="54281432">
    <w:abstractNumId w:val="29"/>
  </w:num>
  <w:num w:numId="20" w16cid:durableId="692809068">
    <w:abstractNumId w:val="27"/>
  </w:num>
  <w:num w:numId="21" w16cid:durableId="1434128225">
    <w:abstractNumId w:val="30"/>
  </w:num>
  <w:num w:numId="22" w16cid:durableId="30883107">
    <w:abstractNumId w:val="26"/>
    <w:lvlOverride w:ilvl="0">
      <w:startOverride w:val="1"/>
    </w:lvlOverride>
  </w:num>
  <w:num w:numId="23" w16cid:durableId="247542349">
    <w:abstractNumId w:val="26"/>
    <w:lvlOverride w:ilvl="0">
      <w:startOverride w:val="1"/>
    </w:lvlOverride>
  </w:num>
  <w:num w:numId="24" w16cid:durableId="1945574485">
    <w:abstractNumId w:val="26"/>
    <w:lvlOverride w:ilvl="0">
      <w:startOverride w:val="1"/>
    </w:lvlOverride>
  </w:num>
  <w:num w:numId="25" w16cid:durableId="67193141">
    <w:abstractNumId w:val="26"/>
    <w:lvlOverride w:ilvl="0">
      <w:startOverride w:val="1"/>
    </w:lvlOverride>
  </w:num>
  <w:num w:numId="26" w16cid:durableId="796264394">
    <w:abstractNumId w:val="26"/>
    <w:lvlOverride w:ilvl="0">
      <w:startOverride w:val="1"/>
    </w:lvlOverride>
  </w:num>
  <w:num w:numId="27" w16cid:durableId="615332818">
    <w:abstractNumId w:val="26"/>
    <w:lvlOverride w:ilvl="0">
      <w:startOverride w:val="1"/>
    </w:lvlOverride>
  </w:num>
  <w:num w:numId="28" w16cid:durableId="1292905166">
    <w:abstractNumId w:val="26"/>
    <w:lvlOverride w:ilvl="0">
      <w:startOverride w:val="1"/>
    </w:lvlOverride>
  </w:num>
  <w:num w:numId="29" w16cid:durableId="664351">
    <w:abstractNumId w:val="26"/>
    <w:lvlOverride w:ilvl="0">
      <w:startOverride w:val="1"/>
    </w:lvlOverride>
  </w:num>
  <w:num w:numId="30" w16cid:durableId="897282709">
    <w:abstractNumId w:val="26"/>
    <w:lvlOverride w:ilvl="0">
      <w:startOverride w:val="1"/>
    </w:lvlOverride>
  </w:num>
  <w:num w:numId="31" w16cid:durableId="470102282">
    <w:abstractNumId w:val="26"/>
    <w:lvlOverride w:ilvl="0">
      <w:startOverride w:val="1"/>
    </w:lvlOverride>
  </w:num>
  <w:num w:numId="32" w16cid:durableId="1179154169">
    <w:abstractNumId w:val="26"/>
    <w:lvlOverride w:ilvl="0">
      <w:startOverride w:val="1"/>
    </w:lvlOverride>
  </w:num>
  <w:num w:numId="33" w16cid:durableId="1391492156">
    <w:abstractNumId w:val="9"/>
  </w:num>
  <w:num w:numId="34" w16cid:durableId="901410864">
    <w:abstractNumId w:val="7"/>
  </w:num>
  <w:num w:numId="35" w16cid:durableId="1989632391">
    <w:abstractNumId w:val="6"/>
  </w:num>
  <w:num w:numId="36" w16cid:durableId="1128737478">
    <w:abstractNumId w:val="5"/>
  </w:num>
  <w:num w:numId="37" w16cid:durableId="1278029341">
    <w:abstractNumId w:val="4"/>
  </w:num>
  <w:num w:numId="38" w16cid:durableId="1150486709">
    <w:abstractNumId w:val="8"/>
  </w:num>
  <w:num w:numId="39" w16cid:durableId="1452745249">
    <w:abstractNumId w:val="3"/>
  </w:num>
  <w:num w:numId="40" w16cid:durableId="698966331">
    <w:abstractNumId w:val="2"/>
  </w:num>
  <w:num w:numId="41" w16cid:durableId="1001738687">
    <w:abstractNumId w:val="1"/>
  </w:num>
  <w:num w:numId="42" w16cid:durableId="1051462556">
    <w:abstractNumId w:val="0"/>
  </w:num>
  <w:num w:numId="43" w16cid:durableId="832140246">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B0C"/>
    <w:rsid w:val="000009AA"/>
    <w:rsid w:val="0000224F"/>
    <w:rsid w:val="00005C78"/>
    <w:rsid w:val="00006854"/>
    <w:rsid w:val="00006879"/>
    <w:rsid w:val="000076D7"/>
    <w:rsid w:val="00010CCF"/>
    <w:rsid w:val="000111EA"/>
    <w:rsid w:val="00011C14"/>
    <w:rsid w:val="00013D76"/>
    <w:rsid w:val="0001437B"/>
    <w:rsid w:val="00014561"/>
    <w:rsid w:val="00014814"/>
    <w:rsid w:val="00014DFC"/>
    <w:rsid w:val="00020397"/>
    <w:rsid w:val="00020607"/>
    <w:rsid w:val="000263EE"/>
    <w:rsid w:val="00026F81"/>
    <w:rsid w:val="000273B8"/>
    <w:rsid w:val="00027D0B"/>
    <w:rsid w:val="00027D83"/>
    <w:rsid w:val="0003032E"/>
    <w:rsid w:val="00030437"/>
    <w:rsid w:val="00030CB9"/>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527"/>
    <w:rsid w:val="00060C4E"/>
    <w:rsid w:val="0006211F"/>
    <w:rsid w:val="000631EB"/>
    <w:rsid w:val="000642E7"/>
    <w:rsid w:val="00067510"/>
    <w:rsid w:val="00074DA3"/>
    <w:rsid w:val="00075017"/>
    <w:rsid w:val="00076311"/>
    <w:rsid w:val="00076D13"/>
    <w:rsid w:val="000775CA"/>
    <w:rsid w:val="00081443"/>
    <w:rsid w:val="00081986"/>
    <w:rsid w:val="000829C2"/>
    <w:rsid w:val="00083EB5"/>
    <w:rsid w:val="00084552"/>
    <w:rsid w:val="0008496F"/>
    <w:rsid w:val="00084FCF"/>
    <w:rsid w:val="00085471"/>
    <w:rsid w:val="00086B2F"/>
    <w:rsid w:val="00090195"/>
    <w:rsid w:val="0009026A"/>
    <w:rsid w:val="00091004"/>
    <w:rsid w:val="00091071"/>
    <w:rsid w:val="0009446D"/>
    <w:rsid w:val="00094BD3"/>
    <w:rsid w:val="00095AF5"/>
    <w:rsid w:val="000961C1"/>
    <w:rsid w:val="00096D2A"/>
    <w:rsid w:val="000A2019"/>
    <w:rsid w:val="000A22DE"/>
    <w:rsid w:val="000A3515"/>
    <w:rsid w:val="000A3DB9"/>
    <w:rsid w:val="000A5B18"/>
    <w:rsid w:val="000A5F0F"/>
    <w:rsid w:val="000A69E8"/>
    <w:rsid w:val="000A6C76"/>
    <w:rsid w:val="000B08F1"/>
    <w:rsid w:val="000B1D51"/>
    <w:rsid w:val="000B1D9D"/>
    <w:rsid w:val="000B3435"/>
    <w:rsid w:val="000B3DC8"/>
    <w:rsid w:val="000B4034"/>
    <w:rsid w:val="000B4075"/>
    <w:rsid w:val="000B4A46"/>
    <w:rsid w:val="000B5323"/>
    <w:rsid w:val="000B63A2"/>
    <w:rsid w:val="000B6B49"/>
    <w:rsid w:val="000B75C8"/>
    <w:rsid w:val="000C1303"/>
    <w:rsid w:val="000C17C1"/>
    <w:rsid w:val="000C1AB5"/>
    <w:rsid w:val="000C2106"/>
    <w:rsid w:val="000C23B4"/>
    <w:rsid w:val="000C284B"/>
    <w:rsid w:val="000C2E2E"/>
    <w:rsid w:val="000C354C"/>
    <w:rsid w:val="000C3C79"/>
    <w:rsid w:val="000C4021"/>
    <w:rsid w:val="000C4B6B"/>
    <w:rsid w:val="000C515E"/>
    <w:rsid w:val="000C54E3"/>
    <w:rsid w:val="000C5B1D"/>
    <w:rsid w:val="000C5C68"/>
    <w:rsid w:val="000C60A1"/>
    <w:rsid w:val="000C6F7B"/>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5B7"/>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3C0A"/>
    <w:rsid w:val="00123F08"/>
    <w:rsid w:val="00124D2A"/>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6E4E"/>
    <w:rsid w:val="0013754D"/>
    <w:rsid w:val="001379AD"/>
    <w:rsid w:val="0014072C"/>
    <w:rsid w:val="00143091"/>
    <w:rsid w:val="00146CAC"/>
    <w:rsid w:val="00147300"/>
    <w:rsid w:val="001473CC"/>
    <w:rsid w:val="00147B51"/>
    <w:rsid w:val="0015030C"/>
    <w:rsid w:val="001510A7"/>
    <w:rsid w:val="00151C2B"/>
    <w:rsid w:val="0015473C"/>
    <w:rsid w:val="00154BA1"/>
    <w:rsid w:val="001556D6"/>
    <w:rsid w:val="00155883"/>
    <w:rsid w:val="00160DCF"/>
    <w:rsid w:val="001615AE"/>
    <w:rsid w:val="00162D69"/>
    <w:rsid w:val="00163BF9"/>
    <w:rsid w:val="001660DD"/>
    <w:rsid w:val="001661F3"/>
    <w:rsid w:val="001667AE"/>
    <w:rsid w:val="001672E5"/>
    <w:rsid w:val="00167471"/>
    <w:rsid w:val="001711E3"/>
    <w:rsid w:val="001717BD"/>
    <w:rsid w:val="00173DD8"/>
    <w:rsid w:val="00174945"/>
    <w:rsid w:val="00174A35"/>
    <w:rsid w:val="00177B56"/>
    <w:rsid w:val="001832CE"/>
    <w:rsid w:val="0018401E"/>
    <w:rsid w:val="001842F9"/>
    <w:rsid w:val="001846D5"/>
    <w:rsid w:val="001850E8"/>
    <w:rsid w:val="001858E6"/>
    <w:rsid w:val="00185F40"/>
    <w:rsid w:val="0018771E"/>
    <w:rsid w:val="001877FD"/>
    <w:rsid w:val="00190546"/>
    <w:rsid w:val="0019066D"/>
    <w:rsid w:val="0019073A"/>
    <w:rsid w:val="00191FEE"/>
    <w:rsid w:val="0019266D"/>
    <w:rsid w:val="00193514"/>
    <w:rsid w:val="00193A73"/>
    <w:rsid w:val="0019435D"/>
    <w:rsid w:val="00194701"/>
    <w:rsid w:val="001A0568"/>
    <w:rsid w:val="001A3412"/>
    <w:rsid w:val="001A59A9"/>
    <w:rsid w:val="001A6D23"/>
    <w:rsid w:val="001A720B"/>
    <w:rsid w:val="001A7C9A"/>
    <w:rsid w:val="001B0C4C"/>
    <w:rsid w:val="001B2925"/>
    <w:rsid w:val="001B29BB"/>
    <w:rsid w:val="001B2ED3"/>
    <w:rsid w:val="001B33F0"/>
    <w:rsid w:val="001B34AB"/>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E5767"/>
    <w:rsid w:val="001E77EB"/>
    <w:rsid w:val="001F0153"/>
    <w:rsid w:val="001F01F1"/>
    <w:rsid w:val="001F08B5"/>
    <w:rsid w:val="001F0D40"/>
    <w:rsid w:val="001F16D5"/>
    <w:rsid w:val="001F2B85"/>
    <w:rsid w:val="001F3985"/>
    <w:rsid w:val="001F57B7"/>
    <w:rsid w:val="001F618F"/>
    <w:rsid w:val="001F6359"/>
    <w:rsid w:val="0020278A"/>
    <w:rsid w:val="00203F49"/>
    <w:rsid w:val="002047D0"/>
    <w:rsid w:val="00205371"/>
    <w:rsid w:val="0020653D"/>
    <w:rsid w:val="002078EC"/>
    <w:rsid w:val="00207BAF"/>
    <w:rsid w:val="00207D57"/>
    <w:rsid w:val="00211AB8"/>
    <w:rsid w:val="00212F0F"/>
    <w:rsid w:val="002146B7"/>
    <w:rsid w:val="00217087"/>
    <w:rsid w:val="0022091A"/>
    <w:rsid w:val="00220EB7"/>
    <w:rsid w:val="002217CF"/>
    <w:rsid w:val="00221C4E"/>
    <w:rsid w:val="00223DE3"/>
    <w:rsid w:val="00225619"/>
    <w:rsid w:val="00225F93"/>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1909"/>
    <w:rsid w:val="002530C4"/>
    <w:rsid w:val="002562A7"/>
    <w:rsid w:val="002577DB"/>
    <w:rsid w:val="002609D5"/>
    <w:rsid w:val="00261A89"/>
    <w:rsid w:val="00263A6D"/>
    <w:rsid w:val="002646D8"/>
    <w:rsid w:val="00265901"/>
    <w:rsid w:val="00265FA5"/>
    <w:rsid w:val="00266AD9"/>
    <w:rsid w:val="00266B2B"/>
    <w:rsid w:val="002675D2"/>
    <w:rsid w:val="002677AC"/>
    <w:rsid w:val="00267F91"/>
    <w:rsid w:val="00272F05"/>
    <w:rsid w:val="0027536D"/>
    <w:rsid w:val="0027653F"/>
    <w:rsid w:val="00276771"/>
    <w:rsid w:val="00277A97"/>
    <w:rsid w:val="002805EC"/>
    <w:rsid w:val="00281D5B"/>
    <w:rsid w:val="0028341A"/>
    <w:rsid w:val="00283DFF"/>
    <w:rsid w:val="00284180"/>
    <w:rsid w:val="00284646"/>
    <w:rsid w:val="0028484D"/>
    <w:rsid w:val="00284E78"/>
    <w:rsid w:val="00285862"/>
    <w:rsid w:val="00285CDD"/>
    <w:rsid w:val="00290215"/>
    <w:rsid w:val="002904FA"/>
    <w:rsid w:val="00290D45"/>
    <w:rsid w:val="00291BFA"/>
    <w:rsid w:val="00292315"/>
    <w:rsid w:val="002933F9"/>
    <w:rsid w:val="0029566D"/>
    <w:rsid w:val="002970AA"/>
    <w:rsid w:val="002A1AB2"/>
    <w:rsid w:val="002A1CE6"/>
    <w:rsid w:val="002A1F23"/>
    <w:rsid w:val="002A269C"/>
    <w:rsid w:val="002A3143"/>
    <w:rsid w:val="002A4376"/>
    <w:rsid w:val="002A65A2"/>
    <w:rsid w:val="002A71E1"/>
    <w:rsid w:val="002B0936"/>
    <w:rsid w:val="002B116B"/>
    <w:rsid w:val="002B1A70"/>
    <w:rsid w:val="002B20E4"/>
    <w:rsid w:val="002B2512"/>
    <w:rsid w:val="002B29CC"/>
    <w:rsid w:val="002B3A7B"/>
    <w:rsid w:val="002B3C49"/>
    <w:rsid w:val="002B4887"/>
    <w:rsid w:val="002B6EB3"/>
    <w:rsid w:val="002B78AB"/>
    <w:rsid w:val="002C12E6"/>
    <w:rsid w:val="002C1F89"/>
    <w:rsid w:val="002C2590"/>
    <w:rsid w:val="002C3D0D"/>
    <w:rsid w:val="002D0258"/>
    <w:rsid w:val="002D12A6"/>
    <w:rsid w:val="002D1462"/>
    <w:rsid w:val="002D27DE"/>
    <w:rsid w:val="002D3D48"/>
    <w:rsid w:val="002D7B39"/>
    <w:rsid w:val="002E04EC"/>
    <w:rsid w:val="002E1465"/>
    <w:rsid w:val="002E14AE"/>
    <w:rsid w:val="002E1997"/>
    <w:rsid w:val="002E208E"/>
    <w:rsid w:val="002E2277"/>
    <w:rsid w:val="002E2E34"/>
    <w:rsid w:val="002E3127"/>
    <w:rsid w:val="002E3BF3"/>
    <w:rsid w:val="002E3C94"/>
    <w:rsid w:val="002E4AA9"/>
    <w:rsid w:val="002E5906"/>
    <w:rsid w:val="002F19BA"/>
    <w:rsid w:val="002F1B44"/>
    <w:rsid w:val="002F282C"/>
    <w:rsid w:val="002F3462"/>
    <w:rsid w:val="002F4A70"/>
    <w:rsid w:val="002F5909"/>
    <w:rsid w:val="002F6454"/>
    <w:rsid w:val="002F68E2"/>
    <w:rsid w:val="003004AE"/>
    <w:rsid w:val="00306178"/>
    <w:rsid w:val="00307025"/>
    <w:rsid w:val="00310BE7"/>
    <w:rsid w:val="003117E0"/>
    <w:rsid w:val="00311881"/>
    <w:rsid w:val="003118D6"/>
    <w:rsid w:val="00311E65"/>
    <w:rsid w:val="00312421"/>
    <w:rsid w:val="003126DD"/>
    <w:rsid w:val="003140D4"/>
    <w:rsid w:val="0031459E"/>
    <w:rsid w:val="00316668"/>
    <w:rsid w:val="00317169"/>
    <w:rsid w:val="00320E95"/>
    <w:rsid w:val="0032255A"/>
    <w:rsid w:val="003251E7"/>
    <w:rsid w:val="00325E59"/>
    <w:rsid w:val="00326450"/>
    <w:rsid w:val="0032736A"/>
    <w:rsid w:val="00330511"/>
    <w:rsid w:val="003319D9"/>
    <w:rsid w:val="00331ECD"/>
    <w:rsid w:val="003326EC"/>
    <w:rsid w:val="0033674C"/>
    <w:rsid w:val="00337148"/>
    <w:rsid w:val="00337368"/>
    <w:rsid w:val="003401BA"/>
    <w:rsid w:val="00340ECA"/>
    <w:rsid w:val="00341212"/>
    <w:rsid w:val="00342A08"/>
    <w:rsid w:val="00342C5E"/>
    <w:rsid w:val="00345891"/>
    <w:rsid w:val="003471B4"/>
    <w:rsid w:val="00350B7E"/>
    <w:rsid w:val="00350C77"/>
    <w:rsid w:val="003518FE"/>
    <w:rsid w:val="00353125"/>
    <w:rsid w:val="00353214"/>
    <w:rsid w:val="0035457A"/>
    <w:rsid w:val="00354642"/>
    <w:rsid w:val="00355500"/>
    <w:rsid w:val="00362E25"/>
    <w:rsid w:val="00363DC8"/>
    <w:rsid w:val="0037006A"/>
    <w:rsid w:val="0037079C"/>
    <w:rsid w:val="00371D02"/>
    <w:rsid w:val="003745C2"/>
    <w:rsid w:val="00376179"/>
    <w:rsid w:val="003762C0"/>
    <w:rsid w:val="00376741"/>
    <w:rsid w:val="003779EE"/>
    <w:rsid w:val="0038111A"/>
    <w:rsid w:val="00381C75"/>
    <w:rsid w:val="0038244F"/>
    <w:rsid w:val="00382FDA"/>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7829"/>
    <w:rsid w:val="003B0D0C"/>
    <w:rsid w:val="003B15A0"/>
    <w:rsid w:val="003B2297"/>
    <w:rsid w:val="003B318C"/>
    <w:rsid w:val="003B330A"/>
    <w:rsid w:val="003B465E"/>
    <w:rsid w:val="003B4D45"/>
    <w:rsid w:val="003B5704"/>
    <w:rsid w:val="003C14EF"/>
    <w:rsid w:val="003C1746"/>
    <w:rsid w:val="003C43A1"/>
    <w:rsid w:val="003C4649"/>
    <w:rsid w:val="003C5B57"/>
    <w:rsid w:val="003C5C3E"/>
    <w:rsid w:val="003D07FF"/>
    <w:rsid w:val="003D13D0"/>
    <w:rsid w:val="003D358F"/>
    <w:rsid w:val="003D4425"/>
    <w:rsid w:val="003D646E"/>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4E7D"/>
    <w:rsid w:val="00406155"/>
    <w:rsid w:val="00407403"/>
    <w:rsid w:val="004102F2"/>
    <w:rsid w:val="00410DA8"/>
    <w:rsid w:val="00412866"/>
    <w:rsid w:val="00414916"/>
    <w:rsid w:val="00416619"/>
    <w:rsid w:val="004168CE"/>
    <w:rsid w:val="00416F26"/>
    <w:rsid w:val="00417308"/>
    <w:rsid w:val="0042126A"/>
    <w:rsid w:val="00424B24"/>
    <w:rsid w:val="00425BD5"/>
    <w:rsid w:val="00425E48"/>
    <w:rsid w:val="0042778E"/>
    <w:rsid w:val="0043292E"/>
    <w:rsid w:val="00433CDD"/>
    <w:rsid w:val="0043584D"/>
    <w:rsid w:val="004405F1"/>
    <w:rsid w:val="00442320"/>
    <w:rsid w:val="00442AB7"/>
    <w:rsid w:val="00444CFF"/>
    <w:rsid w:val="0044553F"/>
    <w:rsid w:val="004456AA"/>
    <w:rsid w:val="00446C9A"/>
    <w:rsid w:val="00447681"/>
    <w:rsid w:val="00450154"/>
    <w:rsid w:val="004504A2"/>
    <w:rsid w:val="00450B63"/>
    <w:rsid w:val="00450C91"/>
    <w:rsid w:val="00451069"/>
    <w:rsid w:val="00454622"/>
    <w:rsid w:val="004548AF"/>
    <w:rsid w:val="00460F57"/>
    <w:rsid w:val="0046366B"/>
    <w:rsid w:val="004637F5"/>
    <w:rsid w:val="0046477B"/>
    <w:rsid w:val="00466CBA"/>
    <w:rsid w:val="004701B8"/>
    <w:rsid w:val="0047058B"/>
    <w:rsid w:val="004720D8"/>
    <w:rsid w:val="00474462"/>
    <w:rsid w:val="00475123"/>
    <w:rsid w:val="00475231"/>
    <w:rsid w:val="00476A15"/>
    <w:rsid w:val="00481228"/>
    <w:rsid w:val="0048473A"/>
    <w:rsid w:val="00486310"/>
    <w:rsid w:val="00486F3C"/>
    <w:rsid w:val="00487665"/>
    <w:rsid w:val="00490932"/>
    <w:rsid w:val="00491107"/>
    <w:rsid w:val="004914F8"/>
    <w:rsid w:val="004921EE"/>
    <w:rsid w:val="004931BE"/>
    <w:rsid w:val="00494344"/>
    <w:rsid w:val="004944EC"/>
    <w:rsid w:val="00495702"/>
    <w:rsid w:val="00496A04"/>
    <w:rsid w:val="004A012D"/>
    <w:rsid w:val="004A2E59"/>
    <w:rsid w:val="004A4533"/>
    <w:rsid w:val="004A570C"/>
    <w:rsid w:val="004A7B03"/>
    <w:rsid w:val="004B120E"/>
    <w:rsid w:val="004B146B"/>
    <w:rsid w:val="004B3760"/>
    <w:rsid w:val="004B5110"/>
    <w:rsid w:val="004B5594"/>
    <w:rsid w:val="004B5AC6"/>
    <w:rsid w:val="004B7822"/>
    <w:rsid w:val="004C0D07"/>
    <w:rsid w:val="004C1593"/>
    <w:rsid w:val="004C219A"/>
    <w:rsid w:val="004C24B8"/>
    <w:rsid w:val="004C2732"/>
    <w:rsid w:val="004C381E"/>
    <w:rsid w:val="004C3EFF"/>
    <w:rsid w:val="004C53CF"/>
    <w:rsid w:val="004C5A77"/>
    <w:rsid w:val="004C5CBE"/>
    <w:rsid w:val="004C6833"/>
    <w:rsid w:val="004C6C64"/>
    <w:rsid w:val="004C7108"/>
    <w:rsid w:val="004C7B95"/>
    <w:rsid w:val="004C7C26"/>
    <w:rsid w:val="004C7CB9"/>
    <w:rsid w:val="004C7EDF"/>
    <w:rsid w:val="004D166F"/>
    <w:rsid w:val="004D34A9"/>
    <w:rsid w:val="004D3BEE"/>
    <w:rsid w:val="004D4CA5"/>
    <w:rsid w:val="004D65D1"/>
    <w:rsid w:val="004D7985"/>
    <w:rsid w:val="004D7B32"/>
    <w:rsid w:val="004E0B5E"/>
    <w:rsid w:val="004E3CC6"/>
    <w:rsid w:val="004E4464"/>
    <w:rsid w:val="004E509F"/>
    <w:rsid w:val="004E69E1"/>
    <w:rsid w:val="004E74A3"/>
    <w:rsid w:val="004F0461"/>
    <w:rsid w:val="004F0EC9"/>
    <w:rsid w:val="004F10FD"/>
    <w:rsid w:val="004F12B0"/>
    <w:rsid w:val="004F1331"/>
    <w:rsid w:val="004F2DAE"/>
    <w:rsid w:val="004F4184"/>
    <w:rsid w:val="004F4CB6"/>
    <w:rsid w:val="004F772F"/>
    <w:rsid w:val="004F7C3C"/>
    <w:rsid w:val="00500C66"/>
    <w:rsid w:val="00501E1E"/>
    <w:rsid w:val="0050342A"/>
    <w:rsid w:val="00503726"/>
    <w:rsid w:val="00504B11"/>
    <w:rsid w:val="005061F8"/>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23205"/>
    <w:rsid w:val="00525194"/>
    <w:rsid w:val="005317FF"/>
    <w:rsid w:val="00531812"/>
    <w:rsid w:val="005319BC"/>
    <w:rsid w:val="00531B0F"/>
    <w:rsid w:val="00532AC2"/>
    <w:rsid w:val="0053614F"/>
    <w:rsid w:val="00537A83"/>
    <w:rsid w:val="00540176"/>
    <w:rsid w:val="005404C3"/>
    <w:rsid w:val="00543DB3"/>
    <w:rsid w:val="0054510D"/>
    <w:rsid w:val="005507E7"/>
    <w:rsid w:val="00551B57"/>
    <w:rsid w:val="005525D9"/>
    <w:rsid w:val="0055313C"/>
    <w:rsid w:val="00553928"/>
    <w:rsid w:val="00555816"/>
    <w:rsid w:val="00555A5C"/>
    <w:rsid w:val="005573C4"/>
    <w:rsid w:val="0056110E"/>
    <w:rsid w:val="005618ED"/>
    <w:rsid w:val="005637C3"/>
    <w:rsid w:val="005638A1"/>
    <w:rsid w:val="00563C2C"/>
    <w:rsid w:val="00564A9C"/>
    <w:rsid w:val="0056674E"/>
    <w:rsid w:val="00567C96"/>
    <w:rsid w:val="00567E7B"/>
    <w:rsid w:val="00570AE8"/>
    <w:rsid w:val="005737BB"/>
    <w:rsid w:val="0057417F"/>
    <w:rsid w:val="0057611D"/>
    <w:rsid w:val="00583980"/>
    <w:rsid w:val="00583F5C"/>
    <w:rsid w:val="00586504"/>
    <w:rsid w:val="00586711"/>
    <w:rsid w:val="0059269C"/>
    <w:rsid w:val="005942AE"/>
    <w:rsid w:val="00594886"/>
    <w:rsid w:val="00594E14"/>
    <w:rsid w:val="00595226"/>
    <w:rsid w:val="0059576E"/>
    <w:rsid w:val="00595AE5"/>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3171"/>
    <w:rsid w:val="005C42C3"/>
    <w:rsid w:val="005C5170"/>
    <w:rsid w:val="005C711D"/>
    <w:rsid w:val="005D0279"/>
    <w:rsid w:val="005D04A2"/>
    <w:rsid w:val="005D0526"/>
    <w:rsid w:val="005D339E"/>
    <w:rsid w:val="005D5E3A"/>
    <w:rsid w:val="005E035B"/>
    <w:rsid w:val="005E0AB7"/>
    <w:rsid w:val="005E0B64"/>
    <w:rsid w:val="005E27B8"/>
    <w:rsid w:val="005E3B66"/>
    <w:rsid w:val="005E4476"/>
    <w:rsid w:val="005E5262"/>
    <w:rsid w:val="005E5B68"/>
    <w:rsid w:val="005E659E"/>
    <w:rsid w:val="005F0A2E"/>
    <w:rsid w:val="005F0C71"/>
    <w:rsid w:val="005F0C7D"/>
    <w:rsid w:val="005F1628"/>
    <w:rsid w:val="005F19CC"/>
    <w:rsid w:val="005F1FE7"/>
    <w:rsid w:val="005F32C7"/>
    <w:rsid w:val="005F354C"/>
    <w:rsid w:val="005F466E"/>
    <w:rsid w:val="005F4721"/>
    <w:rsid w:val="005F5203"/>
    <w:rsid w:val="005F56B8"/>
    <w:rsid w:val="005F619A"/>
    <w:rsid w:val="005F6555"/>
    <w:rsid w:val="005F721A"/>
    <w:rsid w:val="005F76B3"/>
    <w:rsid w:val="006006DD"/>
    <w:rsid w:val="00601B3E"/>
    <w:rsid w:val="00603B19"/>
    <w:rsid w:val="00606F2A"/>
    <w:rsid w:val="00610276"/>
    <w:rsid w:val="006109B7"/>
    <w:rsid w:val="00613E11"/>
    <w:rsid w:val="00613F06"/>
    <w:rsid w:val="00614FE7"/>
    <w:rsid w:val="0061561C"/>
    <w:rsid w:val="00621808"/>
    <w:rsid w:val="00621EB6"/>
    <w:rsid w:val="0062365F"/>
    <w:rsid w:val="00623AFF"/>
    <w:rsid w:val="0062793C"/>
    <w:rsid w:val="00631429"/>
    <w:rsid w:val="006345A5"/>
    <w:rsid w:val="0063486C"/>
    <w:rsid w:val="00635486"/>
    <w:rsid w:val="00636CE2"/>
    <w:rsid w:val="00637090"/>
    <w:rsid w:val="006370C2"/>
    <w:rsid w:val="00640F77"/>
    <w:rsid w:val="00641023"/>
    <w:rsid w:val="00641049"/>
    <w:rsid w:val="00641268"/>
    <w:rsid w:val="0064197B"/>
    <w:rsid w:val="006429E0"/>
    <w:rsid w:val="00643058"/>
    <w:rsid w:val="00643387"/>
    <w:rsid w:val="006434BD"/>
    <w:rsid w:val="0064448C"/>
    <w:rsid w:val="006458A3"/>
    <w:rsid w:val="00646BDE"/>
    <w:rsid w:val="00647D08"/>
    <w:rsid w:val="00651E8A"/>
    <w:rsid w:val="00652AC1"/>
    <w:rsid w:val="00652C50"/>
    <w:rsid w:val="0065455A"/>
    <w:rsid w:val="00654BD6"/>
    <w:rsid w:val="00655210"/>
    <w:rsid w:val="00655280"/>
    <w:rsid w:val="00655E7C"/>
    <w:rsid w:val="00656B02"/>
    <w:rsid w:val="00656CA8"/>
    <w:rsid w:val="00656F13"/>
    <w:rsid w:val="006636D8"/>
    <w:rsid w:val="00664127"/>
    <w:rsid w:val="00664997"/>
    <w:rsid w:val="00666238"/>
    <w:rsid w:val="0067080F"/>
    <w:rsid w:val="00672102"/>
    <w:rsid w:val="00672743"/>
    <w:rsid w:val="00673459"/>
    <w:rsid w:val="006748EF"/>
    <w:rsid w:val="00675F80"/>
    <w:rsid w:val="00676599"/>
    <w:rsid w:val="006765E6"/>
    <w:rsid w:val="00677072"/>
    <w:rsid w:val="00680D1D"/>
    <w:rsid w:val="00680F53"/>
    <w:rsid w:val="0068140D"/>
    <w:rsid w:val="006814FC"/>
    <w:rsid w:val="00681885"/>
    <w:rsid w:val="00682C3D"/>
    <w:rsid w:val="006831F7"/>
    <w:rsid w:val="0068501C"/>
    <w:rsid w:val="00685390"/>
    <w:rsid w:val="006873A4"/>
    <w:rsid w:val="00687B74"/>
    <w:rsid w:val="00690D68"/>
    <w:rsid w:val="00690E9E"/>
    <w:rsid w:val="00691D48"/>
    <w:rsid w:val="006921BA"/>
    <w:rsid w:val="00694F00"/>
    <w:rsid w:val="00695003"/>
    <w:rsid w:val="0069605C"/>
    <w:rsid w:val="00697CE2"/>
    <w:rsid w:val="00697F90"/>
    <w:rsid w:val="006A017C"/>
    <w:rsid w:val="006A03F2"/>
    <w:rsid w:val="006A24FB"/>
    <w:rsid w:val="006A2BAA"/>
    <w:rsid w:val="006A3A9C"/>
    <w:rsid w:val="006A3F6A"/>
    <w:rsid w:val="006A443B"/>
    <w:rsid w:val="006A4A3F"/>
    <w:rsid w:val="006A5325"/>
    <w:rsid w:val="006B0FE2"/>
    <w:rsid w:val="006B1077"/>
    <w:rsid w:val="006B1A14"/>
    <w:rsid w:val="006B1FDD"/>
    <w:rsid w:val="006B36B0"/>
    <w:rsid w:val="006B39BA"/>
    <w:rsid w:val="006B59B9"/>
    <w:rsid w:val="006B59DD"/>
    <w:rsid w:val="006B603D"/>
    <w:rsid w:val="006B7578"/>
    <w:rsid w:val="006B770E"/>
    <w:rsid w:val="006C1AFC"/>
    <w:rsid w:val="006C2BBD"/>
    <w:rsid w:val="006C3388"/>
    <w:rsid w:val="006C357C"/>
    <w:rsid w:val="006C4810"/>
    <w:rsid w:val="006C5B4F"/>
    <w:rsid w:val="006C5FBC"/>
    <w:rsid w:val="006D063D"/>
    <w:rsid w:val="006D18DF"/>
    <w:rsid w:val="006D22F8"/>
    <w:rsid w:val="006D391A"/>
    <w:rsid w:val="006D491C"/>
    <w:rsid w:val="006D4953"/>
    <w:rsid w:val="006D7557"/>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1E6C"/>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513C"/>
    <w:rsid w:val="007D5613"/>
    <w:rsid w:val="007D5A2A"/>
    <w:rsid w:val="007D6543"/>
    <w:rsid w:val="007D669A"/>
    <w:rsid w:val="007D69CF"/>
    <w:rsid w:val="007E027B"/>
    <w:rsid w:val="007E165F"/>
    <w:rsid w:val="007E1AC2"/>
    <w:rsid w:val="007E1D6A"/>
    <w:rsid w:val="007E221C"/>
    <w:rsid w:val="007E3599"/>
    <w:rsid w:val="007E4064"/>
    <w:rsid w:val="007E5083"/>
    <w:rsid w:val="007E6732"/>
    <w:rsid w:val="007F0FDB"/>
    <w:rsid w:val="007F2741"/>
    <w:rsid w:val="007F6A5D"/>
    <w:rsid w:val="007F6BD4"/>
    <w:rsid w:val="007F6EEE"/>
    <w:rsid w:val="007F7F71"/>
    <w:rsid w:val="0080015D"/>
    <w:rsid w:val="0080178D"/>
    <w:rsid w:val="008031D3"/>
    <w:rsid w:val="00803A30"/>
    <w:rsid w:val="0080479D"/>
    <w:rsid w:val="008065F6"/>
    <w:rsid w:val="0080663E"/>
    <w:rsid w:val="00812522"/>
    <w:rsid w:val="00813D4C"/>
    <w:rsid w:val="00815905"/>
    <w:rsid w:val="008162B8"/>
    <w:rsid w:val="00816328"/>
    <w:rsid w:val="00817B58"/>
    <w:rsid w:val="00821542"/>
    <w:rsid w:val="008228EA"/>
    <w:rsid w:val="0082427F"/>
    <w:rsid w:val="00824B3C"/>
    <w:rsid w:val="0082562E"/>
    <w:rsid w:val="00825D92"/>
    <w:rsid w:val="00826143"/>
    <w:rsid w:val="00827371"/>
    <w:rsid w:val="00827AE1"/>
    <w:rsid w:val="00827B4A"/>
    <w:rsid w:val="00832031"/>
    <w:rsid w:val="008320D8"/>
    <w:rsid w:val="0083215A"/>
    <w:rsid w:val="008324DE"/>
    <w:rsid w:val="0083289C"/>
    <w:rsid w:val="00835E90"/>
    <w:rsid w:val="00836DD2"/>
    <w:rsid w:val="00840DA5"/>
    <w:rsid w:val="00840FBF"/>
    <w:rsid w:val="00841034"/>
    <w:rsid w:val="0084183C"/>
    <w:rsid w:val="008442AA"/>
    <w:rsid w:val="00844754"/>
    <w:rsid w:val="008479C4"/>
    <w:rsid w:val="00851F79"/>
    <w:rsid w:val="00854D31"/>
    <w:rsid w:val="00854DEF"/>
    <w:rsid w:val="008550F1"/>
    <w:rsid w:val="00856E61"/>
    <w:rsid w:val="00856E70"/>
    <w:rsid w:val="008574A8"/>
    <w:rsid w:val="00857A22"/>
    <w:rsid w:val="00865109"/>
    <w:rsid w:val="00865CF1"/>
    <w:rsid w:val="00866479"/>
    <w:rsid w:val="008665D6"/>
    <w:rsid w:val="008706C5"/>
    <w:rsid w:val="00870CBC"/>
    <w:rsid w:val="00871291"/>
    <w:rsid w:val="008717B3"/>
    <w:rsid w:val="00871EBA"/>
    <w:rsid w:val="00873D6F"/>
    <w:rsid w:val="00874966"/>
    <w:rsid w:val="008758C4"/>
    <w:rsid w:val="00875C23"/>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110"/>
    <w:rsid w:val="008965F4"/>
    <w:rsid w:val="008A18EA"/>
    <w:rsid w:val="008A191B"/>
    <w:rsid w:val="008A2901"/>
    <w:rsid w:val="008A3994"/>
    <w:rsid w:val="008A3C96"/>
    <w:rsid w:val="008A5148"/>
    <w:rsid w:val="008A607C"/>
    <w:rsid w:val="008A61EF"/>
    <w:rsid w:val="008B4C95"/>
    <w:rsid w:val="008B54D5"/>
    <w:rsid w:val="008B6FA8"/>
    <w:rsid w:val="008B7D6C"/>
    <w:rsid w:val="008C352B"/>
    <w:rsid w:val="008C4BCD"/>
    <w:rsid w:val="008C62F6"/>
    <w:rsid w:val="008C6556"/>
    <w:rsid w:val="008C6BD0"/>
    <w:rsid w:val="008C7E4B"/>
    <w:rsid w:val="008D0EF0"/>
    <w:rsid w:val="008D31AE"/>
    <w:rsid w:val="008D345D"/>
    <w:rsid w:val="008D4D38"/>
    <w:rsid w:val="008D5B31"/>
    <w:rsid w:val="008E076A"/>
    <w:rsid w:val="008E1D3F"/>
    <w:rsid w:val="008E4DF0"/>
    <w:rsid w:val="008E6A23"/>
    <w:rsid w:val="008E70F3"/>
    <w:rsid w:val="008E7157"/>
    <w:rsid w:val="008F2CDF"/>
    <w:rsid w:val="008F2D13"/>
    <w:rsid w:val="008F3277"/>
    <w:rsid w:val="008F4448"/>
    <w:rsid w:val="008F45B9"/>
    <w:rsid w:val="008F4A10"/>
    <w:rsid w:val="008F5DDF"/>
    <w:rsid w:val="008F5EA2"/>
    <w:rsid w:val="008F62DA"/>
    <w:rsid w:val="0090009E"/>
    <w:rsid w:val="00900878"/>
    <w:rsid w:val="009019F8"/>
    <w:rsid w:val="00902B99"/>
    <w:rsid w:val="0090448B"/>
    <w:rsid w:val="00905EF1"/>
    <w:rsid w:val="009118B3"/>
    <w:rsid w:val="009127C3"/>
    <w:rsid w:val="0091460A"/>
    <w:rsid w:val="00915154"/>
    <w:rsid w:val="00915685"/>
    <w:rsid w:val="00915759"/>
    <w:rsid w:val="00916177"/>
    <w:rsid w:val="00916926"/>
    <w:rsid w:val="00917935"/>
    <w:rsid w:val="00920CE1"/>
    <w:rsid w:val="00921B81"/>
    <w:rsid w:val="0092204A"/>
    <w:rsid w:val="00922BD8"/>
    <w:rsid w:val="00925A6C"/>
    <w:rsid w:val="00926208"/>
    <w:rsid w:val="009264CA"/>
    <w:rsid w:val="00927308"/>
    <w:rsid w:val="00927EEF"/>
    <w:rsid w:val="00930BBA"/>
    <w:rsid w:val="00932331"/>
    <w:rsid w:val="00932E84"/>
    <w:rsid w:val="00933F6B"/>
    <w:rsid w:val="00935CB4"/>
    <w:rsid w:val="009419AB"/>
    <w:rsid w:val="0094212A"/>
    <w:rsid w:val="009434A0"/>
    <w:rsid w:val="00943B17"/>
    <w:rsid w:val="00943BC9"/>
    <w:rsid w:val="00945909"/>
    <w:rsid w:val="009500CA"/>
    <w:rsid w:val="00950E31"/>
    <w:rsid w:val="009534A2"/>
    <w:rsid w:val="00953C1E"/>
    <w:rsid w:val="00953C21"/>
    <w:rsid w:val="00955138"/>
    <w:rsid w:val="0095624C"/>
    <w:rsid w:val="0095647A"/>
    <w:rsid w:val="009572F0"/>
    <w:rsid w:val="00960133"/>
    <w:rsid w:val="00960781"/>
    <w:rsid w:val="00960CFD"/>
    <w:rsid w:val="009632CC"/>
    <w:rsid w:val="00963D93"/>
    <w:rsid w:val="00964803"/>
    <w:rsid w:val="00964C7A"/>
    <w:rsid w:val="00965281"/>
    <w:rsid w:val="00966D44"/>
    <w:rsid w:val="0096797C"/>
    <w:rsid w:val="009734AB"/>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79C8"/>
    <w:rsid w:val="009A0AB2"/>
    <w:rsid w:val="009A1DEC"/>
    <w:rsid w:val="009A1E9B"/>
    <w:rsid w:val="009A2DAD"/>
    <w:rsid w:val="009A3270"/>
    <w:rsid w:val="009A4B7D"/>
    <w:rsid w:val="009A5B44"/>
    <w:rsid w:val="009A5B50"/>
    <w:rsid w:val="009A5D71"/>
    <w:rsid w:val="009A6D0C"/>
    <w:rsid w:val="009A733B"/>
    <w:rsid w:val="009B0EA3"/>
    <w:rsid w:val="009B0FC2"/>
    <w:rsid w:val="009B167C"/>
    <w:rsid w:val="009B1787"/>
    <w:rsid w:val="009B41C6"/>
    <w:rsid w:val="009B4213"/>
    <w:rsid w:val="009B4F46"/>
    <w:rsid w:val="009B5E06"/>
    <w:rsid w:val="009B609B"/>
    <w:rsid w:val="009B63FD"/>
    <w:rsid w:val="009C21A0"/>
    <w:rsid w:val="009C251B"/>
    <w:rsid w:val="009C307E"/>
    <w:rsid w:val="009C3726"/>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37C2"/>
    <w:rsid w:val="009F611A"/>
    <w:rsid w:val="009F6C74"/>
    <w:rsid w:val="00A004B6"/>
    <w:rsid w:val="00A00ADE"/>
    <w:rsid w:val="00A0163A"/>
    <w:rsid w:val="00A01AA9"/>
    <w:rsid w:val="00A02D33"/>
    <w:rsid w:val="00A04CFF"/>
    <w:rsid w:val="00A115CE"/>
    <w:rsid w:val="00A11C94"/>
    <w:rsid w:val="00A12727"/>
    <w:rsid w:val="00A12B3C"/>
    <w:rsid w:val="00A1485B"/>
    <w:rsid w:val="00A14903"/>
    <w:rsid w:val="00A203B5"/>
    <w:rsid w:val="00A22BA5"/>
    <w:rsid w:val="00A2334E"/>
    <w:rsid w:val="00A27594"/>
    <w:rsid w:val="00A27C96"/>
    <w:rsid w:val="00A318A7"/>
    <w:rsid w:val="00A325BD"/>
    <w:rsid w:val="00A3597F"/>
    <w:rsid w:val="00A36E13"/>
    <w:rsid w:val="00A4017B"/>
    <w:rsid w:val="00A403AC"/>
    <w:rsid w:val="00A4157C"/>
    <w:rsid w:val="00A4242E"/>
    <w:rsid w:val="00A43DA0"/>
    <w:rsid w:val="00A448DF"/>
    <w:rsid w:val="00A4577F"/>
    <w:rsid w:val="00A45CFB"/>
    <w:rsid w:val="00A465FE"/>
    <w:rsid w:val="00A53D4D"/>
    <w:rsid w:val="00A5692F"/>
    <w:rsid w:val="00A60B9D"/>
    <w:rsid w:val="00A61364"/>
    <w:rsid w:val="00A61550"/>
    <w:rsid w:val="00A61DDC"/>
    <w:rsid w:val="00A62ED3"/>
    <w:rsid w:val="00A649F4"/>
    <w:rsid w:val="00A65290"/>
    <w:rsid w:val="00A661F8"/>
    <w:rsid w:val="00A666FF"/>
    <w:rsid w:val="00A6776D"/>
    <w:rsid w:val="00A70A7E"/>
    <w:rsid w:val="00A70FC9"/>
    <w:rsid w:val="00A72A7C"/>
    <w:rsid w:val="00A7335C"/>
    <w:rsid w:val="00A73B8B"/>
    <w:rsid w:val="00A73EF2"/>
    <w:rsid w:val="00A75AA2"/>
    <w:rsid w:val="00A821EA"/>
    <w:rsid w:val="00A82513"/>
    <w:rsid w:val="00A82696"/>
    <w:rsid w:val="00A85A78"/>
    <w:rsid w:val="00A9020D"/>
    <w:rsid w:val="00A93182"/>
    <w:rsid w:val="00A938E2"/>
    <w:rsid w:val="00A94B74"/>
    <w:rsid w:val="00A94EB7"/>
    <w:rsid w:val="00A95177"/>
    <w:rsid w:val="00A965D3"/>
    <w:rsid w:val="00A977F0"/>
    <w:rsid w:val="00AA03AE"/>
    <w:rsid w:val="00AA0D00"/>
    <w:rsid w:val="00AA0E84"/>
    <w:rsid w:val="00AA13DB"/>
    <w:rsid w:val="00AA1ACB"/>
    <w:rsid w:val="00AA46C3"/>
    <w:rsid w:val="00AA7DAC"/>
    <w:rsid w:val="00AB05AA"/>
    <w:rsid w:val="00AB1269"/>
    <w:rsid w:val="00AB255A"/>
    <w:rsid w:val="00AB37D4"/>
    <w:rsid w:val="00AB3D8C"/>
    <w:rsid w:val="00AB49FC"/>
    <w:rsid w:val="00AB4B2A"/>
    <w:rsid w:val="00AB4D6A"/>
    <w:rsid w:val="00AB4E1D"/>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12D1"/>
    <w:rsid w:val="00AE3A3C"/>
    <w:rsid w:val="00AE66A7"/>
    <w:rsid w:val="00AE6B73"/>
    <w:rsid w:val="00AE6CE7"/>
    <w:rsid w:val="00AE6D77"/>
    <w:rsid w:val="00AE7EC0"/>
    <w:rsid w:val="00AE7F66"/>
    <w:rsid w:val="00AF2715"/>
    <w:rsid w:val="00AF2D0D"/>
    <w:rsid w:val="00AF36CD"/>
    <w:rsid w:val="00AF4974"/>
    <w:rsid w:val="00AF7AED"/>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1B17"/>
    <w:rsid w:val="00B130AE"/>
    <w:rsid w:val="00B13DA9"/>
    <w:rsid w:val="00B16428"/>
    <w:rsid w:val="00B170BF"/>
    <w:rsid w:val="00B22828"/>
    <w:rsid w:val="00B24FB0"/>
    <w:rsid w:val="00B25372"/>
    <w:rsid w:val="00B25EDD"/>
    <w:rsid w:val="00B27FEB"/>
    <w:rsid w:val="00B3067D"/>
    <w:rsid w:val="00B30A73"/>
    <w:rsid w:val="00B30F2B"/>
    <w:rsid w:val="00B3109B"/>
    <w:rsid w:val="00B31CE7"/>
    <w:rsid w:val="00B31FC5"/>
    <w:rsid w:val="00B326D4"/>
    <w:rsid w:val="00B32B0E"/>
    <w:rsid w:val="00B335DC"/>
    <w:rsid w:val="00B33FEA"/>
    <w:rsid w:val="00B34B0C"/>
    <w:rsid w:val="00B351AE"/>
    <w:rsid w:val="00B35DE5"/>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548D"/>
    <w:rsid w:val="00B55D77"/>
    <w:rsid w:val="00B56207"/>
    <w:rsid w:val="00B579C9"/>
    <w:rsid w:val="00B6149A"/>
    <w:rsid w:val="00B62204"/>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C18"/>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4EA4"/>
    <w:rsid w:val="00BA5121"/>
    <w:rsid w:val="00BA6383"/>
    <w:rsid w:val="00BB090B"/>
    <w:rsid w:val="00BB0BB8"/>
    <w:rsid w:val="00BB401B"/>
    <w:rsid w:val="00BB6294"/>
    <w:rsid w:val="00BC0812"/>
    <w:rsid w:val="00BC1A75"/>
    <w:rsid w:val="00BC2A71"/>
    <w:rsid w:val="00BC5334"/>
    <w:rsid w:val="00BC6BF9"/>
    <w:rsid w:val="00BC6DB4"/>
    <w:rsid w:val="00BC761B"/>
    <w:rsid w:val="00BC7E4E"/>
    <w:rsid w:val="00BD335D"/>
    <w:rsid w:val="00BD54E3"/>
    <w:rsid w:val="00BD5ABA"/>
    <w:rsid w:val="00BD5C21"/>
    <w:rsid w:val="00BD7C4C"/>
    <w:rsid w:val="00BE0904"/>
    <w:rsid w:val="00BE0CC4"/>
    <w:rsid w:val="00BE0CFB"/>
    <w:rsid w:val="00BE1261"/>
    <w:rsid w:val="00BE4824"/>
    <w:rsid w:val="00BE52BE"/>
    <w:rsid w:val="00BE5530"/>
    <w:rsid w:val="00BF0F0D"/>
    <w:rsid w:val="00BF137A"/>
    <w:rsid w:val="00BF1681"/>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2A5C"/>
    <w:rsid w:val="00C43277"/>
    <w:rsid w:val="00C44CAC"/>
    <w:rsid w:val="00C45E29"/>
    <w:rsid w:val="00C477AC"/>
    <w:rsid w:val="00C5010F"/>
    <w:rsid w:val="00C51B15"/>
    <w:rsid w:val="00C53B30"/>
    <w:rsid w:val="00C54629"/>
    <w:rsid w:val="00C55B02"/>
    <w:rsid w:val="00C55C12"/>
    <w:rsid w:val="00C562D0"/>
    <w:rsid w:val="00C56C3C"/>
    <w:rsid w:val="00C57BD8"/>
    <w:rsid w:val="00C61FF8"/>
    <w:rsid w:val="00C628F0"/>
    <w:rsid w:val="00C63541"/>
    <w:rsid w:val="00C637FA"/>
    <w:rsid w:val="00C63C3C"/>
    <w:rsid w:val="00C653F2"/>
    <w:rsid w:val="00C662C9"/>
    <w:rsid w:val="00C67B81"/>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DF1"/>
    <w:rsid w:val="00C85E62"/>
    <w:rsid w:val="00C8635E"/>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CA6"/>
    <w:rsid w:val="00CC2282"/>
    <w:rsid w:val="00CC25C4"/>
    <w:rsid w:val="00CC2C48"/>
    <w:rsid w:val="00CC50AB"/>
    <w:rsid w:val="00CC55F5"/>
    <w:rsid w:val="00CC5E4A"/>
    <w:rsid w:val="00CC6587"/>
    <w:rsid w:val="00CC68E5"/>
    <w:rsid w:val="00CC6C35"/>
    <w:rsid w:val="00CC774F"/>
    <w:rsid w:val="00CD4740"/>
    <w:rsid w:val="00CD4E14"/>
    <w:rsid w:val="00CD5DF0"/>
    <w:rsid w:val="00CD695F"/>
    <w:rsid w:val="00CE1EF2"/>
    <w:rsid w:val="00CE4218"/>
    <w:rsid w:val="00CE427B"/>
    <w:rsid w:val="00CE5278"/>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83B"/>
    <w:rsid w:val="00D459B8"/>
    <w:rsid w:val="00D47539"/>
    <w:rsid w:val="00D47A89"/>
    <w:rsid w:val="00D502AD"/>
    <w:rsid w:val="00D50FEF"/>
    <w:rsid w:val="00D510BE"/>
    <w:rsid w:val="00D5135D"/>
    <w:rsid w:val="00D52D7B"/>
    <w:rsid w:val="00D54CA0"/>
    <w:rsid w:val="00D56296"/>
    <w:rsid w:val="00D57FB7"/>
    <w:rsid w:val="00D6275B"/>
    <w:rsid w:val="00D627F6"/>
    <w:rsid w:val="00D63A4B"/>
    <w:rsid w:val="00D6564E"/>
    <w:rsid w:val="00D660F5"/>
    <w:rsid w:val="00D6784E"/>
    <w:rsid w:val="00D712CE"/>
    <w:rsid w:val="00D71AE4"/>
    <w:rsid w:val="00D731DA"/>
    <w:rsid w:val="00D7482E"/>
    <w:rsid w:val="00D755F2"/>
    <w:rsid w:val="00D7682B"/>
    <w:rsid w:val="00D809DA"/>
    <w:rsid w:val="00D81C6D"/>
    <w:rsid w:val="00D81E74"/>
    <w:rsid w:val="00D841CC"/>
    <w:rsid w:val="00D84E2E"/>
    <w:rsid w:val="00D856A4"/>
    <w:rsid w:val="00D85E74"/>
    <w:rsid w:val="00D8648B"/>
    <w:rsid w:val="00D9029D"/>
    <w:rsid w:val="00D91027"/>
    <w:rsid w:val="00D9153C"/>
    <w:rsid w:val="00D91E9E"/>
    <w:rsid w:val="00D93947"/>
    <w:rsid w:val="00D94F7D"/>
    <w:rsid w:val="00D96130"/>
    <w:rsid w:val="00DA0AD2"/>
    <w:rsid w:val="00DA0C6A"/>
    <w:rsid w:val="00DA0CCD"/>
    <w:rsid w:val="00DA1186"/>
    <w:rsid w:val="00DA1CE5"/>
    <w:rsid w:val="00DA2D62"/>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483"/>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0736D"/>
    <w:rsid w:val="00E11B6C"/>
    <w:rsid w:val="00E1524E"/>
    <w:rsid w:val="00E20DEF"/>
    <w:rsid w:val="00E21365"/>
    <w:rsid w:val="00E24C47"/>
    <w:rsid w:val="00E24D90"/>
    <w:rsid w:val="00E26C25"/>
    <w:rsid w:val="00E31755"/>
    <w:rsid w:val="00E31AF9"/>
    <w:rsid w:val="00E33299"/>
    <w:rsid w:val="00E34D8E"/>
    <w:rsid w:val="00E36AA9"/>
    <w:rsid w:val="00E377E5"/>
    <w:rsid w:val="00E413F0"/>
    <w:rsid w:val="00E417B5"/>
    <w:rsid w:val="00E41CAB"/>
    <w:rsid w:val="00E41FEF"/>
    <w:rsid w:val="00E432F5"/>
    <w:rsid w:val="00E45600"/>
    <w:rsid w:val="00E45C7D"/>
    <w:rsid w:val="00E464E6"/>
    <w:rsid w:val="00E47119"/>
    <w:rsid w:val="00E507CC"/>
    <w:rsid w:val="00E509B2"/>
    <w:rsid w:val="00E5261A"/>
    <w:rsid w:val="00E52EC4"/>
    <w:rsid w:val="00E53A9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212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3E"/>
    <w:rsid w:val="00EB5EA4"/>
    <w:rsid w:val="00EB6733"/>
    <w:rsid w:val="00EC0A4B"/>
    <w:rsid w:val="00EC13DB"/>
    <w:rsid w:val="00EC19DD"/>
    <w:rsid w:val="00EC28D0"/>
    <w:rsid w:val="00EC4A8D"/>
    <w:rsid w:val="00EC68DB"/>
    <w:rsid w:val="00EC7ABA"/>
    <w:rsid w:val="00ED0143"/>
    <w:rsid w:val="00ED072F"/>
    <w:rsid w:val="00ED12BE"/>
    <w:rsid w:val="00ED1E43"/>
    <w:rsid w:val="00ED2652"/>
    <w:rsid w:val="00ED2840"/>
    <w:rsid w:val="00ED3AB6"/>
    <w:rsid w:val="00ED6D5F"/>
    <w:rsid w:val="00ED7B45"/>
    <w:rsid w:val="00ED7D94"/>
    <w:rsid w:val="00EE0926"/>
    <w:rsid w:val="00EE26E8"/>
    <w:rsid w:val="00EE2A9B"/>
    <w:rsid w:val="00EE623D"/>
    <w:rsid w:val="00EE73EC"/>
    <w:rsid w:val="00EF0684"/>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245"/>
    <w:rsid w:val="00F06C03"/>
    <w:rsid w:val="00F06E3E"/>
    <w:rsid w:val="00F13AE3"/>
    <w:rsid w:val="00F13B30"/>
    <w:rsid w:val="00F1511E"/>
    <w:rsid w:val="00F15455"/>
    <w:rsid w:val="00F1623E"/>
    <w:rsid w:val="00F16C9B"/>
    <w:rsid w:val="00F20119"/>
    <w:rsid w:val="00F211B6"/>
    <w:rsid w:val="00F223E6"/>
    <w:rsid w:val="00F22966"/>
    <w:rsid w:val="00F22EE4"/>
    <w:rsid w:val="00F23AC8"/>
    <w:rsid w:val="00F24494"/>
    <w:rsid w:val="00F245C9"/>
    <w:rsid w:val="00F265BD"/>
    <w:rsid w:val="00F27062"/>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600"/>
    <w:rsid w:val="00F577A9"/>
    <w:rsid w:val="00F62903"/>
    <w:rsid w:val="00F631A8"/>
    <w:rsid w:val="00F653C6"/>
    <w:rsid w:val="00F66A15"/>
    <w:rsid w:val="00F67EAB"/>
    <w:rsid w:val="00F700BD"/>
    <w:rsid w:val="00F7081E"/>
    <w:rsid w:val="00F71A63"/>
    <w:rsid w:val="00F7259F"/>
    <w:rsid w:val="00F72A9E"/>
    <w:rsid w:val="00F76110"/>
    <w:rsid w:val="00F77C19"/>
    <w:rsid w:val="00F80E71"/>
    <w:rsid w:val="00F80EF6"/>
    <w:rsid w:val="00F81BD6"/>
    <w:rsid w:val="00F81D55"/>
    <w:rsid w:val="00F84263"/>
    <w:rsid w:val="00F84847"/>
    <w:rsid w:val="00F875AE"/>
    <w:rsid w:val="00F9044E"/>
    <w:rsid w:val="00F907F0"/>
    <w:rsid w:val="00F92322"/>
    <w:rsid w:val="00F92BC1"/>
    <w:rsid w:val="00F95BA2"/>
    <w:rsid w:val="00F95C9B"/>
    <w:rsid w:val="00F962FF"/>
    <w:rsid w:val="00F96602"/>
    <w:rsid w:val="00F9691E"/>
    <w:rsid w:val="00FA0E5C"/>
    <w:rsid w:val="00FA12E5"/>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C0C8B"/>
    <w:rsid w:val="00FC6150"/>
    <w:rsid w:val="00FC62B1"/>
    <w:rsid w:val="00FC6ED9"/>
    <w:rsid w:val="00FD053E"/>
    <w:rsid w:val="00FD14CA"/>
    <w:rsid w:val="00FD2DA6"/>
    <w:rsid w:val="00FD3EC5"/>
    <w:rsid w:val="00FD44EE"/>
    <w:rsid w:val="00FD5D5A"/>
    <w:rsid w:val="00FD60A9"/>
    <w:rsid w:val="00FD6305"/>
    <w:rsid w:val="00FD7316"/>
    <w:rsid w:val="00FD76BD"/>
    <w:rsid w:val="00FE127D"/>
    <w:rsid w:val="00FE1802"/>
    <w:rsid w:val="00FE2716"/>
    <w:rsid w:val="00FE2DA4"/>
    <w:rsid w:val="00FE3510"/>
    <w:rsid w:val="00FE4324"/>
    <w:rsid w:val="00FE4F7B"/>
    <w:rsid w:val="00FE609E"/>
    <w:rsid w:val="00FE66A8"/>
    <w:rsid w:val="00FE6828"/>
    <w:rsid w:val="00FF2083"/>
    <w:rsid w:val="00FF23EE"/>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ED78"/>
  <w15:docId w15:val="{6A1366AF-130C-4929-B5CF-D433680E6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B11B17"/>
    <w:pPr>
      <w:spacing w:line="264" w:lineRule="auto"/>
      <w:jc w:val="both"/>
    </w:pPr>
    <w:rPr>
      <w:rFonts w:ascii="SkylineSans" w:hAnsi="SkylineSans" w:cs="Segoe UI"/>
      <w:sz w:val="20"/>
      <w:szCs w:val="20"/>
    </w:rPr>
  </w:style>
  <w:style w:type="paragraph" w:styleId="Heading1">
    <w:name w:val="heading 1"/>
    <w:aliases w:val="SLC Chapter title"/>
    <w:next w:val="Heading2"/>
    <w:link w:val="Heading1Char"/>
    <w:autoRedefine/>
    <w:uiPriority w:val="9"/>
    <w:qFormat/>
    <w:locked/>
    <w:rsid w:val="00B11B17"/>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B11B17"/>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B11B17"/>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B11B17"/>
    <w:pPr>
      <w:numPr>
        <w:ilvl w:val="3"/>
      </w:numPr>
      <w:outlineLvl w:val="3"/>
    </w:pPr>
    <w:rPr>
      <w:iCs/>
      <w:sz w:val="24"/>
    </w:rPr>
  </w:style>
  <w:style w:type="paragraph" w:styleId="Heading5">
    <w:name w:val="heading 5"/>
    <w:basedOn w:val="Heading4"/>
    <w:next w:val="Normal"/>
    <w:link w:val="Heading5Char"/>
    <w:uiPriority w:val="9"/>
    <w:unhideWhenUsed/>
    <w:qFormat/>
    <w:locked/>
    <w:rsid w:val="00B11B17"/>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B11B17"/>
    <w:pPr>
      <w:keepNext/>
      <w:keepLines/>
      <w:numPr>
        <w:ilvl w:val="5"/>
        <w:numId w:val="1"/>
      </w:numPr>
      <w:spacing w:before="40" w:after="0"/>
      <w:outlineLvl w:val="5"/>
    </w:pPr>
    <w:rPr>
      <w:rFonts w:eastAsiaTheme="majorEastAsia" w:cstheme="majorBidi"/>
      <w:b/>
      <w:color w:val="1F4D78" w:themeColor="accent1" w:themeShade="7F"/>
    </w:rPr>
  </w:style>
  <w:style w:type="paragraph" w:styleId="Heading7">
    <w:name w:val="heading 7"/>
    <w:basedOn w:val="Normal"/>
    <w:next w:val="Normal"/>
    <w:link w:val="Heading7Char"/>
    <w:uiPriority w:val="9"/>
    <w:unhideWhenUsed/>
    <w:qFormat/>
    <w:locked/>
    <w:rsid w:val="00B11B17"/>
    <w:pPr>
      <w:keepNext/>
      <w:keepLines/>
      <w:numPr>
        <w:ilvl w:val="6"/>
        <w:numId w:val="1"/>
      </w:numPr>
      <w:spacing w:before="40" w:after="0"/>
      <w:outlineLvl w:val="6"/>
    </w:pPr>
    <w:rPr>
      <w:rFonts w:eastAsiaTheme="majorEastAsia" w:cstheme="majorBidi"/>
      <w:b/>
      <w:iCs/>
      <w:color w:val="1F4D78" w:themeColor="accent1" w:themeShade="7F"/>
    </w:rPr>
  </w:style>
  <w:style w:type="paragraph" w:styleId="Heading8">
    <w:name w:val="heading 8"/>
    <w:basedOn w:val="Normal"/>
    <w:next w:val="Normal"/>
    <w:link w:val="Heading8Char"/>
    <w:uiPriority w:val="9"/>
    <w:unhideWhenUsed/>
    <w:qFormat/>
    <w:locked/>
    <w:rsid w:val="00B11B17"/>
    <w:pPr>
      <w:keepNext/>
      <w:keepLines/>
      <w:numPr>
        <w:ilvl w:val="7"/>
        <w:numId w:val="1"/>
      </w:numPr>
      <w:spacing w:before="40" w:after="0"/>
      <w:outlineLvl w:val="7"/>
    </w:pPr>
    <w:rPr>
      <w:rFonts w:eastAsiaTheme="majorEastAsia" w:cstheme="majorBidi"/>
      <w:b/>
      <w:color w:val="00517D"/>
      <w:sz w:val="21"/>
      <w:szCs w:val="21"/>
    </w:rPr>
  </w:style>
  <w:style w:type="paragraph" w:styleId="Heading9">
    <w:name w:val="heading 9"/>
    <w:basedOn w:val="Normal"/>
    <w:next w:val="Normal"/>
    <w:link w:val="Heading9Char"/>
    <w:uiPriority w:val="9"/>
    <w:unhideWhenUsed/>
    <w:qFormat/>
    <w:locked/>
    <w:rsid w:val="00B11B17"/>
    <w:pPr>
      <w:keepNext/>
      <w:keepLines/>
      <w:numPr>
        <w:ilvl w:val="8"/>
        <w:numId w:val="1"/>
      </w:numPr>
      <w:spacing w:before="40" w:after="0"/>
      <w:outlineLvl w:val="8"/>
    </w:pPr>
    <w:rPr>
      <w:rFonts w:eastAsiaTheme="majorEastAsia"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B11B17"/>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B11B17"/>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B11B17"/>
    <w:rPr>
      <w:rFonts w:ascii="SkylineSans" w:eastAsiaTheme="minorEastAsia" w:hAnsi="SkylineSans" w:cs="Times New Roman"/>
      <w:sz w:val="20"/>
      <w:szCs w:val="20"/>
    </w:rPr>
  </w:style>
  <w:style w:type="character" w:styleId="SubtleEmphasis">
    <w:name w:val="Subtle Emphasis"/>
    <w:basedOn w:val="DefaultParagraphFont"/>
    <w:uiPriority w:val="19"/>
    <w:qFormat/>
    <w:locked/>
    <w:rsid w:val="00B11B17"/>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B11B17"/>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B11B17"/>
    <w:pPr>
      <w:spacing w:after="120" w:line="264" w:lineRule="auto"/>
    </w:pPr>
    <w:rPr>
      <w:rFonts w:ascii="SkylineSans" w:hAnsi="SkylineSans" w:cs="Segoe UI"/>
      <w:sz w:val="20"/>
      <w:szCs w:val="20"/>
    </w:rPr>
  </w:style>
  <w:style w:type="character" w:styleId="Strong">
    <w:name w:val="Strong"/>
    <w:basedOn w:val="DefaultParagraphFont"/>
    <w:uiPriority w:val="22"/>
    <w:qFormat/>
    <w:locked/>
    <w:rsid w:val="00B11B17"/>
    <w:rPr>
      <w:b/>
      <w:bCs/>
    </w:rPr>
  </w:style>
  <w:style w:type="character" w:customStyle="1" w:styleId="SLCBold">
    <w:name w:val="SLC Bold"/>
    <w:basedOn w:val="DefaultParagraphFont"/>
    <w:uiPriority w:val="1"/>
    <w:qFormat/>
    <w:rsid w:val="00B11B17"/>
    <w:rPr>
      <w:b/>
      <w:noProof/>
      <w:lang w:val="en-US"/>
    </w:rPr>
  </w:style>
  <w:style w:type="character" w:customStyle="1" w:styleId="SLCItalic">
    <w:name w:val="SLC Italic"/>
    <w:basedOn w:val="DefaultParagraphFont"/>
    <w:uiPriority w:val="1"/>
    <w:qFormat/>
    <w:rsid w:val="00B11B17"/>
    <w:rPr>
      <w:i/>
      <w:noProof/>
      <w:lang w:val="en-US"/>
    </w:rPr>
  </w:style>
  <w:style w:type="character" w:customStyle="1" w:styleId="Heading1Char">
    <w:name w:val="Heading 1 Char"/>
    <w:aliases w:val="SLC Chapter title Char"/>
    <w:basedOn w:val="DefaultParagraphFont"/>
    <w:link w:val="Heading1"/>
    <w:uiPriority w:val="9"/>
    <w:rsid w:val="00B11B17"/>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B11B17"/>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B11B17"/>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B11B17"/>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B11B17"/>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B11B17"/>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B11B17"/>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B11B17"/>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B11B17"/>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B11B17"/>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B11B17"/>
    <w:rPr>
      <w:color w:val="00517D"/>
    </w:rPr>
  </w:style>
  <w:style w:type="paragraph" w:styleId="TOC1">
    <w:name w:val="toc 1"/>
    <w:next w:val="Normal"/>
    <w:autoRedefine/>
    <w:uiPriority w:val="39"/>
    <w:unhideWhenUsed/>
    <w:locked/>
    <w:rsid w:val="00B11B17"/>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B11B17"/>
    <w:pPr>
      <w:tabs>
        <w:tab w:val="left" w:pos="1134"/>
        <w:tab w:val="right" w:leader="dot" w:pos="9781"/>
      </w:tabs>
      <w:spacing w:after="100"/>
    </w:pPr>
  </w:style>
  <w:style w:type="paragraph" w:styleId="TOC3">
    <w:name w:val="toc 3"/>
    <w:basedOn w:val="Normal"/>
    <w:next w:val="Normal"/>
    <w:autoRedefine/>
    <w:uiPriority w:val="39"/>
    <w:unhideWhenUsed/>
    <w:locked/>
    <w:rsid w:val="00B11B17"/>
    <w:pPr>
      <w:tabs>
        <w:tab w:val="left" w:pos="1134"/>
        <w:tab w:val="right" w:leader="dot" w:pos="9781"/>
      </w:tabs>
      <w:spacing w:after="100"/>
    </w:pPr>
    <w:rPr>
      <w:i/>
      <w:noProof/>
    </w:rPr>
  </w:style>
  <w:style w:type="character" w:styleId="Hyperlink">
    <w:name w:val="Hyperlink"/>
    <w:basedOn w:val="DefaultParagraphFont"/>
    <w:uiPriority w:val="99"/>
    <w:unhideWhenUsed/>
    <w:locked/>
    <w:rsid w:val="00B11B17"/>
    <w:rPr>
      <w:rFonts w:ascii="SkylineSans" w:hAnsi="SkylineSans"/>
      <w:b w:val="0"/>
      <w:i w:val="0"/>
      <w:color w:val="00517D"/>
      <w:u w:val="single"/>
    </w:rPr>
  </w:style>
  <w:style w:type="paragraph" w:styleId="TOC4">
    <w:name w:val="toc 4"/>
    <w:basedOn w:val="Normal"/>
    <w:next w:val="Normal"/>
    <w:autoRedefine/>
    <w:uiPriority w:val="39"/>
    <w:unhideWhenUsed/>
    <w:locked/>
    <w:rsid w:val="00B11B17"/>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B11B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B17"/>
    <w:rPr>
      <w:rFonts w:ascii="SkylineSans" w:hAnsi="SkylineSans" w:cs="Segoe UI"/>
      <w:sz w:val="20"/>
      <w:szCs w:val="20"/>
    </w:rPr>
  </w:style>
  <w:style w:type="paragraph" w:styleId="Footer">
    <w:name w:val="footer"/>
    <w:basedOn w:val="Normal"/>
    <w:link w:val="FooterChar"/>
    <w:uiPriority w:val="99"/>
    <w:unhideWhenUsed/>
    <w:locked/>
    <w:rsid w:val="00B11B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B17"/>
    <w:rPr>
      <w:rFonts w:ascii="SkylineSans" w:hAnsi="SkylineSans" w:cs="Segoe UI"/>
      <w:sz w:val="20"/>
      <w:szCs w:val="20"/>
    </w:rPr>
  </w:style>
  <w:style w:type="paragraph" w:customStyle="1" w:styleId="SLCHeader">
    <w:name w:val="SLC Header"/>
    <w:basedOn w:val="Normal"/>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B11B17"/>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B11B17"/>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B11B17"/>
    <w:rPr>
      <w:color w:val="808080"/>
    </w:rPr>
  </w:style>
  <w:style w:type="paragraph" w:customStyle="1" w:styleId="SLCReleasenoteheading">
    <w:name w:val="SLC Release note heading"/>
    <w:basedOn w:val="Normal"/>
    <w:next w:val="SLCReleasenotepara"/>
    <w:qFormat/>
    <w:rsid w:val="00B11B17"/>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B11B17"/>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B11B17"/>
    <w:rPr>
      <w:rFonts w:ascii="SkylineSans" w:eastAsia="Calibri" w:hAnsi="SkylineSans" w:cs="Times New Roman"/>
      <w:sz w:val="20"/>
      <w:szCs w:val="20"/>
    </w:rPr>
  </w:style>
  <w:style w:type="paragraph" w:customStyle="1" w:styleId="SLCRNInlineheading">
    <w:name w:val="SLC RN Inline heading"/>
    <w:basedOn w:val="SLCReleasenotepara"/>
    <w:next w:val="SLCReleasenotepara"/>
    <w:link w:val="SLCRNInlineheadingChar"/>
    <w:qFormat/>
    <w:rsid w:val="00B11B17"/>
    <w:pPr>
      <w:keepNext/>
    </w:pPr>
    <w:rPr>
      <w:b/>
    </w:rPr>
  </w:style>
  <w:style w:type="character" w:customStyle="1" w:styleId="SLCRNInlineheadingChar">
    <w:name w:val="SLC RN Inline heading Char"/>
    <w:basedOn w:val="SLCReleasenoteparaChar"/>
    <w:link w:val="SLCRNInlineheading"/>
    <w:rsid w:val="00B11B17"/>
    <w:rPr>
      <w:rFonts w:ascii="SkylineSans" w:eastAsia="Calibri" w:hAnsi="SkylineSans" w:cs="Times New Roman"/>
      <w:b/>
      <w:sz w:val="20"/>
      <w:szCs w:val="20"/>
    </w:rPr>
  </w:style>
  <w:style w:type="paragraph" w:customStyle="1" w:styleId="SLCReleasenotecode">
    <w:name w:val="SLC Release note code"/>
    <w:basedOn w:val="SLCReleasenotepara"/>
    <w:link w:val="SLCReleasenotecodeChar"/>
    <w:qFormat/>
    <w:rsid w:val="00B11B17"/>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B11B17"/>
    <w:rPr>
      <w:rFonts w:ascii="Courier New" w:eastAsia="Calibri" w:hAnsi="Courier New" w:cs="Courier New"/>
      <w:sz w:val="20"/>
      <w:szCs w:val="20"/>
    </w:rPr>
  </w:style>
  <w:style w:type="paragraph" w:customStyle="1" w:styleId="SLCReleasenoteUL">
    <w:name w:val="SLC Release note UL"/>
    <w:basedOn w:val="SLCReleasenotepara"/>
    <w:qFormat/>
    <w:rsid w:val="00B11B17"/>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B11B17"/>
    <w:pPr>
      <w:numPr>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B11B17"/>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B11B17"/>
    <w:pPr>
      <w:ind w:left="720"/>
      <w:contextualSpacing/>
    </w:pPr>
  </w:style>
  <w:style w:type="paragraph" w:customStyle="1" w:styleId="SLCOrderedlist">
    <w:name w:val="SLC Ordered list"/>
    <w:basedOn w:val="ListParagraph"/>
    <w:link w:val="SLCOrderedlistChar"/>
    <w:qFormat/>
    <w:rsid w:val="00B11B17"/>
    <w:pPr>
      <w:numPr>
        <w:numId w:val="22"/>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B11B17"/>
    <w:rPr>
      <w:rFonts w:ascii="SkylineSans" w:hAnsi="SkylineSans" w:cs="Segoe UI"/>
      <w:sz w:val="20"/>
      <w:szCs w:val="20"/>
    </w:rPr>
  </w:style>
  <w:style w:type="character" w:customStyle="1" w:styleId="SLCOrderedlistChar">
    <w:name w:val="SLC Ordered list Char"/>
    <w:basedOn w:val="ListParagraphChar"/>
    <w:link w:val="SLCOrderedlist"/>
    <w:rsid w:val="00B11B17"/>
    <w:rPr>
      <w:rFonts w:ascii="SkylineSans" w:hAnsi="SkylineSans" w:cs="Segoe UI"/>
      <w:sz w:val="20"/>
      <w:szCs w:val="20"/>
    </w:rPr>
  </w:style>
  <w:style w:type="table" w:styleId="TableGrid">
    <w:name w:val="Table Grid"/>
    <w:basedOn w:val="TableNormal"/>
    <w:uiPriority w:val="39"/>
    <w:locked/>
    <w:rsid w:val="00B11B17"/>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B11B17"/>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B11B17"/>
    <w:rPr>
      <w:b/>
      <w:color w:val="00517D"/>
      <w:sz w:val="48"/>
      <w:szCs w:val="40"/>
    </w:rPr>
  </w:style>
  <w:style w:type="character" w:customStyle="1" w:styleId="SLCBodytextChar">
    <w:name w:val="SLC Body text Char"/>
    <w:basedOn w:val="DefaultParagraphFont"/>
    <w:link w:val="SLCBodytext"/>
    <w:rsid w:val="00B11B17"/>
    <w:rPr>
      <w:rFonts w:ascii="SkylineSans" w:hAnsi="SkylineSans" w:cs="Segoe UI"/>
      <w:sz w:val="20"/>
      <w:szCs w:val="20"/>
    </w:rPr>
  </w:style>
  <w:style w:type="character" w:customStyle="1" w:styleId="SLCShortDocTitleChar">
    <w:name w:val="SLC ShortDoc Title Char"/>
    <w:basedOn w:val="SLCBodytextChar"/>
    <w:link w:val="SLCShortDocTitle"/>
    <w:rsid w:val="00B11B17"/>
    <w:rPr>
      <w:rFonts w:ascii="SkylineSans" w:hAnsi="SkylineSans" w:cs="Segoe UI"/>
      <w:b/>
      <w:color w:val="00517D"/>
      <w:sz w:val="48"/>
      <w:szCs w:val="40"/>
    </w:rPr>
  </w:style>
  <w:style w:type="paragraph" w:customStyle="1" w:styleId="SLCReleasenoteOL">
    <w:name w:val="SLC Release note OL"/>
    <w:basedOn w:val="SLCReleasenotepara"/>
    <w:qFormat/>
    <w:rsid w:val="00B11B17"/>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B11B17"/>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B11B17"/>
    <w:pPr>
      <w:widowControl w:val="0"/>
      <w:tabs>
        <w:tab w:val="center" w:pos="4536"/>
        <w:tab w:val="right" w:pos="9072"/>
      </w:tabs>
      <w:overflowPunct w:val="0"/>
      <w:autoSpaceDE w:val="0"/>
      <w:autoSpaceDN w:val="0"/>
      <w:adjustRightInd w:val="0"/>
      <w:spacing w:after="0" w:line="240" w:lineRule="auto"/>
      <w:textAlignment w:val="baseline"/>
    </w:pPr>
    <w:rPr>
      <w:rFonts w:ascii="SkylineSans" w:eastAsia="Times New Roman" w:hAnsi="SkylineSans" w:cs="Segoe UI"/>
      <w:color w:val="00517D"/>
      <w:sz w:val="14"/>
      <w:szCs w:val="14"/>
    </w:rPr>
  </w:style>
  <w:style w:type="paragraph" w:styleId="BalloonText">
    <w:name w:val="Balloon Text"/>
    <w:basedOn w:val="Normal"/>
    <w:link w:val="BalloonTextChar"/>
    <w:uiPriority w:val="99"/>
    <w:semiHidden/>
    <w:unhideWhenUsed/>
    <w:locked/>
    <w:rsid w:val="00B11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B17"/>
    <w:rPr>
      <w:rFonts w:ascii="Tahoma" w:hAnsi="Tahoma" w:cs="Tahoma"/>
      <w:sz w:val="16"/>
      <w:szCs w:val="16"/>
    </w:rPr>
  </w:style>
  <w:style w:type="table" w:styleId="PlainTable2">
    <w:name w:val="Plain Table 2"/>
    <w:basedOn w:val="TableNormal"/>
    <w:uiPriority w:val="42"/>
    <w:rsid w:val="00B11B17"/>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qFormat/>
    <w:rsid w:val="00B11B17"/>
    <w:pPr>
      <w:ind w:left="360" w:firstLine="66"/>
    </w:pPr>
  </w:style>
  <w:style w:type="character" w:customStyle="1" w:styleId="SLCTabletextChar">
    <w:name w:val="SLC Table text Char"/>
    <w:basedOn w:val="SLCBodytextChar"/>
    <w:link w:val="SLCTabletext"/>
    <w:rsid w:val="00B11B17"/>
    <w:rPr>
      <w:rFonts w:ascii="SkylineSans" w:hAnsi="SkylineSans" w:cs="Segoe UI"/>
      <w:sz w:val="20"/>
      <w:szCs w:val="20"/>
    </w:rPr>
  </w:style>
  <w:style w:type="paragraph" w:styleId="NormalWeb">
    <w:name w:val="Normal (Web)"/>
    <w:basedOn w:val="Normal"/>
    <w:uiPriority w:val="99"/>
    <w:unhideWhenUsed/>
    <w:locked/>
    <w:rsid w:val="00B11B17"/>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B11B17"/>
  </w:style>
  <w:style w:type="paragraph" w:styleId="HTMLPreformatted">
    <w:name w:val="HTML Preformatted"/>
    <w:basedOn w:val="Normal"/>
    <w:link w:val="HTMLPreformattedChar"/>
    <w:uiPriority w:val="99"/>
    <w:semiHidden/>
    <w:unhideWhenUsed/>
    <w:locked/>
    <w:rsid w:val="00B11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B11B17"/>
    <w:rPr>
      <w:rFonts w:ascii="Courier New" w:eastAsia="Times New Roman" w:hAnsi="Courier New" w:cs="Courier New"/>
      <w:sz w:val="20"/>
      <w:szCs w:val="20"/>
    </w:rPr>
  </w:style>
  <w:style w:type="table" w:styleId="GridTable4-Accent5">
    <w:name w:val="Grid Table 4 Accent 5"/>
    <w:basedOn w:val="TableNormal"/>
    <w:uiPriority w:val="49"/>
    <w:rsid w:val="00B11B1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B11B17"/>
  </w:style>
  <w:style w:type="paragraph" w:styleId="Bibliography">
    <w:name w:val="Bibliography"/>
    <w:basedOn w:val="Normal"/>
    <w:next w:val="Normal"/>
    <w:uiPriority w:val="37"/>
    <w:unhideWhenUsed/>
    <w:locked/>
    <w:rsid w:val="00B11B17"/>
  </w:style>
  <w:style w:type="paragraph" w:styleId="TOC5">
    <w:name w:val="toc 5"/>
    <w:basedOn w:val="Normal"/>
    <w:next w:val="Normal"/>
    <w:autoRedefine/>
    <w:uiPriority w:val="39"/>
    <w:unhideWhenUsed/>
    <w:locked/>
    <w:rsid w:val="00B11B17"/>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B11B17"/>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B11B17"/>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B11B17"/>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B11B17"/>
    <w:pPr>
      <w:spacing w:after="0"/>
      <w:ind w:left="1600"/>
      <w:jc w:val="left"/>
    </w:pPr>
    <w:rPr>
      <w:rFonts w:asciiTheme="minorHAnsi" w:hAnsiTheme="minorHAnsi"/>
    </w:rPr>
  </w:style>
  <w:style w:type="character" w:styleId="Emphasis">
    <w:name w:val="Emphasis"/>
    <w:basedOn w:val="DefaultParagraphFont"/>
    <w:uiPriority w:val="20"/>
    <w:qFormat/>
    <w:locked/>
    <w:rsid w:val="00B11B17"/>
    <w:rPr>
      <w:i/>
      <w:iCs/>
    </w:rPr>
  </w:style>
  <w:style w:type="table" w:styleId="GridTable5Dark-Accent1">
    <w:name w:val="Grid Table 5 Dark Accent 1"/>
    <w:basedOn w:val="TableNormal"/>
    <w:uiPriority w:val="50"/>
    <w:rsid w:val="00B11B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B11B17"/>
  </w:style>
  <w:style w:type="character" w:styleId="FollowedHyperlink">
    <w:name w:val="FollowedHyperlink"/>
    <w:basedOn w:val="DefaultParagraphFont"/>
    <w:uiPriority w:val="99"/>
    <w:semiHidden/>
    <w:unhideWhenUsed/>
    <w:locked/>
    <w:rsid w:val="00B11B17"/>
    <w:rPr>
      <w:color w:val="954F72" w:themeColor="followedHyperlink"/>
      <w:u w:val="single"/>
    </w:rPr>
  </w:style>
  <w:style w:type="table" w:styleId="GridTable6Colorful-Accent1">
    <w:name w:val="Grid Table 6 Colorful Accent 1"/>
    <w:basedOn w:val="TableNormal"/>
    <w:uiPriority w:val="51"/>
    <w:rsid w:val="00B11B17"/>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B11B1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B11B17"/>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B11B17"/>
    <w:pPr>
      <w:spacing w:line="240" w:lineRule="auto"/>
    </w:pPr>
  </w:style>
  <w:style w:type="character" w:customStyle="1" w:styleId="CommentTextChar">
    <w:name w:val="Comment Text Char"/>
    <w:basedOn w:val="DefaultParagraphFont"/>
    <w:link w:val="CommentText"/>
    <w:uiPriority w:val="99"/>
    <w:rsid w:val="00B11B17"/>
    <w:rPr>
      <w:rFonts w:ascii="SkylineSans" w:hAnsi="SkylineSans" w:cs="Segoe UI"/>
      <w:sz w:val="20"/>
      <w:szCs w:val="20"/>
    </w:rPr>
  </w:style>
  <w:style w:type="table" w:styleId="ListTable4-Accent1">
    <w:name w:val="List Table 4 Accent 1"/>
    <w:basedOn w:val="TableNormal"/>
    <w:uiPriority w:val="49"/>
    <w:rsid w:val="00B11B1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B11B17"/>
    <w:rPr>
      <w:sz w:val="16"/>
      <w:szCs w:val="16"/>
    </w:rPr>
  </w:style>
  <w:style w:type="paragraph" w:styleId="CommentSubject">
    <w:name w:val="annotation subject"/>
    <w:basedOn w:val="CommentText"/>
    <w:next w:val="CommentText"/>
    <w:link w:val="CommentSubjectChar"/>
    <w:uiPriority w:val="99"/>
    <w:semiHidden/>
    <w:unhideWhenUsed/>
    <w:locked/>
    <w:rsid w:val="00B11B17"/>
    <w:rPr>
      <w:b/>
      <w:bCs/>
    </w:rPr>
  </w:style>
  <w:style w:type="character" w:customStyle="1" w:styleId="CommentSubjectChar">
    <w:name w:val="Comment Subject Char"/>
    <w:basedOn w:val="CommentTextChar"/>
    <w:link w:val="CommentSubject"/>
    <w:uiPriority w:val="99"/>
    <w:semiHidden/>
    <w:rsid w:val="00B11B17"/>
    <w:rPr>
      <w:rFonts w:ascii="SkylineSans" w:hAnsi="SkylineSans" w:cs="Segoe UI"/>
      <w:b/>
      <w:bCs/>
      <w:sz w:val="20"/>
      <w:szCs w:val="20"/>
    </w:rPr>
  </w:style>
  <w:style w:type="paragraph" w:customStyle="1" w:styleId="msonormal0">
    <w:name w:val="msonormal"/>
    <w:basedOn w:val="Normal"/>
    <w:rsid w:val="00B11B17"/>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B11B17"/>
  </w:style>
  <w:style w:type="table" w:customStyle="1" w:styleId="MediumShading2-Accent51">
    <w:name w:val="Medium Shading 2 - Accent 51"/>
    <w:basedOn w:val="TableNormal"/>
    <w:next w:val="MediumShading2-Accent5"/>
    <w:uiPriority w:val="64"/>
    <w:locked/>
    <w:rsid w:val="00B11B17"/>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B11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B11B1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B11B17"/>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B11B17"/>
    <w:pPr>
      <w:spacing w:after="0" w:line="240" w:lineRule="auto"/>
    </w:pPr>
    <w:tblPr/>
  </w:style>
  <w:style w:type="table" w:customStyle="1" w:styleId="PlainTable22">
    <w:name w:val="Plain Table 22"/>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B11B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1B17"/>
    <w:rPr>
      <w:rFonts w:asciiTheme="majorHAnsi" w:eastAsiaTheme="majorEastAsia" w:hAnsiTheme="majorHAnsi" w:cstheme="majorBidi"/>
      <w:spacing w:val="-10"/>
      <w:kern w:val="28"/>
      <w:sz w:val="56"/>
      <w:szCs w:val="56"/>
    </w:rPr>
  </w:style>
  <w:style w:type="paragraph" w:styleId="Revision">
    <w:name w:val="Revision"/>
    <w:hidden/>
    <w:uiPriority w:val="99"/>
    <w:semiHidden/>
    <w:rsid w:val="00B11B17"/>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B11B17"/>
  </w:style>
  <w:style w:type="character" w:customStyle="1" w:styleId="Mention1">
    <w:name w:val="Mention1"/>
    <w:basedOn w:val="DefaultParagraphFont"/>
    <w:uiPriority w:val="99"/>
    <w:semiHidden/>
    <w:unhideWhenUsed/>
    <w:rsid w:val="00B11B17"/>
    <w:rPr>
      <w:color w:val="2B579A"/>
      <w:shd w:val="clear" w:color="auto" w:fill="E6E6E6"/>
    </w:rPr>
  </w:style>
  <w:style w:type="table" w:customStyle="1" w:styleId="PlainTable23">
    <w:name w:val="Plain Table 23"/>
    <w:basedOn w:val="TableNormal"/>
    <w:next w:val="PlainTable2"/>
    <w:uiPriority w:val="42"/>
    <w:rsid w:val="00B11B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B11B17"/>
  </w:style>
  <w:style w:type="table" w:styleId="TableTheme">
    <w:name w:val="Table Theme"/>
    <w:basedOn w:val="TableNormal"/>
    <w:uiPriority w:val="99"/>
    <w:locked/>
    <w:rsid w:val="00B11B17"/>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B11B17"/>
    <w:pPr>
      <w:numPr>
        <w:numId w:val="20"/>
      </w:numPr>
    </w:pPr>
  </w:style>
  <w:style w:type="numbering" w:customStyle="1" w:styleId="CurrentList1">
    <w:name w:val="Current List1"/>
    <w:uiPriority w:val="99"/>
    <w:rsid w:val="00B11B17"/>
    <w:pPr>
      <w:numPr>
        <w:numId w:val="16"/>
      </w:numPr>
    </w:pPr>
  </w:style>
  <w:style w:type="numbering" w:customStyle="1" w:styleId="CurrentList2">
    <w:name w:val="Current List2"/>
    <w:uiPriority w:val="99"/>
    <w:rsid w:val="00B11B17"/>
    <w:pPr>
      <w:numPr>
        <w:numId w:val="17"/>
      </w:numPr>
    </w:pPr>
  </w:style>
  <w:style w:type="numbering" w:styleId="111111">
    <w:name w:val="Outline List 2"/>
    <w:basedOn w:val="NoList"/>
    <w:uiPriority w:val="99"/>
    <w:semiHidden/>
    <w:unhideWhenUsed/>
    <w:locked/>
    <w:rsid w:val="00B11B17"/>
    <w:pPr>
      <w:numPr>
        <w:numId w:val="18"/>
      </w:numPr>
    </w:pPr>
  </w:style>
  <w:style w:type="numbering" w:customStyle="1" w:styleId="SLCUnnumberedlist">
    <w:name w:val="SLC Unnumbered list"/>
    <w:uiPriority w:val="99"/>
    <w:rsid w:val="00B11B17"/>
    <w:pPr>
      <w:numPr>
        <w:numId w:val="19"/>
      </w:numPr>
    </w:pPr>
  </w:style>
  <w:style w:type="character" w:styleId="UnresolvedMention">
    <w:name w:val="Unresolved Mention"/>
    <w:basedOn w:val="DefaultParagraphFont"/>
    <w:uiPriority w:val="99"/>
    <w:semiHidden/>
    <w:unhideWhenUsed/>
    <w:rsid w:val="00B11B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visualstudio/ide/reference/generate-xml-documentation-comments?view=vs-2019" TargetMode="External"/><Relationship Id="rId21" Type="http://schemas.openxmlformats.org/officeDocument/2006/relationships/hyperlink" Target="https://github.com/Visual-Stylecop/Visual-StyleCop/wiki/SA1305" TargetMode="External"/><Relationship Id="rId42" Type="http://schemas.openxmlformats.org/officeDocument/2006/relationships/hyperlink" Target="https://github.com/Visual-Stylecop/Visual-StyleCop/wiki/SA1202" TargetMode="External"/><Relationship Id="rId63" Type="http://schemas.openxmlformats.org/officeDocument/2006/relationships/hyperlink" Target="https://github.com/Visual-Stylecop/Visual-StyleCop/wiki/SA1508" TargetMode="External"/><Relationship Id="rId84" Type="http://schemas.openxmlformats.org/officeDocument/2006/relationships/hyperlink" Target="https://github.com/Visual-Stylecop/Visual-StyleCop/wiki/SA1029" TargetMode="External"/><Relationship Id="rId138" Type="http://schemas.openxmlformats.org/officeDocument/2006/relationships/hyperlink" Target="https://github.com/Visual-Stylecop/Visual-StyleCop/wiki/SA1621" TargetMode="External"/><Relationship Id="rId159" Type="http://schemas.openxmlformats.org/officeDocument/2006/relationships/hyperlink" Target="https://github.com/Visual-Stylecop/Visual-StyleCop/wiki/SA1626" TargetMode="External"/><Relationship Id="rId170" Type="http://schemas.openxmlformats.org/officeDocument/2006/relationships/hyperlink" Target="https://msdn.microsoft.com/en-us/library/y52x03h2(v=vs.110).aspx" TargetMode="External"/><Relationship Id="rId107" Type="http://schemas.openxmlformats.org/officeDocument/2006/relationships/hyperlink" Target="https://github.com/Visual-Stylecop/Visual-StyleCop/wiki/SA1119" TargetMode="External"/><Relationship Id="rId11" Type="http://schemas.openxmlformats.org/officeDocument/2006/relationships/endnotes" Target="endnotes.xml"/><Relationship Id="rId32" Type="http://schemas.openxmlformats.org/officeDocument/2006/relationships/hyperlink" Target="https://msdn.microsoft.com/nl-be/library/5kzh1b5w.aspx" TargetMode="External"/><Relationship Id="rId53" Type="http://schemas.openxmlformats.org/officeDocument/2006/relationships/hyperlink" Target="https://github.com/Visual-Stylecop/Visual-StyleCop/wiki/SA1209" TargetMode="External"/><Relationship Id="rId74" Type="http://schemas.openxmlformats.org/officeDocument/2006/relationships/hyperlink" Target="https://github.com/Visual-Stylecop/Visual-StyleCop/wiki/SA1006" TargetMode="External"/><Relationship Id="rId128" Type="http://schemas.openxmlformats.org/officeDocument/2006/relationships/hyperlink" Target="https://github.com/Visual-Stylecop/Visual-StyleCop/wiki/SA1611" TargetMode="External"/><Relationship Id="rId149" Type="http://schemas.openxmlformats.org/officeDocument/2006/relationships/hyperlink" Target="https://github.com/Visual-Stylecop/Visual-StyleCop/wiki/SA1642"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7" TargetMode="External"/><Relationship Id="rId160" Type="http://schemas.openxmlformats.org/officeDocument/2006/relationships/hyperlink" Target="https://github.com/Visual-Stylecop/Visual-StyleCop/wiki/SA1108" TargetMode="External"/><Relationship Id="rId181" Type="http://schemas.openxmlformats.org/officeDocument/2006/relationships/header" Target="header4.xml"/><Relationship Id="rId22" Type="http://schemas.openxmlformats.org/officeDocument/2006/relationships/hyperlink" Target="https://github.com/Visual-Stylecop/Visual-StyleCop/wiki/SA1306" TargetMode="External"/><Relationship Id="rId43" Type="http://schemas.openxmlformats.org/officeDocument/2006/relationships/hyperlink" Target="https://github.com/Visual-Stylecop/Visual-StyleCop/wiki/SA1203" TargetMode="External"/><Relationship Id="rId64" Type="http://schemas.openxmlformats.org/officeDocument/2006/relationships/hyperlink" Target="https://github.com/Visual-Stylecop/Visual-StyleCop/wiki/SA1513" TargetMode="External"/><Relationship Id="rId118" Type="http://schemas.openxmlformats.org/officeDocument/2006/relationships/hyperlink" Target="https://docs.microsoft.com/en-us/dotnet/csharp/programming-guide/xmldoc/xml-documentation-comments" TargetMode="External"/><Relationship Id="rId139" Type="http://schemas.openxmlformats.org/officeDocument/2006/relationships/hyperlink" Target="https://github.com/Visual-Stylecop/Visual-StyleCop/wiki/SA1622" TargetMode="External"/><Relationship Id="rId85" Type="http://schemas.openxmlformats.org/officeDocument/2006/relationships/hyperlink" Target="https://github.com/Visual-Stylecop/Visual-StyleCop/wiki/SA1100" TargetMode="External"/><Relationship Id="rId150" Type="http://schemas.openxmlformats.org/officeDocument/2006/relationships/hyperlink" Target="https://github.com/Visual-Stylecop/Visual-StyleCop/wiki/SA1643" TargetMode="External"/><Relationship Id="rId171" Type="http://schemas.openxmlformats.org/officeDocument/2006/relationships/hyperlink" Target="https://msdn.microsoft.com/en-us/library/27b47ht3(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x0sksh43.aspx" TargetMode="External"/><Relationship Id="rId108" Type="http://schemas.openxmlformats.org/officeDocument/2006/relationships/hyperlink" Target="https://github.com/Visual-Stylecop/Visual-StyleCop/wiki/SA1407" TargetMode="External"/><Relationship Id="rId129" Type="http://schemas.openxmlformats.org/officeDocument/2006/relationships/hyperlink" Target="https://github.com/Visual-Stylecop/Visual-StyleCop/wiki/SA1612" TargetMode="External"/><Relationship Id="rId54" Type="http://schemas.openxmlformats.org/officeDocument/2006/relationships/hyperlink" Target="https://github.com/Visual-Stylecop/Visual-StyleCop/wiki/SA1210" TargetMode="External"/><Relationship Id="rId75" Type="http://schemas.openxmlformats.org/officeDocument/2006/relationships/hyperlink" Target="https://github.com/Visual-Stylecop/Visual-StyleCop/wiki/SA1007" TargetMode="External"/><Relationship Id="rId96" Type="http://schemas.openxmlformats.org/officeDocument/2006/relationships/hyperlink" Target="https://github.com/Visual-Stylecop/Visual-StyleCop/wiki/SA1118" TargetMode="External"/><Relationship Id="rId140" Type="http://schemas.openxmlformats.org/officeDocument/2006/relationships/hyperlink" Target="https://github.com/Visual-Stylecop/Visual-StyleCop/wiki/SA1623" TargetMode="External"/><Relationship Id="rId161" Type="http://schemas.openxmlformats.org/officeDocument/2006/relationships/hyperlink" Target="https://msdn.microsoft.com/en-us/library/dd460693(v=vs.110).aspx" TargetMode="External"/><Relationship Id="rId182" Type="http://schemas.openxmlformats.org/officeDocument/2006/relationships/header" Target="header5.xml"/><Relationship Id="rId6" Type="http://schemas.openxmlformats.org/officeDocument/2006/relationships/numbering" Target="numbering.xml"/><Relationship Id="rId23" Type="http://schemas.openxmlformats.org/officeDocument/2006/relationships/hyperlink" Target="https://github.com/Visual-Stylecop/Visual-StyleCop/wiki/SA1307" TargetMode="External"/><Relationship Id="rId119" Type="http://schemas.openxmlformats.org/officeDocument/2006/relationships/hyperlink" Target="https://github.com/Visual-Stylecop/Visual-StyleCop/wiki/SA1600" TargetMode="External"/><Relationship Id="rId44" Type="http://schemas.openxmlformats.org/officeDocument/2006/relationships/hyperlink" Target="https://github.com/Visual-Stylecop/Visual-StyleCop/wiki/SA1204" TargetMode="External"/><Relationship Id="rId65" Type="http://schemas.openxmlformats.org/officeDocument/2006/relationships/hyperlink" Target="https://github.com/Visual-Stylecop/Visual-StyleCop/wiki/SA1506" TargetMode="External"/><Relationship Id="rId86" Type="http://schemas.openxmlformats.org/officeDocument/2006/relationships/hyperlink" Target="https://github.com/Visual-Stylecop/Visual-StyleCop/wiki/SA1106" TargetMode="External"/><Relationship Id="rId130" Type="http://schemas.openxmlformats.org/officeDocument/2006/relationships/hyperlink" Target="https://github.com/Visual-Stylecop/Visual-StyleCop/wiki/SA1613" TargetMode="External"/><Relationship Id="rId151" Type="http://schemas.openxmlformats.org/officeDocument/2006/relationships/hyperlink" Target="https://github.com/Visual-Stylecop/Visual-StyleCop/wiki/SA1644" TargetMode="External"/><Relationship Id="rId172" Type="http://schemas.openxmlformats.org/officeDocument/2006/relationships/header" Target="header2.xml"/><Relationship Id="rId13" Type="http://schemas.openxmlformats.org/officeDocument/2006/relationships/hyperlink" Target="file:///S:\Public\DataMiner%20Software\Simulations\Device%20Simulations" TargetMode="External"/><Relationship Id="rId18" Type="http://schemas.openxmlformats.org/officeDocument/2006/relationships/hyperlink" Target="https://github.com/Visual-Stylecop/Visual-StyleCop/wiki/SA1303" TargetMode="External"/><Relationship Id="rId39" Type="http://schemas.openxmlformats.org/officeDocument/2006/relationships/hyperlink" Target="https://msdn.microsoft.com/nl-be/library/362314fe.aspx" TargetMode="External"/><Relationship Id="rId109" Type="http://schemas.openxmlformats.org/officeDocument/2006/relationships/hyperlink" Target="https://github.com/Visual-Stylecop/Visual-StyleCop/wiki/SA1408" TargetMode="External"/><Relationship Id="rId34" Type="http://schemas.openxmlformats.org/officeDocument/2006/relationships/hyperlink" Target="https://msdn.microsoft.com/nl-be/library/ctetwysk.aspx" TargetMode="External"/><Relationship Id="rId50" Type="http://schemas.openxmlformats.org/officeDocument/2006/relationships/hyperlink" Target="https://github.com/Visual-Stylecop/Visual-StyleCop/wiki/SA1214" TargetMode="External"/><Relationship Id="rId55" Type="http://schemas.openxmlformats.org/officeDocument/2006/relationships/hyperlink" Target="https://github.com/Visual-Stylecop/Visual-StyleCop/wiki/SA1211" TargetMode="External"/><Relationship Id="rId76" Type="http://schemas.openxmlformats.org/officeDocument/2006/relationships/hyperlink" Target="https://github.com/Visual-Stylecop/Visual-StyleCop/wiki/SA1019" TargetMode="External"/><Relationship Id="rId97" Type="http://schemas.openxmlformats.org/officeDocument/2006/relationships/hyperlink" Target="https://github.com/Visual-Stylecop/Visual-StyleCop/wiki/SA1122" TargetMode="External"/><Relationship Id="rId104" Type="http://schemas.openxmlformats.org/officeDocument/2006/relationships/hyperlink" Target="https://github.com/Visual-Stylecop/Visual-StyleCop/wiki/SA1120" TargetMode="External"/><Relationship Id="rId120" Type="http://schemas.openxmlformats.org/officeDocument/2006/relationships/hyperlink" Target="https://github.com/Visual-Stylecop/Visual-StyleCop/wiki/SA1601" TargetMode="External"/><Relationship Id="rId125" Type="http://schemas.openxmlformats.org/officeDocument/2006/relationships/hyperlink" Target="https://github.com/Visual-Stylecop/Visual-StyleCop/wiki/SA1607" TargetMode="External"/><Relationship Id="rId141" Type="http://schemas.openxmlformats.org/officeDocument/2006/relationships/hyperlink" Target="https://github.com/Visual-Stylecop/Visual-StyleCop/wiki/SA1624" TargetMode="External"/><Relationship Id="rId146" Type="http://schemas.openxmlformats.org/officeDocument/2006/relationships/hyperlink" Target="https://github.com/Visual-Stylecop/Visual-StyleCop/wiki/SA1630" TargetMode="External"/><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hyperlink" Target="https://github.com/Visual-Stylecop/Visual-StyleCop/wiki/SA1517" TargetMode="External"/><Relationship Id="rId92" Type="http://schemas.openxmlformats.org/officeDocument/2006/relationships/hyperlink" Target="https://github.com/Visual-Stylecop/Visual-StyleCop/wiki/SA1114" TargetMode="External"/><Relationship Id="rId162" Type="http://schemas.openxmlformats.org/officeDocument/2006/relationships/hyperlink" Target="https://github.com/Visual-Stylecop/Visual-StyleCop/wiki" TargetMode="External"/><Relationship Id="rId183"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https://msdn.microsoft.com/nl-be/library/364x0z75.aspx" TargetMode="External"/><Relationship Id="rId24" Type="http://schemas.openxmlformats.org/officeDocument/2006/relationships/hyperlink" Target="https://github.com/Visual-Stylecop/Visual-StyleCop/wiki/SA1308" TargetMode="External"/><Relationship Id="rId40" Type="http://schemas.openxmlformats.org/officeDocument/2006/relationships/hyperlink" Target="https://github.com/Visual-Stylecop/Visual-StyleCop/wiki/SA1200" TargetMode="External"/><Relationship Id="rId45" Type="http://schemas.openxmlformats.org/officeDocument/2006/relationships/hyperlink" Target="https://github.com/Visual-Stylecop/Visual-StyleCop/wiki/SA1205" TargetMode="External"/><Relationship Id="rId66" Type="http://schemas.openxmlformats.org/officeDocument/2006/relationships/hyperlink" Target="https://github.com/Visual-Stylecop/Visual-StyleCop/wiki/SA1514" TargetMode="External"/><Relationship Id="rId87" Type="http://schemas.openxmlformats.org/officeDocument/2006/relationships/hyperlink" Target="https://github.com/Visual-Stylecop/Visual-StyleCop/wiki/SA1107" TargetMode="External"/><Relationship Id="rId110" Type="http://schemas.openxmlformats.org/officeDocument/2006/relationships/hyperlink" Target="https://github.com/Visual-Stylecop/Visual-StyleCop/wiki/SA1411" TargetMode="External"/><Relationship Id="rId115" Type="http://schemas.openxmlformats.org/officeDocument/2006/relationships/hyperlink" Target="https://github.com/Visual-Stylecop/Visual-StyleCop/wiki/SA1410" TargetMode="External"/><Relationship Id="rId131" Type="http://schemas.openxmlformats.org/officeDocument/2006/relationships/hyperlink" Target="https://github.com/Visual-Stylecop/Visual-StyleCop/wiki/SA1614" TargetMode="External"/><Relationship Id="rId136" Type="http://schemas.openxmlformats.org/officeDocument/2006/relationships/hyperlink" Target="https://github.com/Visual-Stylecop/Visual-StyleCop/wiki/SA1619" TargetMode="External"/><Relationship Id="rId157" Type="http://schemas.openxmlformats.org/officeDocument/2006/relationships/hyperlink" Target="https://github.com/Visual-Stylecop/Visual-StyleCop/wiki/SA1512" TargetMode="External"/><Relationship Id="rId178" Type="http://schemas.openxmlformats.org/officeDocument/2006/relationships/hyperlink" Target="https://skylinebe.sharepoint.com/sites/DeployandAccelerate/SitePages/Dojo-connector-use-cases.aspx" TargetMode="External"/><Relationship Id="rId61" Type="http://schemas.openxmlformats.org/officeDocument/2006/relationships/hyperlink" Target="https://github.com/Visual-Stylecop/Visual-StyleCop/wiki/SA1509" TargetMode="External"/><Relationship Id="rId82" Type="http://schemas.openxmlformats.org/officeDocument/2006/relationships/hyperlink" Target="https://github.com/Visual-Stylecop/Visual-StyleCop/wiki/SA1025" TargetMode="External"/><Relationship Id="rId152" Type="http://schemas.openxmlformats.org/officeDocument/2006/relationships/hyperlink" Target="https://github.com/Visual-Stylecop/Visual-StyleCop/wiki/SA1646" TargetMode="External"/><Relationship Id="rId173" Type="http://schemas.openxmlformats.org/officeDocument/2006/relationships/footer" Target="footer3.xml"/><Relationship Id="rId19" Type="http://schemas.openxmlformats.org/officeDocument/2006/relationships/hyperlink" Target="https://github.com/Visual-Stylecop/Visual-StyleCop/wiki/SA1304" TargetMode="External"/><Relationship Id="rId14" Type="http://schemas.openxmlformats.org/officeDocument/2006/relationships/hyperlink" Target="file:///S:\Public\Simulations\Protocol%20Simulations" TargetMode="External"/><Relationship Id="rId30" Type="http://schemas.openxmlformats.org/officeDocument/2006/relationships/hyperlink" Target="https://msdn.microsoft.com/nl-be/library/678hzkk9.aspx" TargetMode="External"/><Relationship Id="rId35" Type="http://schemas.openxmlformats.org/officeDocument/2006/relationships/hyperlink" Target="https://msdn.microsoft.com/nl-be/library/t98873t4.aspx" TargetMode="External"/><Relationship Id="rId56" Type="http://schemas.openxmlformats.org/officeDocument/2006/relationships/hyperlink" Target="https://github.com/Visual-Stylecop/Visual-StyleCop/wiki/SA1500" TargetMode="External"/><Relationship Id="rId77" Type="http://schemas.openxmlformats.org/officeDocument/2006/relationships/hyperlink" Target="https://github.com/Visual-Stylecop/Visual-StyleCop/wiki/SA1020" TargetMode="External"/><Relationship Id="rId100" Type="http://schemas.openxmlformats.org/officeDocument/2006/relationships/hyperlink" Target="https://github.com/Visual-Stylecop/Visual-StyleCop/wiki/SA1102" TargetMode="External"/><Relationship Id="rId105" Type="http://schemas.openxmlformats.org/officeDocument/2006/relationships/hyperlink" Target="https://github.com/Visual-Stylecop/Visual-StyleCop/wiki/SA1400" TargetMode="External"/><Relationship Id="rId126" Type="http://schemas.openxmlformats.org/officeDocument/2006/relationships/hyperlink" Target="https://github.com/Visual-Stylecop/Visual-StyleCop/wiki/SA1608" TargetMode="External"/><Relationship Id="rId147" Type="http://schemas.openxmlformats.org/officeDocument/2006/relationships/hyperlink" Target="https://github.com/Visual-Stylecop/Visual-StyleCop/wiki/SA1631" TargetMode="External"/><Relationship Id="rId168"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github.com/Visual-Stylecop/Visual-StyleCop/wiki/SA1215" TargetMode="External"/><Relationship Id="rId72" Type="http://schemas.openxmlformats.org/officeDocument/2006/relationships/hyperlink" Target="https://github.com/Visual-Stylecop/Visual-StyleCop/wiki/SA1518" TargetMode="External"/><Relationship Id="rId93" Type="http://schemas.openxmlformats.org/officeDocument/2006/relationships/hyperlink" Target="https://github.com/Visual-Stylecop/Visual-StyleCop/wiki/SA1115" TargetMode="External"/><Relationship Id="rId98" Type="http://schemas.openxmlformats.org/officeDocument/2006/relationships/hyperlink" Target="https://github.com/Visual-Stylecop/Visual-StyleCop/wiki/SA1121" TargetMode="External"/><Relationship Id="rId121" Type="http://schemas.openxmlformats.org/officeDocument/2006/relationships/hyperlink" Target="https://github.com/Visual-Stylecop/Visual-StyleCop/wiki/SA1603" TargetMode="External"/><Relationship Id="rId142" Type="http://schemas.openxmlformats.org/officeDocument/2006/relationships/hyperlink" Target="https://github.com/Visual-Stylecop/Visual-StyleCop/wiki/SA1625" TargetMode="External"/><Relationship Id="rId163" Type="http://schemas.openxmlformats.org/officeDocument/2006/relationships/hyperlink" Target="https://msdn.microsoft.com/en-us/library/ms229042(v=vs.110).aspx"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msdn.microsoft.com/nl-be/library/c8f5xwh7.aspx" TargetMode="External"/><Relationship Id="rId46" Type="http://schemas.openxmlformats.org/officeDocument/2006/relationships/hyperlink" Target="https://github.com/Visual-Stylecop/Visual-StyleCop/wiki/SA1206" TargetMode="External"/><Relationship Id="rId67" Type="http://schemas.openxmlformats.org/officeDocument/2006/relationships/hyperlink" Target="https://github.com/Visual-Stylecop/Visual-StyleCop/wiki/SA1507" TargetMode="External"/><Relationship Id="rId116" Type="http://schemas.openxmlformats.org/officeDocument/2006/relationships/hyperlink" Target="https://docs.microsoft.com/en-us/dotnet/csharp/codedoc" TargetMode="External"/><Relationship Id="rId137" Type="http://schemas.openxmlformats.org/officeDocument/2006/relationships/hyperlink" Target="https://github.com/Visual-Stylecop/Visual-StyleCop/wiki/SA1620" TargetMode="External"/><Relationship Id="rId158" Type="http://schemas.openxmlformats.org/officeDocument/2006/relationships/hyperlink" Target="https://github.com/Visual-Stylecop/Visual-StyleCop/wiki/SA1005" TargetMode="External"/><Relationship Id="rId20" Type="http://schemas.openxmlformats.org/officeDocument/2006/relationships/hyperlink" Target="https://github.com/Visual-Stylecop/Visual-StyleCop/wiki/SA1311" TargetMode="External"/><Relationship Id="rId41" Type="http://schemas.openxmlformats.org/officeDocument/2006/relationships/hyperlink" Target="https://github.com/Visual-Stylecop/Visual-StyleCop/wiki/SA1201" TargetMode="External"/><Relationship Id="rId62" Type="http://schemas.openxmlformats.org/officeDocument/2006/relationships/hyperlink" Target="https://github.com/Visual-Stylecop/Visual-StyleCop/wiki/SA1505" TargetMode="External"/><Relationship Id="rId83" Type="http://schemas.openxmlformats.org/officeDocument/2006/relationships/hyperlink" Target="https://github.com/Visual-Stylecop/Visual-StyleCop/wiki/SA1026" TargetMode="External"/><Relationship Id="rId88" Type="http://schemas.openxmlformats.org/officeDocument/2006/relationships/hyperlink" Target="https://github.com/Visual-Stylecop/Visual-StyleCop/wiki/SA1110" TargetMode="External"/><Relationship Id="rId111" Type="http://schemas.openxmlformats.org/officeDocument/2006/relationships/hyperlink" Target="https://github.com/Visual-Stylecop/Visual-StyleCop/wiki/SA1404" TargetMode="External"/><Relationship Id="rId132" Type="http://schemas.openxmlformats.org/officeDocument/2006/relationships/hyperlink" Target="https://github.com/Visual-Stylecop/Visual-StyleCop/wiki/SA1615" TargetMode="External"/><Relationship Id="rId153" Type="http://schemas.openxmlformats.org/officeDocument/2006/relationships/hyperlink" Target="https://github.com/Visual-Stylecop/Visual-StyleCop/wiki/SA1647" TargetMode="External"/><Relationship Id="rId174" Type="http://schemas.openxmlformats.org/officeDocument/2006/relationships/hyperlink" Target="https://msdn.microsoft.com/en-us/library/system.collections.sortedlist.count(v=vs.110).aspx" TargetMode="External"/><Relationship Id="rId179" Type="http://schemas.openxmlformats.org/officeDocument/2006/relationships/header" Target="header3.xml"/><Relationship Id="rId15" Type="http://schemas.openxmlformats.org/officeDocument/2006/relationships/hyperlink" Target="file://&#160;" TargetMode="External"/><Relationship Id="rId36" Type="http://schemas.openxmlformats.org/officeDocument/2006/relationships/hyperlink" Target="https://msdn.microsoft.com/nl-be/library/9kkx3h3c.aspx" TargetMode="External"/><Relationship Id="rId57" Type="http://schemas.openxmlformats.org/officeDocument/2006/relationships/hyperlink" Target="https://github.com/Visual-Stylecop/Visual-StyleCop/wiki/SA1501" TargetMode="External"/><Relationship Id="rId106" Type="http://schemas.openxmlformats.org/officeDocument/2006/relationships/hyperlink" Target="https://github.com/Visual-Stylecop/Visual-StyleCop/wiki/SA1401" TargetMode="External"/><Relationship Id="rId127" Type="http://schemas.openxmlformats.org/officeDocument/2006/relationships/hyperlink" Target="https://github.com/Visual-Stylecop/Visual-StyleCop/wiki/SA1004" TargetMode="External"/><Relationship Id="rId10" Type="http://schemas.openxmlformats.org/officeDocument/2006/relationships/footnotes" Target="footnotes.xml"/><Relationship Id="rId31" Type="http://schemas.openxmlformats.org/officeDocument/2006/relationships/hyperlink" Target="https://msdn.microsoft.com/nl-be/library/b1e65aza.aspx" TargetMode="External"/><Relationship Id="rId52" Type="http://schemas.openxmlformats.org/officeDocument/2006/relationships/hyperlink" Target="https://github.com/Visual-Stylecop/Visual-StyleCop/wiki/SA1208" TargetMode="External"/><Relationship Id="rId73" Type="http://schemas.openxmlformats.org/officeDocument/2006/relationships/hyperlink" Target="https://github.com/Visual-Stylecop/Visual-StyleCop/wiki/SA1002" TargetMode="External"/><Relationship Id="rId78" Type="http://schemas.openxmlformats.org/officeDocument/2006/relationships/hyperlink" Target="https://github.com/Visual-Stylecop/Visual-StyleCop/wiki/SA1022" TargetMode="External"/><Relationship Id="rId94" Type="http://schemas.openxmlformats.org/officeDocument/2006/relationships/hyperlink" Target="https://github.com/Visual-Stylecop/Visual-StyleCop/wiki/SA1116" TargetMode="External"/><Relationship Id="rId99" Type="http://schemas.openxmlformats.org/officeDocument/2006/relationships/hyperlink" Target="https://github.com/Visual-Stylecop/Visual-StyleCop/wiki/SA1125" TargetMode="External"/><Relationship Id="rId101" Type="http://schemas.openxmlformats.org/officeDocument/2006/relationships/hyperlink" Target="https://github.com/Visual-Stylecop/Visual-StyleCop/wiki/SA1103" TargetMode="External"/><Relationship Id="rId122" Type="http://schemas.openxmlformats.org/officeDocument/2006/relationships/hyperlink" Target="https://github.com/Visual-Stylecop/Visual-StyleCop/wiki/SA1604" TargetMode="External"/><Relationship Id="rId143" Type="http://schemas.openxmlformats.org/officeDocument/2006/relationships/hyperlink" Target="https://github.com/Visual-Stylecop/Visual-StyleCop/wiki/SA1627" TargetMode="External"/><Relationship Id="rId148" Type="http://schemas.openxmlformats.org/officeDocument/2006/relationships/hyperlink" Target="https://github.com/Visual-Stylecop/Visual-StyleCop/wiki/SA1632" TargetMode="External"/><Relationship Id="rId164" Type="http://schemas.openxmlformats.org/officeDocument/2006/relationships/hyperlink" Target="https://msdn.microsoft.com/En-Us/library/system.text.stringbuilder(v=vs.110).aspx" TargetMode="External"/><Relationship Id="rId169" Type="http://schemas.openxmlformats.org/officeDocument/2006/relationships/hyperlink" Target="https://msdn.microsoft.com/en-us/library/27b47ht3(v=vs.110).aspx" TargetMode="External"/><Relationship Id="rId18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footer" Target="footer4.xml"/><Relationship Id="rId26" Type="http://schemas.openxmlformats.org/officeDocument/2006/relationships/hyperlink" Target="https://msdn.microsoft.com/nl-be/library/5bdb6693.aspx" TargetMode="External"/><Relationship Id="rId47" Type="http://schemas.openxmlformats.org/officeDocument/2006/relationships/hyperlink" Target="https://github.com/Visual-Stylecop/Visual-StyleCop/wiki/SA1207" TargetMode="External"/><Relationship Id="rId68" Type="http://schemas.openxmlformats.org/officeDocument/2006/relationships/hyperlink" Target="https://github.com/Visual-Stylecop/Visual-StyleCop/wiki/SA1510" TargetMode="External"/><Relationship Id="rId89" Type="http://schemas.openxmlformats.org/officeDocument/2006/relationships/hyperlink" Target="https://github.com/Visual-Stylecop/Visual-StyleCop/wiki/SA1111" TargetMode="External"/><Relationship Id="rId112" Type="http://schemas.openxmlformats.org/officeDocument/2006/relationships/hyperlink" Target="https://github.com/Visual-Stylecop/Visual-StyleCop/wiki/SA1405" TargetMode="External"/><Relationship Id="rId133" Type="http://schemas.openxmlformats.org/officeDocument/2006/relationships/hyperlink" Target="https://github.com/Visual-Stylecop/Visual-StyleCop/wiki/SA1616" TargetMode="External"/><Relationship Id="rId154" Type="http://schemas.openxmlformats.org/officeDocument/2006/relationships/hyperlink" Target="https://github.com/Visual-Stylecop/Visual-StyleCop/wiki/SA1648" TargetMode="External"/><Relationship Id="rId175" Type="http://schemas.openxmlformats.org/officeDocument/2006/relationships/hyperlink" Target="https://msdn.microsoft.com/en-us/library/system.collections.arraylist(v=vs.110).aspx" TargetMode="External"/><Relationship Id="rId16" Type="http://schemas.openxmlformats.org/officeDocument/2006/relationships/hyperlink" Target="https://github.com/Visual-Stylecop/Visual-StyleCop/wiki/SA1300" TargetMode="External"/><Relationship Id="rId37" Type="http://schemas.openxmlformats.org/officeDocument/2006/relationships/hyperlink" Target="https://msdn.microsoft.com/nl-be/library/ybs77ex4.aspx" TargetMode="External"/><Relationship Id="rId58" Type="http://schemas.openxmlformats.org/officeDocument/2006/relationships/hyperlink" Target="https://github.com/Visual-Stylecop/Visual-StyleCop/wiki/SA1502" TargetMode="External"/><Relationship Id="rId79" Type="http://schemas.openxmlformats.org/officeDocument/2006/relationships/hyperlink" Target="https://github.com/Visual-Stylecop/Visual-StyleCop/wiki/SA1021" TargetMode="External"/><Relationship Id="rId102" Type="http://schemas.openxmlformats.org/officeDocument/2006/relationships/hyperlink" Target="https://github.com/Visual-Stylecop/Visual-StyleCop/wiki/SA1104" TargetMode="External"/><Relationship Id="rId123" Type="http://schemas.openxmlformats.org/officeDocument/2006/relationships/hyperlink" Target="https://github.com/Visual-Stylecop/Visual-StyleCop/wiki/SA1605" TargetMode="External"/><Relationship Id="rId144" Type="http://schemas.openxmlformats.org/officeDocument/2006/relationships/hyperlink" Target="https://github.com/Visual-Stylecop/Visual-StyleCop/wiki/SA1628" TargetMode="External"/><Relationship Id="rId90" Type="http://schemas.openxmlformats.org/officeDocument/2006/relationships/hyperlink" Target="https://github.com/Visual-Stylecop/Visual-StyleCop/wiki/SA1112" TargetMode="External"/><Relationship Id="rId165" Type="http://schemas.openxmlformats.org/officeDocument/2006/relationships/hyperlink" Target="https://msdn.microsoft.com/En-Us/library/system.text.stringbuilder(v=vs.110).aspx" TargetMode="External"/><Relationship Id="rId186" Type="http://schemas.openxmlformats.org/officeDocument/2006/relationships/theme" Target="theme/theme1.xml"/><Relationship Id="rId27" Type="http://schemas.openxmlformats.org/officeDocument/2006/relationships/hyperlink" Target="https://msdn.microsoft.com/nl-be/library/d86he86x.aspx" TargetMode="External"/><Relationship Id="rId48" Type="http://schemas.openxmlformats.org/officeDocument/2006/relationships/hyperlink" Target="https://github.com/Visual-Stylecop/Visual-StyleCop/wiki/SA1212" TargetMode="External"/><Relationship Id="rId69" Type="http://schemas.openxmlformats.org/officeDocument/2006/relationships/hyperlink" Target="https://github.com/Visual-Stylecop/Visual-StyleCop/wiki/SA1511" TargetMode="External"/><Relationship Id="rId113" Type="http://schemas.openxmlformats.org/officeDocument/2006/relationships/hyperlink" Target="https://github.com/Visual-Stylecop/Visual-StyleCop/wiki/SA1406" TargetMode="External"/><Relationship Id="rId134" Type="http://schemas.openxmlformats.org/officeDocument/2006/relationships/hyperlink" Target="https://github.com/Visual-Stylecop/Visual-StyleCop/wiki/SA1617" TargetMode="External"/><Relationship Id="rId80" Type="http://schemas.openxmlformats.org/officeDocument/2006/relationships/hyperlink" Target="https://github.com/Visual-Stylecop/Visual-StyleCop/wiki/SA1023" TargetMode="External"/><Relationship Id="rId155" Type="http://schemas.openxmlformats.org/officeDocument/2006/relationships/hyperlink" Target="https://github.com/Visual-Stylecop/Visual-StyleCop/wiki/SA1650" TargetMode="External"/><Relationship Id="rId176" Type="http://schemas.openxmlformats.org/officeDocument/2006/relationships/hyperlink" Target="https://msdn.microsoft.com/en-us/library/system.collections.arraylist(v=vs.110).aspx" TargetMode="External"/><Relationship Id="rId17" Type="http://schemas.openxmlformats.org/officeDocument/2006/relationships/hyperlink" Target="https://github.com/Visual-Stylecop/Visual-StyleCop/wiki/SA1302" TargetMode="External"/><Relationship Id="rId38" Type="http://schemas.openxmlformats.org/officeDocument/2006/relationships/hyperlink" Target="https://msdn.microsoft.com/nl-be/library/cbf1574z.aspx" TargetMode="External"/><Relationship Id="rId59" Type="http://schemas.openxmlformats.org/officeDocument/2006/relationships/hyperlink" Target="https://github.com/Visual-Stylecop/Visual-StyleCop/wiki/SA1503" TargetMode="External"/><Relationship Id="rId103" Type="http://schemas.openxmlformats.org/officeDocument/2006/relationships/hyperlink" Target="https://github.com/Visual-Stylecop/Visual-StyleCop/wiki/SA1105" TargetMode="External"/><Relationship Id="rId124" Type="http://schemas.openxmlformats.org/officeDocument/2006/relationships/hyperlink" Target="https://github.com/Visual-Stylecop/Visual-StyleCop/wiki/SA1606" TargetMode="External"/><Relationship Id="rId70" Type="http://schemas.openxmlformats.org/officeDocument/2006/relationships/hyperlink" Target="https://github.com/Visual-Stylecop/Visual-StyleCop/wiki/SA1516" TargetMode="External"/><Relationship Id="rId91" Type="http://schemas.openxmlformats.org/officeDocument/2006/relationships/hyperlink" Target="https://github.com/Visual-Stylecop/Visual-StyleCop/wiki/SA1113" TargetMode="External"/><Relationship Id="rId145" Type="http://schemas.openxmlformats.org/officeDocument/2006/relationships/hyperlink" Target="https://github.com/Visual-Stylecop/Visual-StyleCop/wiki/SA1629" TargetMode="External"/><Relationship Id="rId166"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hyperlink" Target="https://msdn.microsoft.com/nl-be/library/x9h8tsay.aspx" TargetMode="External"/><Relationship Id="rId49" Type="http://schemas.openxmlformats.org/officeDocument/2006/relationships/hyperlink" Target="https://github.com/Visual-Stylecop/Visual-StyleCop/wiki/SA1213" TargetMode="External"/><Relationship Id="rId114" Type="http://schemas.openxmlformats.org/officeDocument/2006/relationships/hyperlink" Target="https://github.com/Visual-Stylecop/Visual-StyleCop/wiki/SA1409" TargetMode="External"/><Relationship Id="rId60" Type="http://schemas.openxmlformats.org/officeDocument/2006/relationships/hyperlink" Target="https://github.com/Visual-Stylecop/Visual-StyleCop/wiki/SA1504" TargetMode="External"/><Relationship Id="rId81" Type="http://schemas.openxmlformats.org/officeDocument/2006/relationships/hyperlink" Target="https://github.com/Visual-Stylecop/Visual-StyleCop/wiki/SA1024" TargetMode="External"/><Relationship Id="rId135" Type="http://schemas.openxmlformats.org/officeDocument/2006/relationships/hyperlink" Target="https://github.com/Visual-Stylecop/Visual-StyleCop/wiki/SA1618" TargetMode="External"/><Relationship Id="rId156" Type="http://schemas.openxmlformats.org/officeDocument/2006/relationships/hyperlink" Target="https://github.com/Visual-Stylecop/Visual-StyleCop/wiki/SA1515" TargetMode="External"/><Relationship Id="rId177" Type="http://schemas.openxmlformats.org/officeDocument/2006/relationships/hyperlink" Target="https://msdn.microsoft.com/en-us/library/6sh2ey19(v=vs.110).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S\Downloads\SLC_QA_ProtocolDevelopmentQuickChecklist_REV0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A5E5812E2F44478AB3D08F6358CBAE"/>
        <w:category>
          <w:name w:val="General"/>
          <w:gallery w:val="placeholder"/>
        </w:category>
        <w:types>
          <w:type w:val="bbPlcHdr"/>
        </w:types>
        <w:behaviors>
          <w:behavior w:val="content"/>
        </w:behaviors>
        <w:guid w:val="{087CE826-6403-4E8E-9C68-434FA4B21E33}"/>
      </w:docPartPr>
      <w:docPartBody>
        <w:p w:rsidR="00374FD1" w:rsidRDefault="0007668D">
          <w:pPr>
            <w:pStyle w:val="76A5E5812E2F44478AB3D08F6358CBAE"/>
          </w:pPr>
          <w:r w:rsidRPr="005F2212">
            <w:rPr>
              <w:rStyle w:val="PlaceholderText"/>
            </w:rPr>
            <w:t>[Title]</w:t>
          </w:r>
        </w:p>
      </w:docPartBody>
    </w:docPart>
    <w:docPart>
      <w:docPartPr>
        <w:name w:val="7D10BBF169234D45A8A476582E937A96"/>
        <w:category>
          <w:name w:val="General"/>
          <w:gallery w:val="placeholder"/>
        </w:category>
        <w:types>
          <w:type w:val="bbPlcHdr"/>
        </w:types>
        <w:behaviors>
          <w:behavior w:val="content"/>
        </w:behaviors>
        <w:guid w:val="{81140945-5558-4EAB-A2AE-7F6FE7CEAF1E}"/>
      </w:docPartPr>
      <w:docPartBody>
        <w:p w:rsidR="00374FD1" w:rsidRDefault="0007668D">
          <w:pPr>
            <w:pStyle w:val="7D10BBF169234D45A8A476582E937A96"/>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Light">
    <w:panose1 w:val="02000303000000000000"/>
    <w:charset w:val="00"/>
    <w:family w:val="auto"/>
    <w:pitch w:val="variable"/>
    <w:sig w:usb0="C00000AF" w:usb1="0000000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8D"/>
    <w:rsid w:val="0007668D"/>
    <w:rsid w:val="00094BD2"/>
    <w:rsid w:val="00374FD1"/>
    <w:rsid w:val="006D7B1A"/>
    <w:rsid w:val="009F1DE0"/>
    <w:rsid w:val="00B7621A"/>
    <w:rsid w:val="00F92C2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6A5E5812E2F44478AB3D08F6358CBAE">
    <w:name w:val="76A5E5812E2F44478AB3D08F6358CBAE"/>
  </w:style>
  <w:style w:type="paragraph" w:customStyle="1" w:styleId="7D10BBF169234D45A8A476582E937A96">
    <w:name w:val="7D10BBF169234D45A8A476582E937A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2019-09-24T00:00:00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Quick Checklist</Title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3.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4.xml><?xml version="1.0" encoding="utf-8"?>
<ds:datastoreItem xmlns:ds="http://schemas.openxmlformats.org/officeDocument/2006/customXml" ds:itemID="{9DDED325-DA02-458E-803F-10530BF01E32}">
  <ds:schemaRefs>
    <ds:schemaRef ds:uri="http://schemas.openxmlformats.org/officeDocument/2006/bibliography"/>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SLC_QA_ProtocolDevelopmentQuickChecklist_REV012.dotx</Template>
  <TotalTime>6</TotalTime>
  <Pages>42</Pages>
  <Words>15173</Words>
  <Characters>83452</Characters>
  <Application>Microsoft Office Word</Application>
  <DocSecurity>0</DocSecurity>
  <Lines>695</Lines>
  <Paragraphs>196</Paragraphs>
  <ScaleCrop>false</ScaleCrop>
  <HeadingPairs>
    <vt:vector size="2" baseType="variant">
      <vt:variant>
        <vt:lpstr>Title</vt:lpstr>
      </vt:variant>
      <vt:variant>
        <vt:i4>1</vt:i4>
      </vt:variant>
    </vt:vector>
  </HeadingPairs>
  <TitlesOfParts>
    <vt:vector size="1" baseType="lpstr">
      <vt:lpstr>Protocol Development Quick Checklist (with corresponding guidelines)</vt:lpstr>
    </vt:vector>
  </TitlesOfParts>
  <Company>HP</Company>
  <LinksUpToDate>false</LinksUpToDate>
  <CharactersWithSpaces>98429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Quick Checklist (with corresponding guidelines)</dc:title>
  <dc:subject>Strictly confidential</dc:subject>
  <dc:creator>Jan Staelens</dc:creator>
  <dc:description>012</dc:description>
  <cp:lastModifiedBy>Jan Staelens</cp:lastModifiedBy>
  <cp:revision>8</cp:revision>
  <cp:lastPrinted>2017-05-08T07:21:00Z</cp:lastPrinted>
  <dcterms:created xsi:type="dcterms:W3CDTF">2021-11-04T14:05:00Z</dcterms:created>
  <dcterms:modified xsi:type="dcterms:W3CDTF">2023-01-25T16:17:00Z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