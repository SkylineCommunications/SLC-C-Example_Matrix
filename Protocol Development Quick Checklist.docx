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1E54E6D7" w:rsidR="000F1C01" w:rsidRPr="00567E7B" w:rsidRDefault="00B34B0C" w:rsidP="000F1C01">
            <w:pPr>
              <w:jc w:val="left"/>
            </w:pPr>
            <w:r>
              <w:t xml:space="preserve">SLC SDF </w:t>
            </w:r>
            <w:r w:rsidR="00F865A9">
              <w:t>Matrix</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3AAEE04D" w:rsidR="000F1C01" w:rsidRPr="000F1C01" w:rsidRDefault="00BF226C" w:rsidP="000F1C01">
            <w:pPr>
              <w:jc w:val="left"/>
            </w:pPr>
            <w:r>
              <w:t>2</w:t>
            </w:r>
            <w:r w:rsidR="00B34B0C">
              <w:t>.0</w:t>
            </w:r>
            <w:r w:rsidR="001B34AB">
              <w:t>.0.</w:t>
            </w:r>
            <w:r>
              <w:t>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9F2D021" w:rsidR="000F1C01" w:rsidRPr="000F1C01" w:rsidRDefault="001B34AB" w:rsidP="000F1C01">
            <w:pPr>
              <w:jc w:val="left"/>
            </w:pPr>
            <w:r>
              <w:t>23</w:t>
            </w:r>
            <w:r w:rsidR="00B34B0C">
              <w:t>/</w:t>
            </w:r>
            <w:r>
              <w:t>01</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5DA49D4A" w:rsidR="000F1C01" w:rsidRPr="000F1C01" w:rsidRDefault="00B11B17" w:rsidP="000F1C01">
            <w:pPr>
              <w:jc w:val="left"/>
            </w:pPr>
            <w:r>
              <w:t>Example of</w:t>
            </w:r>
            <w:r w:rsidR="001B34AB">
              <w:t xml:space="preserve"> </w:t>
            </w:r>
            <w:r w:rsidR="00BF226C" w:rsidRPr="00BF226C">
              <w:t>TableMatrixHelper</w:t>
            </w:r>
            <w:r w:rsidR="00BF226C">
              <w:t xml:space="preserve"> for dataminer &gt; 10.3.1 </w:t>
            </w:r>
            <w:r>
              <w:t>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B55A8" w14:textId="77777777" w:rsidR="005B4AE7" w:rsidRDefault="005B4AE7" w:rsidP="00B30A73">
      <w:r>
        <w:separator/>
      </w:r>
    </w:p>
  </w:endnote>
  <w:endnote w:type="continuationSeparator" w:id="0">
    <w:p w14:paraId="797E66CB" w14:textId="77777777" w:rsidR="005B4AE7" w:rsidRDefault="005B4AE7"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6C0B064-806D-49E4-BA39-EDF225EC1DB9}"/>
    <w:embedBold r:id="rId2" w:fontKey="{0509D3CC-B0BB-4009-9783-0EE59B75C7ED}"/>
    <w:embedItalic r:id="rId3" w:fontKey="{F0394195-4486-4FC5-973B-325A90C18DB5}"/>
    <w:embedBoldItalic r:id="rId4" w:fontKey="{6A92F539-D12A-4459-B7B2-9517CFFD6283}"/>
  </w:font>
  <w:font w:name="SkylineSans">
    <w:panose1 w:val="02000303000000000000"/>
    <w:charset w:val="00"/>
    <w:family w:val="auto"/>
    <w:pitch w:val="variable"/>
    <w:sig w:usb0="C00000AF" w:usb1="0000000A" w:usb2="00000000" w:usb3="00000000" w:csb0="00000093" w:csb1="00000000"/>
    <w:embedRegular r:id="rId5" w:fontKey="{47B5031B-03A1-4A13-9991-8293B79963ED}"/>
    <w:embedBold r:id="rId6" w:fontKey="{1A0EA346-9313-460D-AEA7-FBBB18674E85}"/>
    <w:embedItalic r:id="rId7" w:fontKey="{669EFE23-02D2-4248-AD87-8CB3127B3C47}"/>
    <w:embedBoldItalic r:id="rId8" w:fontKey="{CBDC52C2-0190-4697-8349-4CF381DD2AFC}"/>
  </w:font>
  <w:font w:name="Segoe UI">
    <w:panose1 w:val="020B0502040204020203"/>
    <w:charset w:val="00"/>
    <w:family w:val="swiss"/>
    <w:pitch w:val="variable"/>
    <w:sig w:usb0="E4002EFF" w:usb1="C000E47F" w:usb2="00000009" w:usb3="00000000" w:csb0="000001FF" w:csb1="00000000"/>
    <w:embedRegular r:id="rId9" w:fontKey="{1BFC73AD-62AE-4B75-8BC4-9F2D8F8A601F}"/>
    <w:embedBold r:id="rId10" w:fontKey="{A3E95BBB-9C7C-49B5-A5C7-C31586EF963D}"/>
    <w:embedItalic r:id="rId11" w:fontKey="{7EA907FD-7C3A-48C6-B3B6-0367FE4D79BF}"/>
    <w:embedBoldItalic r:id="rId12" w:fontKey="{EF713A5E-31E4-4627-9927-BC7F4154A14B}"/>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7853FD68-9120-483E-B88E-0DBFB5F26C69}"/>
    <w:embedBold r:id="rId14" w:fontKey="{E7DD6081-9168-4AA2-BF3C-C6AB1D064AAD}"/>
  </w:font>
  <w:font w:name="SkylineSans Black">
    <w:panose1 w:val="02000A03000000000000"/>
    <w:charset w:val="00"/>
    <w:family w:val="auto"/>
    <w:pitch w:val="variable"/>
    <w:sig w:usb0="00000007" w:usb1="00000000" w:usb2="00000000" w:usb3="00000000" w:csb0="00000001" w:csb1="00000000"/>
    <w:embedRegular r:id="rId15" w:fontKey="{45223B75-03BA-46FB-8B61-83AA4D06D39E}"/>
  </w:font>
  <w:font w:name="Tahoma">
    <w:panose1 w:val="020B0604030504040204"/>
    <w:charset w:val="00"/>
    <w:family w:val="swiss"/>
    <w:pitch w:val="variable"/>
    <w:sig w:usb0="E1002EFF" w:usb1="C000605B" w:usb2="00000029" w:usb3="00000000" w:csb0="000101FF" w:csb1="00000000"/>
    <w:embedRegular r:id="rId16" w:fontKey="{EB631025-7CAE-4659-B6C9-40C688F13063}"/>
  </w:font>
  <w:font w:name="Calibri Light">
    <w:panose1 w:val="020F0302020204030204"/>
    <w:charset w:val="00"/>
    <w:family w:val="swiss"/>
    <w:pitch w:val="variable"/>
    <w:sig w:usb0="E4002EFF" w:usb1="C000247B" w:usb2="00000009" w:usb3="00000000" w:csb0="000001FF" w:csb1="00000000"/>
    <w:embedRegular r:id="rId17" w:fontKey="{3AE977FA-C3F0-4F33-BA6A-991EB0DC3984}"/>
    <w:embedBold r:id="rId18" w:fontKey="{25D3C28C-E9C1-4DE3-B571-861B3C1B50E7}"/>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5D5505DA-67D4-4F5D-B41E-45C0719BE3B7}"/>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40F3BF2B-63D2-4FC4-AA63-2929FAFCB0D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70655E72"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865A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70655E72"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865A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08AD817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865A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08AD817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865A9">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16358" w14:textId="77777777" w:rsidR="005B4AE7" w:rsidRDefault="005B4AE7" w:rsidP="00B30A73">
      <w:r>
        <w:separator/>
      </w:r>
    </w:p>
  </w:footnote>
  <w:footnote w:type="continuationSeparator" w:id="0">
    <w:p w14:paraId="2D3E43BB" w14:textId="77777777" w:rsidR="005B4AE7" w:rsidRDefault="005B4AE7"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5A2E9CF4"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F865A9">
      <w:rPr>
        <w:noProof/>
        <w:color w:val="00517D"/>
        <w:lang w:val="en-GB"/>
      </w:rPr>
      <w:t>24/01/2023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106004416">
    <w:abstractNumId w:val="15"/>
  </w:num>
  <w:num w:numId="2" w16cid:durableId="649020596">
    <w:abstractNumId w:val="16"/>
  </w:num>
  <w:num w:numId="3" w16cid:durableId="935409172">
    <w:abstractNumId w:val="26"/>
  </w:num>
  <w:num w:numId="4" w16cid:durableId="177893507">
    <w:abstractNumId w:val="17"/>
  </w:num>
  <w:num w:numId="5" w16cid:durableId="1248686967">
    <w:abstractNumId w:val="20"/>
  </w:num>
  <w:num w:numId="6" w16cid:durableId="603880605">
    <w:abstractNumId w:val="19"/>
  </w:num>
  <w:num w:numId="7" w16cid:durableId="1427265216">
    <w:abstractNumId w:val="18"/>
  </w:num>
  <w:num w:numId="8" w16cid:durableId="1842692844">
    <w:abstractNumId w:val="24"/>
  </w:num>
  <w:num w:numId="9" w16cid:durableId="1882401642">
    <w:abstractNumId w:val="11"/>
  </w:num>
  <w:num w:numId="10" w16cid:durableId="176627223">
    <w:abstractNumId w:val="14"/>
  </w:num>
  <w:num w:numId="11" w16cid:durableId="379474605">
    <w:abstractNumId w:val="13"/>
  </w:num>
  <w:num w:numId="12" w16cid:durableId="640382112">
    <w:abstractNumId w:val="21"/>
  </w:num>
  <w:num w:numId="13" w16cid:durableId="2145728329">
    <w:abstractNumId w:val="12"/>
  </w:num>
  <w:num w:numId="14" w16cid:durableId="2098742246">
    <w:abstractNumId w:val="28"/>
  </w:num>
  <w:num w:numId="15" w16cid:durableId="866333934">
    <w:abstractNumId w:val="23"/>
  </w:num>
  <w:num w:numId="16" w16cid:durableId="152917765">
    <w:abstractNumId w:val="25"/>
  </w:num>
  <w:num w:numId="17" w16cid:durableId="1480531804">
    <w:abstractNumId w:val="10"/>
  </w:num>
  <w:num w:numId="18" w16cid:durableId="2145851246">
    <w:abstractNumId w:val="22"/>
  </w:num>
  <w:num w:numId="19" w16cid:durableId="54281432">
    <w:abstractNumId w:val="29"/>
  </w:num>
  <w:num w:numId="20" w16cid:durableId="692809068">
    <w:abstractNumId w:val="27"/>
  </w:num>
  <w:num w:numId="21" w16cid:durableId="1434128225">
    <w:abstractNumId w:val="30"/>
  </w:num>
  <w:num w:numId="22" w16cid:durableId="30883107">
    <w:abstractNumId w:val="26"/>
    <w:lvlOverride w:ilvl="0">
      <w:startOverride w:val="1"/>
    </w:lvlOverride>
  </w:num>
  <w:num w:numId="23" w16cid:durableId="247542349">
    <w:abstractNumId w:val="26"/>
    <w:lvlOverride w:ilvl="0">
      <w:startOverride w:val="1"/>
    </w:lvlOverride>
  </w:num>
  <w:num w:numId="24" w16cid:durableId="1945574485">
    <w:abstractNumId w:val="26"/>
    <w:lvlOverride w:ilvl="0">
      <w:startOverride w:val="1"/>
    </w:lvlOverride>
  </w:num>
  <w:num w:numId="25" w16cid:durableId="67193141">
    <w:abstractNumId w:val="26"/>
    <w:lvlOverride w:ilvl="0">
      <w:startOverride w:val="1"/>
    </w:lvlOverride>
  </w:num>
  <w:num w:numId="26" w16cid:durableId="796264394">
    <w:abstractNumId w:val="26"/>
    <w:lvlOverride w:ilvl="0">
      <w:startOverride w:val="1"/>
    </w:lvlOverride>
  </w:num>
  <w:num w:numId="27" w16cid:durableId="615332818">
    <w:abstractNumId w:val="26"/>
    <w:lvlOverride w:ilvl="0">
      <w:startOverride w:val="1"/>
    </w:lvlOverride>
  </w:num>
  <w:num w:numId="28" w16cid:durableId="1292905166">
    <w:abstractNumId w:val="26"/>
    <w:lvlOverride w:ilvl="0">
      <w:startOverride w:val="1"/>
    </w:lvlOverride>
  </w:num>
  <w:num w:numId="29" w16cid:durableId="664351">
    <w:abstractNumId w:val="26"/>
    <w:lvlOverride w:ilvl="0">
      <w:startOverride w:val="1"/>
    </w:lvlOverride>
  </w:num>
  <w:num w:numId="30" w16cid:durableId="897282709">
    <w:abstractNumId w:val="26"/>
    <w:lvlOverride w:ilvl="0">
      <w:startOverride w:val="1"/>
    </w:lvlOverride>
  </w:num>
  <w:num w:numId="31" w16cid:durableId="470102282">
    <w:abstractNumId w:val="26"/>
    <w:lvlOverride w:ilvl="0">
      <w:startOverride w:val="1"/>
    </w:lvlOverride>
  </w:num>
  <w:num w:numId="32" w16cid:durableId="1179154169">
    <w:abstractNumId w:val="26"/>
    <w:lvlOverride w:ilvl="0">
      <w:startOverride w:val="1"/>
    </w:lvlOverride>
  </w:num>
  <w:num w:numId="33" w16cid:durableId="1391492156">
    <w:abstractNumId w:val="9"/>
  </w:num>
  <w:num w:numId="34" w16cid:durableId="901410864">
    <w:abstractNumId w:val="7"/>
  </w:num>
  <w:num w:numId="35" w16cid:durableId="1989632391">
    <w:abstractNumId w:val="6"/>
  </w:num>
  <w:num w:numId="36" w16cid:durableId="1128737478">
    <w:abstractNumId w:val="5"/>
  </w:num>
  <w:num w:numId="37" w16cid:durableId="1278029341">
    <w:abstractNumId w:val="4"/>
  </w:num>
  <w:num w:numId="38" w16cid:durableId="1150486709">
    <w:abstractNumId w:val="8"/>
  </w:num>
  <w:num w:numId="39" w16cid:durableId="1452745249">
    <w:abstractNumId w:val="3"/>
  </w:num>
  <w:num w:numId="40" w16cid:durableId="698966331">
    <w:abstractNumId w:val="2"/>
  </w:num>
  <w:num w:numId="41" w16cid:durableId="1001738687">
    <w:abstractNumId w:val="1"/>
  </w:num>
  <w:num w:numId="42" w16cid:durableId="1051462556">
    <w:abstractNumId w:val="0"/>
  </w:num>
  <w:num w:numId="43" w16cid:durableId="83214024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4AB"/>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AE7"/>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26C"/>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0650"/>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3A9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65A9"/>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57D1F"/>
    <w:rsid w:val="0007668D"/>
    <w:rsid w:val="00374FD1"/>
    <w:rsid w:val="009F1DE0"/>
    <w:rsid w:val="00B7621A"/>
    <w:rsid w:val="00D541E3"/>
    <w:rsid w:val="00F92C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6</TotalTime>
  <Pages>42</Pages>
  <Words>15175</Words>
  <Characters>83465</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8</cp:revision>
  <cp:lastPrinted>2017-05-08T07:21:00Z</cp:lastPrinted>
  <dcterms:created xsi:type="dcterms:W3CDTF">2021-11-04T14:05:00Z</dcterms:created>
  <dcterms:modified xsi:type="dcterms:W3CDTF">2023-01-24T14:07:00Z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